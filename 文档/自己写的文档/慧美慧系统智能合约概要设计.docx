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842" w:rsidRDefault="002964EE" w:rsidP="002964EE">
      <w:pPr>
        <w:pStyle w:val="afd"/>
      </w:pPr>
      <w:r>
        <w:rPr>
          <w:rFonts w:hint="eastAsia"/>
        </w:rPr>
        <w:t>慧美惠</w:t>
      </w:r>
      <w:r w:rsidR="002427EF">
        <w:rPr>
          <w:rFonts w:hint="eastAsia"/>
        </w:rPr>
        <w:t>网上存证</w:t>
      </w:r>
      <w:r>
        <w:rPr>
          <w:rFonts w:hint="eastAsia"/>
        </w:rPr>
        <w:t>智能合约</w:t>
      </w:r>
      <w:r w:rsidR="002427EF">
        <w:rPr>
          <w:rFonts w:hint="eastAsia"/>
        </w:rPr>
        <w:t>系统</w:t>
      </w:r>
      <w:r>
        <w:rPr>
          <w:rFonts w:hint="eastAsia"/>
        </w:rPr>
        <w:t>概要设计</w:t>
      </w:r>
    </w:p>
    <w:p w:rsidR="002964EE" w:rsidRDefault="002964EE" w:rsidP="002964EE">
      <w:pPr>
        <w:pStyle w:val="1"/>
      </w:pPr>
      <w:r>
        <w:rPr>
          <w:rFonts w:hint="eastAsia"/>
        </w:rPr>
        <w:t>引言</w:t>
      </w:r>
    </w:p>
    <w:p w:rsidR="002964EE" w:rsidRPr="002964EE" w:rsidRDefault="002964EE" w:rsidP="002964EE">
      <w:pPr>
        <w:pStyle w:val="2"/>
      </w:pPr>
      <w:r>
        <w:rPr>
          <w:rFonts w:hint="eastAsia"/>
        </w:rPr>
        <w:t>目的</w:t>
      </w:r>
    </w:p>
    <w:p w:rsidR="002964EE" w:rsidRDefault="002964EE" w:rsidP="004108A9">
      <w:pPr>
        <w:ind w:firstLineChars="200" w:firstLine="480"/>
        <w:rPr>
          <w:rFonts w:ascii="宋体" w:eastAsia="宋体" w:hAnsi="宋体"/>
          <w:szCs w:val="24"/>
        </w:rPr>
      </w:pPr>
      <w:r w:rsidRPr="002964EE">
        <w:rPr>
          <w:rFonts w:ascii="宋体" w:eastAsia="宋体" w:hAnsi="宋体" w:hint="eastAsia"/>
          <w:szCs w:val="24"/>
        </w:rPr>
        <w:t>本文档主要描述慧美惠网上存证智能合约</w:t>
      </w:r>
      <w:r>
        <w:rPr>
          <w:rFonts w:ascii="宋体" w:eastAsia="宋体" w:hAnsi="宋体" w:hint="eastAsia"/>
          <w:szCs w:val="24"/>
        </w:rPr>
        <w:t>系统与其他系统的接口以及内部结构。为详细设计和编码提供指导。</w:t>
      </w:r>
    </w:p>
    <w:p w:rsidR="002964EE" w:rsidRDefault="002964EE" w:rsidP="002964EE">
      <w:pPr>
        <w:pStyle w:val="2"/>
      </w:pPr>
      <w:r>
        <w:rPr>
          <w:rFonts w:hint="eastAsia"/>
        </w:rPr>
        <w:t>范围</w:t>
      </w:r>
    </w:p>
    <w:p w:rsidR="002964EE" w:rsidRDefault="002964EE" w:rsidP="004108A9">
      <w:pPr>
        <w:ind w:firstLineChars="200" w:firstLine="480"/>
        <w:rPr>
          <w:rFonts w:ascii="宋体" w:eastAsia="宋体" w:hAnsi="宋体"/>
          <w:szCs w:val="24"/>
        </w:rPr>
      </w:pPr>
      <w:r w:rsidRPr="002964EE">
        <w:rPr>
          <w:rFonts w:ascii="宋体" w:eastAsia="宋体" w:hAnsi="宋体" w:hint="eastAsia"/>
          <w:szCs w:val="24"/>
        </w:rPr>
        <w:t>本文档包括慧美惠网上存储智能合约系统的主要模块划分及关键功能列表等内容。</w:t>
      </w:r>
    </w:p>
    <w:p w:rsidR="002964EE" w:rsidRDefault="002964EE" w:rsidP="002964EE">
      <w:pPr>
        <w:pStyle w:val="2"/>
      </w:pPr>
      <w:r>
        <w:rPr>
          <w:rFonts w:hint="eastAsia"/>
        </w:rPr>
        <w:t>释义和缩略语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812"/>
      </w:tblGrid>
      <w:tr w:rsidR="002964EE" w:rsidRPr="002964EE" w:rsidTr="00DB6BA8">
        <w:trPr>
          <w:cantSplit/>
        </w:trPr>
        <w:tc>
          <w:tcPr>
            <w:tcW w:w="2368" w:type="dxa"/>
            <w:shd w:val="clear" w:color="auto" w:fill="E6E6E6"/>
          </w:tcPr>
          <w:p w:rsidR="002964EE" w:rsidRPr="002964EE" w:rsidRDefault="002964EE" w:rsidP="002964EE">
            <w:pPr>
              <w:tabs>
                <w:tab w:val="left" w:pos="3346"/>
              </w:tabs>
              <w:spacing w:line="240" w:lineRule="auto"/>
              <w:jc w:val="center"/>
              <w:rPr>
                <w:rFonts w:ascii="宋体" w:eastAsia="宋体" w:hAnsi="宋体"/>
                <w:b/>
                <w:bCs/>
                <w:color w:val="000000"/>
                <w:sz w:val="21"/>
                <w:szCs w:val="21"/>
              </w:rPr>
            </w:pPr>
            <w:r w:rsidRPr="002964EE">
              <w:rPr>
                <w:rFonts w:ascii="宋体" w:eastAsia="宋体" w:hAnsi="宋体"/>
                <w:b/>
                <w:bCs/>
                <w:color w:val="000000"/>
                <w:sz w:val="21"/>
                <w:szCs w:val="21"/>
              </w:rPr>
              <w:t>缩写、术语</w:t>
            </w:r>
          </w:p>
        </w:tc>
        <w:tc>
          <w:tcPr>
            <w:tcW w:w="6812" w:type="dxa"/>
            <w:shd w:val="clear" w:color="auto" w:fill="E6E6E6"/>
          </w:tcPr>
          <w:p w:rsidR="002964EE" w:rsidRPr="002964EE" w:rsidRDefault="002964EE" w:rsidP="002964EE">
            <w:pPr>
              <w:tabs>
                <w:tab w:val="left" w:pos="3346"/>
              </w:tabs>
              <w:spacing w:line="240" w:lineRule="auto"/>
              <w:jc w:val="center"/>
              <w:rPr>
                <w:rFonts w:ascii="宋体" w:eastAsia="宋体" w:hAnsi="宋体"/>
                <w:b/>
                <w:bCs/>
                <w:color w:val="000000"/>
                <w:sz w:val="21"/>
                <w:szCs w:val="21"/>
              </w:rPr>
            </w:pPr>
            <w:r w:rsidRPr="002964EE">
              <w:rPr>
                <w:rFonts w:ascii="宋体" w:eastAsia="宋体" w:hAnsi="宋体"/>
                <w:b/>
                <w:bCs/>
                <w:color w:val="000000"/>
                <w:sz w:val="21"/>
                <w:szCs w:val="21"/>
              </w:rPr>
              <w:t>解释</w:t>
            </w:r>
          </w:p>
        </w:tc>
      </w:tr>
      <w:tr w:rsidR="002964EE" w:rsidRPr="002964EE" w:rsidTr="00DB6BA8">
        <w:trPr>
          <w:cantSplit/>
        </w:trPr>
        <w:tc>
          <w:tcPr>
            <w:tcW w:w="2368" w:type="dxa"/>
          </w:tcPr>
          <w:p w:rsidR="002964EE" w:rsidRPr="002964EE" w:rsidRDefault="002964EE" w:rsidP="002964EE">
            <w:pPr>
              <w:tabs>
                <w:tab w:val="left" w:pos="3346"/>
              </w:tabs>
              <w:spacing w:line="240" w:lineRule="auto"/>
              <w:rPr>
                <w:rFonts w:ascii="宋体" w:eastAsia="宋体" w:hAnsi="宋体"/>
                <w:sz w:val="21"/>
                <w:szCs w:val="21"/>
              </w:rPr>
            </w:pPr>
            <w:r>
              <w:rPr>
                <w:rFonts w:ascii="宋体" w:eastAsia="宋体" w:hAnsi="宋体" w:hint="eastAsia"/>
                <w:sz w:val="21"/>
                <w:szCs w:val="21"/>
              </w:rPr>
              <w:t>慧美</w:t>
            </w:r>
            <w:proofErr w:type="gramStart"/>
            <w:r>
              <w:rPr>
                <w:rFonts w:ascii="宋体" w:eastAsia="宋体" w:hAnsi="宋体" w:hint="eastAsia"/>
                <w:sz w:val="21"/>
                <w:szCs w:val="21"/>
              </w:rPr>
              <w:t>惠业务</w:t>
            </w:r>
            <w:proofErr w:type="gramEnd"/>
            <w:r>
              <w:rPr>
                <w:rFonts w:ascii="宋体" w:eastAsia="宋体" w:hAnsi="宋体" w:hint="eastAsia"/>
                <w:sz w:val="21"/>
                <w:szCs w:val="21"/>
              </w:rPr>
              <w:t>系统</w:t>
            </w:r>
          </w:p>
        </w:tc>
        <w:tc>
          <w:tcPr>
            <w:tcW w:w="6812" w:type="dxa"/>
          </w:tcPr>
          <w:p w:rsidR="002964EE" w:rsidRPr="002964EE" w:rsidRDefault="002964EE" w:rsidP="002964EE">
            <w:pPr>
              <w:tabs>
                <w:tab w:val="left" w:pos="3346"/>
              </w:tabs>
              <w:spacing w:line="240" w:lineRule="auto"/>
              <w:rPr>
                <w:rFonts w:ascii="宋体" w:eastAsia="宋体" w:hAnsi="宋体"/>
                <w:sz w:val="21"/>
                <w:szCs w:val="21"/>
              </w:rPr>
            </w:pPr>
            <w:r>
              <w:rPr>
                <w:rFonts w:ascii="宋体" w:eastAsia="宋体" w:hAnsi="宋体" w:hint="eastAsia"/>
                <w:sz w:val="21"/>
                <w:szCs w:val="21"/>
              </w:rPr>
              <w:t>慧美惠公司的业务系统，提供链上数据的来源。</w:t>
            </w:r>
          </w:p>
        </w:tc>
      </w:tr>
      <w:tr w:rsidR="002964EE" w:rsidRPr="002964EE" w:rsidTr="00DB6BA8">
        <w:trPr>
          <w:cantSplit/>
        </w:trPr>
        <w:tc>
          <w:tcPr>
            <w:tcW w:w="2368" w:type="dxa"/>
          </w:tcPr>
          <w:p w:rsidR="002964EE" w:rsidRPr="002964EE" w:rsidRDefault="002964EE" w:rsidP="002964EE">
            <w:pPr>
              <w:tabs>
                <w:tab w:val="left" w:pos="3346"/>
              </w:tabs>
              <w:spacing w:line="240" w:lineRule="auto"/>
              <w:rPr>
                <w:rFonts w:ascii="宋体" w:eastAsia="宋体" w:hAnsi="宋体"/>
                <w:sz w:val="21"/>
                <w:szCs w:val="21"/>
              </w:rPr>
            </w:pPr>
            <w:r>
              <w:rPr>
                <w:rFonts w:ascii="宋体" w:eastAsia="宋体" w:hAnsi="宋体" w:hint="eastAsia"/>
                <w:sz w:val="21"/>
                <w:szCs w:val="21"/>
              </w:rPr>
              <w:t>N</w:t>
            </w:r>
            <w:r>
              <w:rPr>
                <w:rFonts w:ascii="宋体" w:eastAsia="宋体" w:hAnsi="宋体"/>
                <w:sz w:val="21"/>
                <w:szCs w:val="21"/>
              </w:rPr>
              <w:t>ode</w:t>
            </w:r>
            <w:r>
              <w:rPr>
                <w:rFonts w:ascii="宋体" w:eastAsia="宋体" w:hAnsi="宋体" w:hint="eastAsia"/>
                <w:sz w:val="21"/>
                <w:szCs w:val="21"/>
              </w:rPr>
              <w:t>节点</w:t>
            </w:r>
          </w:p>
        </w:tc>
        <w:tc>
          <w:tcPr>
            <w:tcW w:w="6812" w:type="dxa"/>
          </w:tcPr>
          <w:p w:rsidR="002964EE" w:rsidRPr="002964EE" w:rsidRDefault="002964EE" w:rsidP="002964EE">
            <w:pPr>
              <w:tabs>
                <w:tab w:val="left" w:pos="3346"/>
              </w:tabs>
              <w:spacing w:line="240" w:lineRule="auto"/>
              <w:rPr>
                <w:rFonts w:ascii="宋体" w:eastAsia="宋体" w:hAnsi="宋体"/>
                <w:sz w:val="21"/>
                <w:szCs w:val="21"/>
              </w:rPr>
            </w:pPr>
            <w:proofErr w:type="gramStart"/>
            <w:r>
              <w:rPr>
                <w:rFonts w:ascii="宋体" w:eastAsia="宋体" w:hAnsi="宋体" w:hint="eastAsia"/>
                <w:sz w:val="21"/>
                <w:szCs w:val="21"/>
              </w:rPr>
              <w:t>网录公司</w:t>
            </w:r>
            <w:proofErr w:type="gramEnd"/>
            <w:r>
              <w:rPr>
                <w:rFonts w:ascii="宋体" w:eastAsia="宋体" w:hAnsi="宋体" w:hint="eastAsia"/>
                <w:sz w:val="21"/>
                <w:szCs w:val="21"/>
              </w:rPr>
              <w:t>提供的区块链节点。</w:t>
            </w:r>
          </w:p>
        </w:tc>
      </w:tr>
      <w:tr w:rsidR="002964EE" w:rsidRPr="002964EE" w:rsidTr="00DB6BA8">
        <w:trPr>
          <w:cantSplit/>
        </w:trPr>
        <w:tc>
          <w:tcPr>
            <w:tcW w:w="2368" w:type="dxa"/>
          </w:tcPr>
          <w:p w:rsidR="002964EE" w:rsidRPr="002964EE" w:rsidRDefault="002964EE" w:rsidP="002964EE">
            <w:pPr>
              <w:tabs>
                <w:tab w:val="left" w:pos="3346"/>
              </w:tabs>
              <w:spacing w:line="240" w:lineRule="auto"/>
              <w:rPr>
                <w:rFonts w:ascii="宋体" w:eastAsia="宋体" w:hAnsi="宋体"/>
                <w:color w:val="000000"/>
                <w:sz w:val="21"/>
                <w:szCs w:val="21"/>
              </w:rPr>
            </w:pPr>
            <w:r>
              <w:rPr>
                <w:rFonts w:ascii="宋体" w:eastAsia="宋体" w:hAnsi="宋体" w:hint="eastAsia"/>
                <w:color w:val="000000"/>
                <w:sz w:val="21"/>
                <w:szCs w:val="21"/>
              </w:rPr>
              <w:t>E</w:t>
            </w:r>
            <w:r>
              <w:rPr>
                <w:rFonts w:ascii="宋体" w:eastAsia="宋体" w:hAnsi="宋体"/>
                <w:color w:val="000000"/>
                <w:sz w:val="21"/>
                <w:szCs w:val="21"/>
              </w:rPr>
              <w:t>xplore</w:t>
            </w:r>
          </w:p>
        </w:tc>
        <w:tc>
          <w:tcPr>
            <w:tcW w:w="6812" w:type="dxa"/>
          </w:tcPr>
          <w:p w:rsidR="002964EE" w:rsidRPr="002964EE" w:rsidRDefault="002964EE" w:rsidP="002964EE">
            <w:pPr>
              <w:tabs>
                <w:tab w:val="left" w:pos="3346"/>
              </w:tabs>
              <w:spacing w:line="240" w:lineRule="auto"/>
              <w:rPr>
                <w:rFonts w:ascii="宋体" w:eastAsia="宋体" w:hAnsi="宋体"/>
                <w:color w:val="000000"/>
                <w:sz w:val="21"/>
                <w:szCs w:val="21"/>
              </w:rPr>
            </w:pPr>
            <w:proofErr w:type="gramStart"/>
            <w:r>
              <w:rPr>
                <w:rFonts w:ascii="宋体" w:eastAsia="宋体" w:hAnsi="宋体" w:hint="eastAsia"/>
                <w:color w:val="000000"/>
                <w:sz w:val="21"/>
                <w:szCs w:val="21"/>
              </w:rPr>
              <w:t>网录公司</w:t>
            </w:r>
            <w:proofErr w:type="gramEnd"/>
            <w:r>
              <w:rPr>
                <w:rFonts w:ascii="宋体" w:eastAsia="宋体" w:hAnsi="宋体" w:hint="eastAsia"/>
                <w:color w:val="000000"/>
                <w:sz w:val="21"/>
                <w:szCs w:val="21"/>
              </w:rPr>
              <w:t>提供的区块链界面展示系统。</w:t>
            </w:r>
          </w:p>
        </w:tc>
      </w:tr>
      <w:tr w:rsidR="002964EE" w:rsidRPr="002964EE" w:rsidTr="00DB6BA8">
        <w:trPr>
          <w:cantSplit/>
        </w:trPr>
        <w:tc>
          <w:tcPr>
            <w:tcW w:w="2368" w:type="dxa"/>
          </w:tcPr>
          <w:p w:rsidR="002964EE" w:rsidRPr="002964EE" w:rsidRDefault="00385CBC" w:rsidP="002964EE">
            <w:pPr>
              <w:tabs>
                <w:tab w:val="left" w:pos="3346"/>
              </w:tabs>
              <w:spacing w:line="240" w:lineRule="auto"/>
              <w:rPr>
                <w:rFonts w:ascii="宋体" w:eastAsia="宋体" w:hAnsi="宋体"/>
                <w:color w:val="000000"/>
                <w:sz w:val="21"/>
                <w:szCs w:val="21"/>
              </w:rPr>
            </w:pPr>
            <w:r>
              <w:rPr>
                <w:rFonts w:ascii="宋体" w:eastAsia="宋体" w:hAnsi="宋体" w:hint="eastAsia"/>
                <w:color w:val="000000"/>
                <w:sz w:val="21"/>
                <w:szCs w:val="21"/>
              </w:rPr>
              <w:t>S</w:t>
            </w:r>
            <w:r>
              <w:rPr>
                <w:rFonts w:ascii="宋体" w:eastAsia="宋体" w:hAnsi="宋体"/>
                <w:color w:val="000000"/>
                <w:sz w:val="21"/>
                <w:szCs w:val="21"/>
              </w:rPr>
              <w:t>MC-SDK</w:t>
            </w:r>
          </w:p>
        </w:tc>
        <w:tc>
          <w:tcPr>
            <w:tcW w:w="6812" w:type="dxa"/>
          </w:tcPr>
          <w:p w:rsidR="002964EE" w:rsidRPr="002964EE" w:rsidRDefault="00385CBC" w:rsidP="002964EE">
            <w:pPr>
              <w:tabs>
                <w:tab w:val="left" w:pos="3346"/>
              </w:tabs>
              <w:spacing w:line="240" w:lineRule="auto"/>
              <w:rPr>
                <w:rFonts w:ascii="宋体" w:eastAsia="宋体" w:hAnsi="宋体"/>
                <w:color w:val="000000"/>
                <w:sz w:val="21"/>
                <w:szCs w:val="21"/>
              </w:rPr>
            </w:pPr>
            <w:r>
              <w:rPr>
                <w:rFonts w:ascii="宋体" w:eastAsia="宋体" w:hAnsi="宋体" w:hint="eastAsia"/>
                <w:color w:val="000000"/>
                <w:sz w:val="21"/>
                <w:szCs w:val="21"/>
              </w:rPr>
              <w:t>智能合约S</w:t>
            </w:r>
            <w:r>
              <w:rPr>
                <w:rFonts w:ascii="宋体" w:eastAsia="宋体" w:hAnsi="宋体"/>
                <w:color w:val="000000"/>
                <w:sz w:val="21"/>
                <w:szCs w:val="21"/>
              </w:rPr>
              <w:t>DK</w:t>
            </w:r>
            <w:r>
              <w:rPr>
                <w:rFonts w:ascii="宋体" w:eastAsia="宋体" w:hAnsi="宋体" w:hint="eastAsia"/>
                <w:color w:val="000000"/>
                <w:sz w:val="21"/>
                <w:szCs w:val="21"/>
              </w:rPr>
              <w:t>，提供访问智能合约的接口。</w:t>
            </w:r>
          </w:p>
        </w:tc>
      </w:tr>
      <w:tr w:rsidR="002964EE" w:rsidRPr="002964EE" w:rsidTr="00DB6BA8">
        <w:trPr>
          <w:cantSplit/>
        </w:trPr>
        <w:tc>
          <w:tcPr>
            <w:tcW w:w="2368" w:type="dxa"/>
          </w:tcPr>
          <w:p w:rsidR="002964EE" w:rsidRPr="002964EE" w:rsidRDefault="002964EE" w:rsidP="002964EE">
            <w:pPr>
              <w:tabs>
                <w:tab w:val="left" w:pos="3346"/>
              </w:tabs>
              <w:spacing w:line="240" w:lineRule="auto"/>
              <w:rPr>
                <w:rFonts w:ascii="宋体" w:eastAsia="宋体" w:hAnsi="宋体"/>
                <w:color w:val="000000"/>
                <w:sz w:val="21"/>
                <w:szCs w:val="21"/>
              </w:rPr>
            </w:pPr>
          </w:p>
        </w:tc>
        <w:tc>
          <w:tcPr>
            <w:tcW w:w="6812" w:type="dxa"/>
          </w:tcPr>
          <w:p w:rsidR="002964EE" w:rsidRPr="002964EE" w:rsidRDefault="002964EE" w:rsidP="002964EE">
            <w:pPr>
              <w:tabs>
                <w:tab w:val="left" w:pos="3346"/>
              </w:tabs>
              <w:spacing w:line="240" w:lineRule="auto"/>
              <w:rPr>
                <w:rFonts w:ascii="宋体" w:eastAsia="宋体" w:hAnsi="宋体"/>
                <w:color w:val="000000"/>
                <w:sz w:val="21"/>
                <w:szCs w:val="21"/>
              </w:rPr>
            </w:pPr>
          </w:p>
        </w:tc>
      </w:tr>
    </w:tbl>
    <w:p w:rsidR="002964EE" w:rsidRDefault="00385CBC" w:rsidP="00385CBC">
      <w:pPr>
        <w:pStyle w:val="2"/>
      </w:pPr>
      <w:r>
        <w:rPr>
          <w:rFonts w:hint="eastAsia"/>
        </w:rPr>
        <w:t>参考资料</w:t>
      </w:r>
    </w:p>
    <w:p w:rsidR="00385CBC" w:rsidRPr="00385CBC" w:rsidRDefault="00385CBC" w:rsidP="00312ACA">
      <w:pPr>
        <w:pStyle w:val="af6"/>
        <w:numPr>
          <w:ilvl w:val="0"/>
          <w:numId w:val="8"/>
        </w:numPr>
        <w:ind w:firstLineChars="0"/>
        <w:rPr>
          <w:rFonts w:asciiTheme="minorEastAsia" w:eastAsiaTheme="minorEastAsia" w:hAnsiTheme="minorEastAsia"/>
        </w:rPr>
      </w:pPr>
      <w:r w:rsidRPr="00385CBC">
        <w:rPr>
          <w:rFonts w:asciiTheme="minorEastAsia" w:eastAsiaTheme="minorEastAsia" w:hAnsiTheme="minorEastAsia" w:hint="eastAsia"/>
        </w:rPr>
        <w:t>惠美慧网上存证智能合约需求整理.docx</w:t>
      </w:r>
    </w:p>
    <w:p w:rsidR="00385CBC" w:rsidRDefault="00385CBC" w:rsidP="00312ACA">
      <w:pPr>
        <w:pStyle w:val="af6"/>
        <w:numPr>
          <w:ilvl w:val="0"/>
          <w:numId w:val="8"/>
        </w:numPr>
        <w:ind w:firstLineChars="0"/>
        <w:rPr>
          <w:rFonts w:asciiTheme="minorEastAsia" w:eastAsiaTheme="minorEastAsia" w:hAnsiTheme="minorEastAsia"/>
        </w:rPr>
      </w:pPr>
      <w:r w:rsidRPr="00385CBC">
        <w:rPr>
          <w:rFonts w:asciiTheme="minorEastAsia" w:eastAsiaTheme="minorEastAsia" w:hAnsiTheme="minorEastAsia" w:hint="eastAsia"/>
        </w:rPr>
        <w:t>上链信息及发送节点 - 0711.xlsx</w:t>
      </w:r>
    </w:p>
    <w:p w:rsidR="00385CBC" w:rsidRDefault="00385CBC" w:rsidP="00385CBC">
      <w:pPr>
        <w:pStyle w:val="1"/>
      </w:pPr>
      <w:r>
        <w:rPr>
          <w:rFonts w:hint="eastAsia"/>
        </w:rPr>
        <w:t>系统架构设计</w:t>
      </w:r>
    </w:p>
    <w:p w:rsidR="002427EF" w:rsidRPr="002427EF" w:rsidRDefault="002427EF" w:rsidP="002427EF">
      <w:pPr>
        <w:pStyle w:val="2"/>
      </w:pPr>
      <w:r>
        <w:rPr>
          <w:rFonts w:hint="eastAsia"/>
        </w:rPr>
        <w:t>系统架构介绍</w:t>
      </w:r>
    </w:p>
    <w:p w:rsidR="002427EF" w:rsidRDefault="002427EF" w:rsidP="004108A9">
      <w:pPr>
        <w:ind w:firstLineChars="200" w:firstLine="480"/>
        <w:rPr>
          <w:rFonts w:ascii="宋体" w:eastAsia="宋体" w:hAnsi="宋体"/>
          <w:szCs w:val="24"/>
        </w:rPr>
      </w:pPr>
      <w:r w:rsidRPr="002427EF">
        <w:rPr>
          <w:rFonts w:ascii="宋体" w:eastAsia="宋体" w:hAnsi="宋体" w:hint="eastAsia"/>
          <w:szCs w:val="24"/>
        </w:rPr>
        <w:t>慧美惠</w:t>
      </w:r>
      <w:r>
        <w:rPr>
          <w:rFonts w:ascii="宋体" w:eastAsia="宋体" w:hAnsi="宋体" w:hint="eastAsia"/>
          <w:szCs w:val="24"/>
        </w:rPr>
        <w:t>网上存证智能合约系统是慧美惠网上存</w:t>
      </w:r>
      <w:proofErr w:type="gramStart"/>
      <w:r>
        <w:rPr>
          <w:rFonts w:ascii="宋体" w:eastAsia="宋体" w:hAnsi="宋体" w:hint="eastAsia"/>
          <w:szCs w:val="24"/>
        </w:rPr>
        <w:t>证系统</w:t>
      </w:r>
      <w:proofErr w:type="gramEnd"/>
      <w:r>
        <w:rPr>
          <w:rFonts w:ascii="宋体" w:eastAsia="宋体" w:hAnsi="宋体" w:hint="eastAsia"/>
          <w:szCs w:val="24"/>
        </w:rPr>
        <w:t>的有机组成部分，主要负责智能合约的执行。慧美</w:t>
      </w:r>
      <w:proofErr w:type="gramStart"/>
      <w:r>
        <w:rPr>
          <w:rFonts w:ascii="宋体" w:eastAsia="宋体" w:hAnsi="宋体" w:hint="eastAsia"/>
          <w:szCs w:val="24"/>
        </w:rPr>
        <w:t>惠业务</w:t>
      </w:r>
      <w:proofErr w:type="gramEnd"/>
      <w:r>
        <w:rPr>
          <w:rFonts w:ascii="宋体" w:eastAsia="宋体" w:hAnsi="宋体" w:hint="eastAsia"/>
          <w:szCs w:val="24"/>
        </w:rPr>
        <w:t>系统通过S</w:t>
      </w:r>
      <w:r>
        <w:rPr>
          <w:rFonts w:ascii="宋体" w:eastAsia="宋体" w:hAnsi="宋体"/>
          <w:szCs w:val="24"/>
        </w:rPr>
        <w:t>MC-SDK</w:t>
      </w:r>
      <w:r>
        <w:rPr>
          <w:rFonts w:ascii="宋体" w:eastAsia="宋体" w:hAnsi="宋体" w:hint="eastAsia"/>
          <w:szCs w:val="24"/>
        </w:rPr>
        <w:t>与智慧合约进行数据和信息交互。智能合约运行在N</w:t>
      </w:r>
      <w:r>
        <w:rPr>
          <w:rFonts w:ascii="宋体" w:eastAsia="宋体" w:hAnsi="宋体"/>
          <w:szCs w:val="24"/>
        </w:rPr>
        <w:t>ode</w:t>
      </w:r>
      <w:r>
        <w:rPr>
          <w:rFonts w:ascii="宋体" w:eastAsia="宋体" w:hAnsi="宋体" w:hint="eastAsia"/>
          <w:szCs w:val="24"/>
        </w:rPr>
        <w:t>节点，通过事件机制向E</w:t>
      </w:r>
      <w:r>
        <w:rPr>
          <w:rFonts w:ascii="宋体" w:eastAsia="宋体" w:hAnsi="宋体"/>
          <w:szCs w:val="24"/>
        </w:rPr>
        <w:t>xplore</w:t>
      </w:r>
      <w:r>
        <w:rPr>
          <w:rFonts w:ascii="宋体" w:eastAsia="宋体" w:hAnsi="宋体" w:hint="eastAsia"/>
          <w:szCs w:val="24"/>
        </w:rPr>
        <w:t>进行消息传递。</w:t>
      </w:r>
    </w:p>
    <w:p w:rsidR="002427EF" w:rsidRDefault="002427EF" w:rsidP="002427EF">
      <w:pPr>
        <w:pStyle w:val="2"/>
      </w:pPr>
      <w:r>
        <w:rPr>
          <w:rFonts w:hint="eastAsia"/>
        </w:rPr>
        <w:t>系统架构图</w:t>
      </w:r>
    </w:p>
    <w:p w:rsidR="00731D40" w:rsidRDefault="00731D40" w:rsidP="00D7795A"/>
    <w:p w:rsidR="00193D9D" w:rsidRDefault="00193D9D" w:rsidP="00D7795A"/>
    <w:p w:rsidR="00193D9D" w:rsidRDefault="00193D9D" w:rsidP="00D7795A"/>
    <w:p w:rsidR="00193D9D" w:rsidRDefault="00193D9D" w:rsidP="00D7795A"/>
    <w:p w:rsidR="00193D9D" w:rsidRDefault="00193D9D" w:rsidP="00193D9D">
      <w:pPr>
        <w:jc w:val="center"/>
      </w:pPr>
    </w:p>
    <w:p w:rsidR="00193D9D" w:rsidRDefault="00193D9D" w:rsidP="00D7795A"/>
    <w:p w:rsidR="00193D9D" w:rsidRDefault="00193D9D" w:rsidP="00D7795A"/>
    <w:p w:rsidR="00193D9D" w:rsidRDefault="00193D9D" w:rsidP="00D7795A"/>
    <w:p w:rsidR="00193D9D" w:rsidRDefault="00FA0D6D" w:rsidP="00D7795A">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151.4pt;width:240.65pt;height:167.3pt;z-index:251659264;mso-position-horizontal:center;mso-position-horizontal-relative:text;mso-position-vertical:absolute;mso-position-vertical-relative:text">
            <v:imagedata r:id="rId8" o:title=""/>
          </v:shape>
          <o:OLEObject Type="Embed" ProgID="Visio.Drawing.15" ShapeID="_x0000_s1029" DrawAspect="Content" ObjectID="_1593264538" r:id="rId9"/>
        </w:object>
      </w:r>
    </w:p>
    <w:p w:rsidR="00193D9D" w:rsidRDefault="00193D9D" w:rsidP="00D7795A"/>
    <w:p w:rsidR="00731D40" w:rsidRDefault="00E656C2" w:rsidP="004108A9">
      <w:pPr>
        <w:ind w:firstLineChars="200" w:firstLine="480"/>
        <w:rPr>
          <w:rFonts w:ascii="宋体" w:eastAsia="宋体" w:hAnsi="宋体" w:hint="eastAsia"/>
          <w:szCs w:val="24"/>
        </w:rPr>
      </w:pPr>
      <w:r w:rsidRPr="00E656C2">
        <w:rPr>
          <w:rFonts w:ascii="宋体" w:eastAsia="宋体" w:hAnsi="宋体" w:hint="eastAsia"/>
          <w:szCs w:val="24"/>
        </w:rPr>
        <w:t>图中绿色模块</w:t>
      </w:r>
      <w:r>
        <w:rPr>
          <w:rFonts w:ascii="宋体" w:eastAsia="宋体" w:hAnsi="宋体" w:hint="eastAsia"/>
          <w:szCs w:val="24"/>
        </w:rPr>
        <w:t>为智能合约部分，负责慧美</w:t>
      </w:r>
      <w:proofErr w:type="gramStart"/>
      <w:r>
        <w:rPr>
          <w:rFonts w:ascii="宋体" w:eastAsia="宋体" w:hAnsi="宋体" w:hint="eastAsia"/>
          <w:szCs w:val="24"/>
        </w:rPr>
        <w:t>惠数据</w:t>
      </w:r>
      <w:proofErr w:type="gramEnd"/>
      <w:r>
        <w:rPr>
          <w:rFonts w:ascii="宋体" w:eastAsia="宋体" w:hAnsi="宋体" w:hint="eastAsia"/>
          <w:szCs w:val="24"/>
        </w:rPr>
        <w:t>上链以及数据查询。红色模块为事</w:t>
      </w:r>
      <w:r>
        <w:rPr>
          <w:rFonts w:ascii="宋体" w:eastAsia="宋体" w:hAnsi="宋体" w:hint="eastAsia"/>
          <w:szCs w:val="24"/>
        </w:rPr>
        <w:lastRenderedPageBreak/>
        <w:t>件部分，负责向E</w:t>
      </w:r>
      <w:r>
        <w:rPr>
          <w:rFonts w:ascii="宋体" w:eastAsia="宋体" w:hAnsi="宋体"/>
          <w:szCs w:val="24"/>
        </w:rPr>
        <w:t>xplore</w:t>
      </w:r>
      <w:r>
        <w:rPr>
          <w:rFonts w:ascii="宋体" w:eastAsia="宋体" w:hAnsi="宋体" w:hint="eastAsia"/>
          <w:szCs w:val="24"/>
        </w:rPr>
        <w:t>发送消息。</w:t>
      </w:r>
      <w:r w:rsidR="00CD36D4">
        <w:rPr>
          <w:rFonts w:ascii="宋体" w:eastAsia="宋体" w:hAnsi="宋体" w:hint="eastAsia"/>
          <w:szCs w:val="24"/>
        </w:rPr>
        <w:t>将基础对象合同分拆为2个合同，业务关系对象分拆为4个合同。</w:t>
      </w:r>
      <w:bookmarkStart w:id="0" w:name="_GoBack"/>
      <w:bookmarkEnd w:id="0"/>
    </w:p>
    <w:p w:rsidR="0018541F" w:rsidRDefault="0018541F" w:rsidP="0018541F">
      <w:pPr>
        <w:pStyle w:val="2"/>
      </w:pPr>
      <w:r>
        <w:rPr>
          <w:rFonts w:hint="eastAsia"/>
        </w:rPr>
        <w:t>对象关系图</w:t>
      </w:r>
    </w:p>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5F6FB4" w:rsidRDefault="005F6FB4" w:rsidP="0018541F"/>
    <w:p w:rsidR="005F6FB4" w:rsidRDefault="005F6FB4"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FA0D6D" w:rsidP="0018541F">
      <w:r>
        <w:rPr>
          <w:noProof/>
        </w:rPr>
        <w:object w:dxaOrig="1440" w:dyaOrig="1440">
          <v:shape id="_x0000_s1038" type="#_x0000_t75" style="position:absolute;left:0;text-align:left;margin-left:0;margin-top:-276.15pt;width:450pt;height:294pt;z-index:251674624;mso-position-horizontal:center;mso-position-horizontal-relative:text;mso-position-vertical:absolute;mso-position-vertical-relative:text">
            <v:imagedata r:id="rId10" o:title=""/>
          </v:shape>
          <o:OLEObject Type="Embed" ProgID="Visio.Drawing.15" ShapeID="_x0000_s1038" DrawAspect="Content" ObjectID="_1593264539" r:id="rId11"/>
        </w:object>
      </w:r>
    </w:p>
    <w:p w:rsidR="0018541F" w:rsidRDefault="0018541F" w:rsidP="0018541F"/>
    <w:p w:rsidR="0018541F" w:rsidRDefault="0018541F" w:rsidP="0018541F"/>
    <w:p w:rsidR="0018541F" w:rsidRDefault="0018541F" w:rsidP="0018541F">
      <w:pPr>
        <w:pStyle w:val="2"/>
      </w:pPr>
      <w:r>
        <w:rPr>
          <w:rFonts w:hint="eastAsia"/>
        </w:rPr>
        <w:t>对象调用图</w:t>
      </w:r>
    </w:p>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Default="0018541F" w:rsidP="0018541F"/>
    <w:p w:rsidR="0018541F" w:rsidRPr="0018541F" w:rsidRDefault="0018541F" w:rsidP="0018541F">
      <w:r>
        <w:rPr>
          <w:rFonts w:hint="eastAsia"/>
          <w:noProof/>
        </w:rPr>
        <w:lastRenderedPageBreak/>
        <w:drawing>
          <wp:anchor distT="0" distB="0" distL="114300" distR="114300" simplePos="0" relativeHeight="251672576" behindDoc="0" locked="0" layoutInCell="1" allowOverlap="1" wp14:anchorId="792F340E">
            <wp:simplePos x="0" y="0"/>
            <wp:positionH relativeFrom="column">
              <wp:posOffset>0</wp:posOffset>
            </wp:positionH>
            <wp:positionV relativeFrom="paragraph">
              <wp:posOffset>-3017860</wp:posOffset>
            </wp:positionV>
            <wp:extent cx="5270500" cy="3222625"/>
            <wp:effectExtent l="0" t="0" r="635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6C2" w:rsidRDefault="000E2D35" w:rsidP="00E656C2">
      <w:pPr>
        <w:pStyle w:val="1"/>
      </w:pPr>
      <w:r>
        <w:rPr>
          <w:rFonts w:hint="eastAsia"/>
        </w:rPr>
        <w:t>系统</w:t>
      </w:r>
      <w:r w:rsidR="00E656C2">
        <w:rPr>
          <w:rFonts w:hint="eastAsia"/>
        </w:rPr>
        <w:t>对象</w:t>
      </w:r>
      <w:r w:rsidR="00B01350">
        <w:rPr>
          <w:rFonts w:hint="eastAsia"/>
        </w:rPr>
        <w:t>列表</w:t>
      </w:r>
    </w:p>
    <w:p w:rsidR="00B01350" w:rsidRPr="004108A9" w:rsidRDefault="000E2D35" w:rsidP="004108A9">
      <w:pPr>
        <w:ind w:firstLineChars="200" w:firstLine="480"/>
        <w:rPr>
          <w:rFonts w:ascii="宋体" w:eastAsia="宋体" w:hAnsi="宋体"/>
          <w:szCs w:val="24"/>
        </w:rPr>
      </w:pPr>
      <w:r w:rsidRPr="004108A9">
        <w:rPr>
          <w:rFonts w:ascii="宋体" w:eastAsia="宋体" w:hAnsi="宋体" w:hint="eastAsia"/>
          <w:szCs w:val="24"/>
        </w:rPr>
        <w:t>系统对象根据作用分为基础对象和业务</w:t>
      </w:r>
      <w:r w:rsidR="004108A9" w:rsidRPr="004108A9">
        <w:rPr>
          <w:rFonts w:ascii="宋体" w:eastAsia="宋体" w:hAnsi="宋体" w:hint="eastAsia"/>
          <w:szCs w:val="24"/>
        </w:rPr>
        <w:t>调用</w:t>
      </w:r>
      <w:r w:rsidRPr="004108A9">
        <w:rPr>
          <w:rFonts w:ascii="宋体" w:eastAsia="宋体" w:hAnsi="宋体" w:hint="eastAsia"/>
          <w:szCs w:val="24"/>
        </w:rPr>
        <w:t>对象。</w:t>
      </w:r>
    </w:p>
    <w:p w:rsidR="00193D9D" w:rsidRDefault="004108A9" w:rsidP="004108A9">
      <w:pPr>
        <w:pStyle w:val="2"/>
      </w:pPr>
      <w:r>
        <w:rPr>
          <w:rFonts w:hint="eastAsia"/>
        </w:rPr>
        <w:t>基础对象</w:t>
      </w:r>
    </w:p>
    <w:p w:rsidR="00193D9D" w:rsidRDefault="00AE018D" w:rsidP="00AE018D">
      <w:pPr>
        <w:ind w:firstLineChars="200" w:firstLine="480"/>
        <w:rPr>
          <w:rFonts w:ascii="宋体" w:eastAsia="宋体" w:hAnsi="宋体"/>
          <w:szCs w:val="24"/>
        </w:rPr>
      </w:pPr>
      <w:r w:rsidRPr="00AE018D">
        <w:rPr>
          <w:rFonts w:ascii="宋体" w:eastAsia="宋体" w:hAnsi="宋体" w:hint="eastAsia"/>
          <w:szCs w:val="24"/>
        </w:rPr>
        <w:t>基础对象包括：房源、</w:t>
      </w:r>
      <w:r w:rsidR="00A91930">
        <w:rPr>
          <w:rFonts w:ascii="宋体" w:eastAsia="宋体" w:hAnsi="宋体" w:hint="eastAsia"/>
          <w:szCs w:val="24"/>
        </w:rPr>
        <w:t>中介、租客、房主、金融机构、平台。</w:t>
      </w:r>
    </w:p>
    <w:p w:rsidR="00C70180" w:rsidRPr="00BF04C2" w:rsidRDefault="00196162" w:rsidP="00196162">
      <w:pPr>
        <w:pStyle w:val="3"/>
        <w:numPr>
          <w:ilvl w:val="2"/>
          <w:numId w:val="3"/>
        </w:numPr>
        <w:rPr>
          <w:rFonts w:ascii="宋体" w:eastAsia="宋体" w:hAnsi="宋体"/>
        </w:rPr>
      </w:pPr>
      <w:r w:rsidRPr="00BF04C2">
        <w:rPr>
          <w:rFonts w:ascii="宋体" w:eastAsia="宋体" w:hAnsi="宋体" w:hint="eastAsia"/>
        </w:rPr>
        <w:t>房源</w:t>
      </w:r>
      <w:r w:rsidR="00BF04C2" w:rsidRPr="00BF04C2">
        <w:rPr>
          <w:rFonts w:ascii="宋体" w:eastAsia="宋体" w:hAnsi="宋体" w:hint="eastAsia"/>
        </w:rPr>
        <w:t>对象</w:t>
      </w:r>
    </w:p>
    <w:tbl>
      <w:tblPr>
        <w:tblStyle w:val="af3"/>
        <w:tblW w:w="0" w:type="auto"/>
        <w:jc w:val="center"/>
        <w:tblLayout w:type="fixed"/>
        <w:tblLook w:val="04A0" w:firstRow="1" w:lastRow="0" w:firstColumn="1" w:lastColumn="0" w:noHBand="0" w:noVBand="1"/>
      </w:tblPr>
      <w:tblGrid>
        <w:gridCol w:w="706"/>
        <w:gridCol w:w="2127"/>
        <w:gridCol w:w="708"/>
        <w:gridCol w:w="709"/>
        <w:gridCol w:w="992"/>
        <w:gridCol w:w="709"/>
        <w:gridCol w:w="2242"/>
      </w:tblGrid>
      <w:tr w:rsidR="00196162" w:rsidRPr="00196162" w:rsidTr="00196162">
        <w:trPr>
          <w:jc w:val="center"/>
        </w:trPr>
        <w:tc>
          <w:tcPr>
            <w:tcW w:w="70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序号</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名称</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上链</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明文</w:t>
            </w:r>
          </w:p>
        </w:tc>
        <w:tc>
          <w:tcPr>
            <w:tcW w:w="99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关联属性</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签名</w:t>
            </w:r>
          </w:p>
        </w:tc>
        <w:tc>
          <w:tcPr>
            <w:tcW w:w="224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说明</w:t>
            </w:r>
          </w:p>
        </w:tc>
      </w:tr>
      <w:tr w:rsidR="00196162" w:rsidRPr="00196162" w:rsidTr="00196162">
        <w:trPr>
          <w:jc w:val="center"/>
        </w:trPr>
        <w:tc>
          <w:tcPr>
            <w:tcW w:w="70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1</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房源编号</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99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224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对象I</w:t>
            </w:r>
            <w:r w:rsidRPr="00196162">
              <w:rPr>
                <w:rFonts w:ascii="仿宋" w:eastAsia="仿宋" w:hAnsi="仿宋"/>
                <w:sz w:val="15"/>
                <w:szCs w:val="15"/>
              </w:rPr>
              <w:t>D</w:t>
            </w:r>
            <w:r w:rsidRPr="00196162">
              <w:rPr>
                <w:rFonts w:ascii="仿宋" w:eastAsia="仿宋" w:hAnsi="仿宋" w:hint="eastAsia"/>
                <w:sz w:val="15"/>
                <w:szCs w:val="15"/>
              </w:rPr>
              <w:t>，被其他对象关联</w:t>
            </w:r>
          </w:p>
        </w:tc>
      </w:tr>
      <w:tr w:rsidR="00196162" w:rsidRPr="00196162" w:rsidTr="00196162">
        <w:trPr>
          <w:jc w:val="center"/>
        </w:trPr>
        <w:tc>
          <w:tcPr>
            <w:tcW w:w="70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2</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城市</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70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3</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区域</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70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4</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地址1</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70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5</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地址2</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706" w:type="dxa"/>
            <w:vMerge w:val="restart"/>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6</w:t>
            </w: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房产证产权号</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vMerge w:val="restart"/>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4选1</w:t>
            </w:r>
          </w:p>
        </w:tc>
      </w:tr>
      <w:tr w:rsidR="00196162" w:rsidRPr="00196162" w:rsidTr="00196162">
        <w:trPr>
          <w:jc w:val="center"/>
        </w:trPr>
        <w:tc>
          <w:tcPr>
            <w:tcW w:w="706" w:type="dxa"/>
            <w:vMerge/>
          </w:tcPr>
          <w:p w:rsidR="00196162" w:rsidRPr="00196162" w:rsidRDefault="00196162" w:rsidP="00DB6BA8">
            <w:pPr>
              <w:rPr>
                <w:rFonts w:ascii="仿宋" w:eastAsia="仿宋" w:hAnsi="仿宋"/>
                <w:sz w:val="15"/>
                <w:szCs w:val="15"/>
              </w:rPr>
            </w:pP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回签协议证件名称</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vMerge/>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706" w:type="dxa"/>
            <w:vMerge/>
          </w:tcPr>
          <w:p w:rsidR="00196162" w:rsidRPr="00196162" w:rsidRDefault="00196162" w:rsidP="00DB6BA8">
            <w:pPr>
              <w:rPr>
                <w:rFonts w:ascii="仿宋" w:eastAsia="仿宋" w:hAnsi="仿宋"/>
                <w:sz w:val="15"/>
                <w:szCs w:val="15"/>
              </w:rPr>
            </w:pP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安置证明材料证件名称</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vMerge/>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706" w:type="dxa"/>
            <w:vMerge/>
          </w:tcPr>
          <w:p w:rsidR="00196162" w:rsidRPr="00196162" w:rsidRDefault="00196162" w:rsidP="00DB6BA8">
            <w:pPr>
              <w:rPr>
                <w:rFonts w:ascii="仿宋" w:eastAsia="仿宋" w:hAnsi="仿宋"/>
                <w:sz w:val="15"/>
                <w:szCs w:val="15"/>
              </w:rPr>
            </w:pPr>
          </w:p>
        </w:tc>
        <w:tc>
          <w:tcPr>
            <w:tcW w:w="212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辅助证明材料证件名称</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2242" w:type="dxa"/>
            <w:vMerge/>
          </w:tcPr>
          <w:p w:rsidR="00196162" w:rsidRPr="00196162" w:rsidRDefault="00196162" w:rsidP="00DB6BA8">
            <w:pPr>
              <w:rPr>
                <w:rFonts w:ascii="仿宋" w:eastAsia="仿宋" w:hAnsi="仿宋"/>
                <w:sz w:val="15"/>
                <w:szCs w:val="15"/>
              </w:rPr>
            </w:pPr>
          </w:p>
        </w:tc>
      </w:tr>
    </w:tbl>
    <w:p w:rsidR="00196162" w:rsidRPr="00196162" w:rsidRDefault="00196162" w:rsidP="00196162"/>
    <w:p w:rsidR="00196162" w:rsidRPr="00BF04C2" w:rsidRDefault="00196162" w:rsidP="00196162">
      <w:pPr>
        <w:pStyle w:val="3"/>
        <w:numPr>
          <w:ilvl w:val="2"/>
          <w:numId w:val="3"/>
        </w:numPr>
        <w:rPr>
          <w:rFonts w:ascii="宋体" w:eastAsia="宋体" w:hAnsi="宋体"/>
        </w:rPr>
      </w:pPr>
      <w:r w:rsidRPr="00BF04C2">
        <w:rPr>
          <w:rFonts w:ascii="宋体" w:eastAsia="宋体" w:hAnsi="宋体" w:hint="eastAsia"/>
        </w:rPr>
        <w:t>中介</w:t>
      </w:r>
      <w:r w:rsidR="00BF04C2" w:rsidRPr="00BF04C2">
        <w:rPr>
          <w:rFonts w:ascii="宋体" w:eastAsia="宋体" w:hAnsi="宋体" w:hint="eastAsia"/>
        </w:rPr>
        <w:t>对象</w:t>
      </w:r>
    </w:p>
    <w:tbl>
      <w:tblPr>
        <w:tblStyle w:val="af3"/>
        <w:tblW w:w="0" w:type="auto"/>
        <w:jc w:val="center"/>
        <w:tblLayout w:type="fixed"/>
        <w:tblLook w:val="04A0" w:firstRow="1" w:lastRow="0" w:firstColumn="1" w:lastColumn="0" w:noHBand="0" w:noVBand="1"/>
      </w:tblPr>
      <w:tblGrid>
        <w:gridCol w:w="817"/>
        <w:gridCol w:w="1305"/>
        <w:gridCol w:w="709"/>
        <w:gridCol w:w="709"/>
        <w:gridCol w:w="992"/>
        <w:gridCol w:w="709"/>
        <w:gridCol w:w="1701"/>
      </w:tblGrid>
      <w:tr w:rsidR="00196162" w:rsidRPr="00196162" w:rsidTr="00196162">
        <w:trPr>
          <w:jc w:val="center"/>
        </w:trPr>
        <w:tc>
          <w:tcPr>
            <w:tcW w:w="817" w:type="dxa"/>
          </w:tcPr>
          <w:p w:rsidR="00196162" w:rsidRPr="00196162" w:rsidRDefault="00196162" w:rsidP="00DB6BA8">
            <w:pPr>
              <w:rPr>
                <w:rFonts w:ascii="仿宋" w:eastAsia="仿宋" w:hAnsi="仿宋"/>
                <w:sz w:val="15"/>
                <w:szCs w:val="15"/>
              </w:rPr>
            </w:pPr>
            <w:r>
              <w:rPr>
                <w:rFonts w:ascii="仿宋" w:eastAsia="仿宋" w:hAnsi="仿宋" w:hint="eastAsia"/>
                <w:sz w:val="15"/>
                <w:szCs w:val="15"/>
              </w:rPr>
              <w:t>序号</w:t>
            </w:r>
          </w:p>
        </w:tc>
        <w:tc>
          <w:tcPr>
            <w:tcW w:w="1305"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名称</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上链</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明文</w:t>
            </w:r>
          </w:p>
        </w:tc>
        <w:tc>
          <w:tcPr>
            <w:tcW w:w="992"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关联属性</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签名</w:t>
            </w:r>
          </w:p>
        </w:tc>
        <w:tc>
          <w:tcPr>
            <w:tcW w:w="1701"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说明</w:t>
            </w:r>
          </w:p>
        </w:tc>
      </w:tr>
      <w:tr w:rsidR="00196162" w:rsidRPr="00196162" w:rsidTr="00196162">
        <w:trPr>
          <w:jc w:val="center"/>
        </w:trPr>
        <w:tc>
          <w:tcPr>
            <w:tcW w:w="81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1</w:t>
            </w:r>
          </w:p>
        </w:tc>
        <w:tc>
          <w:tcPr>
            <w:tcW w:w="1305"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机构编码</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99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1701"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对象I</w:t>
            </w:r>
            <w:r w:rsidRPr="00196162">
              <w:rPr>
                <w:rFonts w:ascii="仿宋" w:eastAsia="仿宋" w:hAnsi="仿宋"/>
                <w:sz w:val="15"/>
                <w:szCs w:val="15"/>
              </w:rPr>
              <w:t>D,</w:t>
            </w:r>
            <w:r w:rsidRPr="00196162">
              <w:rPr>
                <w:rFonts w:ascii="仿宋" w:eastAsia="仿宋" w:hAnsi="仿宋" w:hint="eastAsia"/>
                <w:sz w:val="15"/>
                <w:szCs w:val="15"/>
              </w:rPr>
              <w:t>被关联</w:t>
            </w:r>
          </w:p>
        </w:tc>
      </w:tr>
      <w:tr w:rsidR="00196162" w:rsidRPr="00196162" w:rsidTr="00196162">
        <w:trPr>
          <w:jc w:val="center"/>
        </w:trPr>
        <w:tc>
          <w:tcPr>
            <w:tcW w:w="81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2</w:t>
            </w:r>
          </w:p>
        </w:tc>
        <w:tc>
          <w:tcPr>
            <w:tcW w:w="1305"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机构名称</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1701"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81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3</w:t>
            </w:r>
          </w:p>
        </w:tc>
        <w:tc>
          <w:tcPr>
            <w:tcW w:w="1305"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签约机构名称</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1701"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81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4</w:t>
            </w:r>
          </w:p>
        </w:tc>
        <w:tc>
          <w:tcPr>
            <w:tcW w:w="1305"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应用执照号</w:t>
            </w: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09" w:type="dxa"/>
          </w:tcPr>
          <w:p w:rsidR="00196162" w:rsidRPr="00196162" w:rsidRDefault="00196162" w:rsidP="00DB6BA8">
            <w:pPr>
              <w:rPr>
                <w:rFonts w:ascii="仿宋" w:eastAsia="仿宋" w:hAnsi="仿宋"/>
                <w:sz w:val="15"/>
                <w:szCs w:val="15"/>
              </w:rPr>
            </w:pPr>
          </w:p>
        </w:tc>
        <w:tc>
          <w:tcPr>
            <w:tcW w:w="992" w:type="dxa"/>
          </w:tcPr>
          <w:p w:rsidR="00196162" w:rsidRPr="00196162" w:rsidRDefault="00196162" w:rsidP="00DB6BA8">
            <w:pPr>
              <w:rPr>
                <w:rFonts w:ascii="仿宋" w:eastAsia="仿宋" w:hAnsi="仿宋"/>
                <w:sz w:val="15"/>
                <w:szCs w:val="15"/>
              </w:rPr>
            </w:pPr>
          </w:p>
        </w:tc>
        <w:tc>
          <w:tcPr>
            <w:tcW w:w="709"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1701" w:type="dxa"/>
          </w:tcPr>
          <w:p w:rsidR="00196162" w:rsidRPr="00196162" w:rsidRDefault="00196162" w:rsidP="00DB6BA8">
            <w:pPr>
              <w:rPr>
                <w:rFonts w:ascii="仿宋" w:eastAsia="仿宋" w:hAnsi="仿宋"/>
                <w:sz w:val="15"/>
                <w:szCs w:val="15"/>
              </w:rPr>
            </w:pPr>
          </w:p>
        </w:tc>
      </w:tr>
    </w:tbl>
    <w:p w:rsidR="00196162" w:rsidRDefault="00196162" w:rsidP="00196162"/>
    <w:p w:rsidR="00196162" w:rsidRPr="00BF04C2" w:rsidRDefault="00196162" w:rsidP="00196162">
      <w:pPr>
        <w:pStyle w:val="3"/>
        <w:numPr>
          <w:ilvl w:val="2"/>
          <w:numId w:val="3"/>
        </w:numPr>
        <w:rPr>
          <w:rFonts w:ascii="宋体" w:eastAsia="宋体" w:hAnsi="宋体"/>
        </w:rPr>
      </w:pPr>
      <w:r w:rsidRPr="00BF04C2">
        <w:rPr>
          <w:rFonts w:ascii="宋体" w:eastAsia="宋体" w:hAnsi="宋体" w:hint="eastAsia"/>
        </w:rPr>
        <w:t>租客</w:t>
      </w:r>
      <w:r w:rsidR="00BF04C2" w:rsidRPr="00BF04C2">
        <w:rPr>
          <w:rFonts w:ascii="宋体" w:eastAsia="宋体" w:hAnsi="宋体" w:hint="eastAsia"/>
        </w:rPr>
        <w:t>对象</w:t>
      </w:r>
    </w:p>
    <w:tbl>
      <w:tblPr>
        <w:tblStyle w:val="af3"/>
        <w:tblW w:w="0" w:type="auto"/>
        <w:jc w:val="center"/>
        <w:tblLook w:val="04A0" w:firstRow="1" w:lastRow="0" w:firstColumn="1" w:lastColumn="0" w:noHBand="0" w:noVBand="1"/>
      </w:tblPr>
      <w:tblGrid>
        <w:gridCol w:w="552"/>
        <w:gridCol w:w="1466"/>
        <w:gridCol w:w="1011"/>
        <w:gridCol w:w="793"/>
        <w:gridCol w:w="1047"/>
        <w:gridCol w:w="708"/>
        <w:gridCol w:w="1497"/>
      </w:tblGrid>
      <w:tr w:rsidR="00196162" w:rsidRPr="00196162" w:rsidTr="00196162">
        <w:trPr>
          <w:jc w:val="center"/>
        </w:trPr>
        <w:tc>
          <w:tcPr>
            <w:tcW w:w="552" w:type="dxa"/>
          </w:tcPr>
          <w:p w:rsidR="00196162" w:rsidRPr="00196162" w:rsidRDefault="00196162" w:rsidP="00DB6BA8">
            <w:pPr>
              <w:rPr>
                <w:rFonts w:ascii="仿宋" w:eastAsia="仿宋" w:hAnsi="仿宋"/>
                <w:sz w:val="15"/>
                <w:szCs w:val="15"/>
              </w:rPr>
            </w:pPr>
            <w:r>
              <w:rPr>
                <w:rFonts w:ascii="仿宋" w:eastAsia="仿宋" w:hAnsi="仿宋" w:hint="eastAsia"/>
                <w:sz w:val="15"/>
                <w:szCs w:val="15"/>
              </w:rPr>
              <w:t>序号</w:t>
            </w:r>
          </w:p>
        </w:tc>
        <w:tc>
          <w:tcPr>
            <w:tcW w:w="146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名称</w:t>
            </w:r>
          </w:p>
        </w:tc>
        <w:tc>
          <w:tcPr>
            <w:tcW w:w="1011"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上链</w:t>
            </w:r>
          </w:p>
        </w:tc>
        <w:tc>
          <w:tcPr>
            <w:tcW w:w="793"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明文</w:t>
            </w:r>
          </w:p>
        </w:tc>
        <w:tc>
          <w:tcPr>
            <w:tcW w:w="1047"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关联属性</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签名</w:t>
            </w:r>
          </w:p>
        </w:tc>
        <w:tc>
          <w:tcPr>
            <w:tcW w:w="1497"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说明</w:t>
            </w:r>
          </w:p>
        </w:tc>
      </w:tr>
      <w:tr w:rsidR="00196162" w:rsidRPr="00196162" w:rsidTr="00196162">
        <w:trPr>
          <w:jc w:val="center"/>
        </w:trPr>
        <w:tc>
          <w:tcPr>
            <w:tcW w:w="55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1</w:t>
            </w:r>
          </w:p>
        </w:tc>
        <w:tc>
          <w:tcPr>
            <w:tcW w:w="146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用户</w:t>
            </w:r>
            <w:r w:rsidRPr="00196162">
              <w:rPr>
                <w:rFonts w:ascii="仿宋" w:eastAsia="仿宋" w:hAnsi="仿宋"/>
                <w:sz w:val="15"/>
                <w:szCs w:val="15"/>
              </w:rPr>
              <w:t>ID</w:t>
            </w:r>
          </w:p>
        </w:tc>
        <w:tc>
          <w:tcPr>
            <w:tcW w:w="1011"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y</w:t>
            </w:r>
          </w:p>
        </w:tc>
        <w:tc>
          <w:tcPr>
            <w:tcW w:w="793"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047"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497"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对象I</w:t>
            </w:r>
            <w:r w:rsidRPr="00196162">
              <w:rPr>
                <w:rFonts w:ascii="仿宋" w:eastAsia="仿宋" w:hAnsi="仿宋"/>
                <w:sz w:val="15"/>
                <w:szCs w:val="15"/>
              </w:rPr>
              <w:t>D,</w:t>
            </w:r>
            <w:r w:rsidRPr="00196162">
              <w:rPr>
                <w:rFonts w:ascii="仿宋" w:eastAsia="仿宋" w:hAnsi="仿宋" w:hint="eastAsia"/>
                <w:sz w:val="15"/>
                <w:szCs w:val="15"/>
              </w:rPr>
              <w:t>被关联</w:t>
            </w:r>
          </w:p>
        </w:tc>
      </w:tr>
      <w:tr w:rsidR="00196162" w:rsidRPr="00196162" w:rsidTr="00196162">
        <w:trPr>
          <w:jc w:val="center"/>
        </w:trPr>
        <w:tc>
          <w:tcPr>
            <w:tcW w:w="55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2</w:t>
            </w:r>
          </w:p>
        </w:tc>
        <w:tc>
          <w:tcPr>
            <w:tcW w:w="146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姓名</w:t>
            </w:r>
          </w:p>
        </w:tc>
        <w:tc>
          <w:tcPr>
            <w:tcW w:w="1011"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93" w:type="dxa"/>
          </w:tcPr>
          <w:p w:rsidR="00196162" w:rsidRPr="00196162" w:rsidRDefault="00196162" w:rsidP="00DB6BA8">
            <w:pPr>
              <w:rPr>
                <w:rFonts w:ascii="仿宋" w:eastAsia="仿宋" w:hAnsi="仿宋"/>
                <w:sz w:val="15"/>
                <w:szCs w:val="15"/>
              </w:rPr>
            </w:pPr>
          </w:p>
        </w:tc>
        <w:tc>
          <w:tcPr>
            <w:tcW w:w="1047" w:type="dxa"/>
          </w:tcPr>
          <w:p w:rsidR="00196162" w:rsidRPr="00196162" w:rsidRDefault="00196162" w:rsidP="00DB6BA8">
            <w:pPr>
              <w:rPr>
                <w:rFonts w:ascii="仿宋" w:eastAsia="仿宋" w:hAnsi="仿宋"/>
                <w:sz w:val="15"/>
                <w:szCs w:val="15"/>
              </w:rPr>
            </w:pP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497"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55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3</w:t>
            </w:r>
          </w:p>
        </w:tc>
        <w:tc>
          <w:tcPr>
            <w:tcW w:w="146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证件号码</w:t>
            </w:r>
          </w:p>
        </w:tc>
        <w:tc>
          <w:tcPr>
            <w:tcW w:w="1011"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93" w:type="dxa"/>
          </w:tcPr>
          <w:p w:rsidR="00196162" w:rsidRPr="00196162" w:rsidRDefault="00196162" w:rsidP="00DB6BA8">
            <w:pPr>
              <w:rPr>
                <w:rFonts w:ascii="仿宋" w:eastAsia="仿宋" w:hAnsi="仿宋"/>
                <w:sz w:val="15"/>
                <w:szCs w:val="15"/>
              </w:rPr>
            </w:pPr>
          </w:p>
        </w:tc>
        <w:tc>
          <w:tcPr>
            <w:tcW w:w="1047" w:type="dxa"/>
          </w:tcPr>
          <w:p w:rsidR="00196162" w:rsidRPr="00196162" w:rsidRDefault="00196162" w:rsidP="00DB6BA8">
            <w:pPr>
              <w:rPr>
                <w:rFonts w:ascii="仿宋" w:eastAsia="仿宋" w:hAnsi="仿宋"/>
                <w:sz w:val="15"/>
                <w:szCs w:val="15"/>
              </w:rPr>
            </w:pP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497"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55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4</w:t>
            </w:r>
          </w:p>
        </w:tc>
        <w:tc>
          <w:tcPr>
            <w:tcW w:w="146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性别</w:t>
            </w:r>
          </w:p>
        </w:tc>
        <w:tc>
          <w:tcPr>
            <w:tcW w:w="1011"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93"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047" w:type="dxa"/>
          </w:tcPr>
          <w:p w:rsidR="00196162" w:rsidRPr="00196162" w:rsidRDefault="00196162" w:rsidP="00DB6BA8">
            <w:pPr>
              <w:rPr>
                <w:rFonts w:ascii="仿宋" w:eastAsia="仿宋" w:hAnsi="仿宋"/>
                <w:sz w:val="15"/>
                <w:szCs w:val="15"/>
              </w:rPr>
            </w:pP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497" w:type="dxa"/>
          </w:tcPr>
          <w:p w:rsidR="00196162" w:rsidRPr="00196162" w:rsidRDefault="00196162" w:rsidP="00DB6BA8">
            <w:pPr>
              <w:rPr>
                <w:rFonts w:ascii="仿宋" w:eastAsia="仿宋" w:hAnsi="仿宋"/>
                <w:sz w:val="15"/>
                <w:szCs w:val="15"/>
              </w:rPr>
            </w:pPr>
          </w:p>
        </w:tc>
      </w:tr>
      <w:tr w:rsidR="00196162" w:rsidRPr="00196162" w:rsidTr="00196162">
        <w:trPr>
          <w:jc w:val="center"/>
        </w:trPr>
        <w:tc>
          <w:tcPr>
            <w:tcW w:w="552"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5</w:t>
            </w:r>
          </w:p>
        </w:tc>
        <w:tc>
          <w:tcPr>
            <w:tcW w:w="1466" w:type="dxa"/>
          </w:tcPr>
          <w:p w:rsidR="00196162" w:rsidRPr="00196162" w:rsidRDefault="00196162" w:rsidP="00DB6BA8">
            <w:pPr>
              <w:rPr>
                <w:rFonts w:ascii="仿宋" w:eastAsia="仿宋" w:hAnsi="仿宋"/>
                <w:sz w:val="15"/>
                <w:szCs w:val="15"/>
              </w:rPr>
            </w:pPr>
            <w:r w:rsidRPr="00196162">
              <w:rPr>
                <w:rFonts w:ascii="仿宋" w:eastAsia="仿宋" w:hAnsi="仿宋" w:hint="eastAsia"/>
                <w:sz w:val="15"/>
                <w:szCs w:val="15"/>
              </w:rPr>
              <w:t>出生日期</w:t>
            </w:r>
          </w:p>
        </w:tc>
        <w:tc>
          <w:tcPr>
            <w:tcW w:w="1011"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793"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047" w:type="dxa"/>
          </w:tcPr>
          <w:p w:rsidR="00196162" w:rsidRPr="00196162" w:rsidRDefault="00196162" w:rsidP="00DB6BA8">
            <w:pPr>
              <w:rPr>
                <w:rFonts w:ascii="仿宋" w:eastAsia="仿宋" w:hAnsi="仿宋"/>
                <w:sz w:val="15"/>
                <w:szCs w:val="15"/>
              </w:rPr>
            </w:pPr>
          </w:p>
        </w:tc>
        <w:tc>
          <w:tcPr>
            <w:tcW w:w="708" w:type="dxa"/>
          </w:tcPr>
          <w:p w:rsidR="00196162" w:rsidRPr="00196162" w:rsidRDefault="00196162" w:rsidP="00DB6BA8">
            <w:pPr>
              <w:rPr>
                <w:rFonts w:ascii="仿宋" w:eastAsia="仿宋" w:hAnsi="仿宋"/>
                <w:sz w:val="15"/>
                <w:szCs w:val="15"/>
              </w:rPr>
            </w:pPr>
            <w:r w:rsidRPr="00196162">
              <w:rPr>
                <w:rFonts w:ascii="仿宋" w:eastAsia="仿宋" w:hAnsi="仿宋"/>
                <w:sz w:val="15"/>
                <w:szCs w:val="15"/>
              </w:rPr>
              <w:t>y</w:t>
            </w:r>
          </w:p>
        </w:tc>
        <w:tc>
          <w:tcPr>
            <w:tcW w:w="1497" w:type="dxa"/>
          </w:tcPr>
          <w:p w:rsidR="00196162" w:rsidRPr="00196162" w:rsidRDefault="00196162" w:rsidP="00DB6BA8">
            <w:pPr>
              <w:rPr>
                <w:rFonts w:ascii="仿宋" w:eastAsia="仿宋" w:hAnsi="仿宋"/>
                <w:sz w:val="15"/>
                <w:szCs w:val="15"/>
              </w:rPr>
            </w:pPr>
          </w:p>
        </w:tc>
      </w:tr>
    </w:tbl>
    <w:p w:rsidR="00196162" w:rsidRDefault="00196162" w:rsidP="00196162"/>
    <w:p w:rsidR="00196162" w:rsidRPr="00BF04C2" w:rsidRDefault="00BF04C2" w:rsidP="00196162">
      <w:pPr>
        <w:pStyle w:val="3"/>
        <w:numPr>
          <w:ilvl w:val="2"/>
          <w:numId w:val="3"/>
        </w:numPr>
        <w:rPr>
          <w:rFonts w:ascii="宋体" w:eastAsia="宋体" w:hAnsi="宋体"/>
        </w:rPr>
      </w:pPr>
      <w:r w:rsidRPr="00BF04C2">
        <w:rPr>
          <w:rFonts w:ascii="宋体" w:eastAsia="宋体" w:hAnsi="宋体" w:hint="eastAsia"/>
        </w:rPr>
        <w:t>房主对象</w:t>
      </w:r>
    </w:p>
    <w:tbl>
      <w:tblPr>
        <w:tblStyle w:val="af3"/>
        <w:tblW w:w="0" w:type="auto"/>
        <w:jc w:val="center"/>
        <w:tblLook w:val="04A0" w:firstRow="1" w:lastRow="0" w:firstColumn="1" w:lastColumn="0" w:noHBand="0" w:noVBand="1"/>
      </w:tblPr>
      <w:tblGrid>
        <w:gridCol w:w="841"/>
        <w:gridCol w:w="1453"/>
        <w:gridCol w:w="1012"/>
        <w:gridCol w:w="793"/>
        <w:gridCol w:w="1049"/>
        <w:gridCol w:w="708"/>
        <w:gridCol w:w="1497"/>
      </w:tblGrid>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序号</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上链</w:t>
            </w:r>
          </w:p>
        </w:tc>
        <w:tc>
          <w:tcPr>
            <w:tcW w:w="79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明文</w:t>
            </w:r>
          </w:p>
        </w:tc>
        <w:tc>
          <w:tcPr>
            <w:tcW w:w="104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关联属性</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签名</w:t>
            </w:r>
          </w:p>
        </w:tc>
        <w:tc>
          <w:tcPr>
            <w:tcW w:w="1497"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说明</w:t>
            </w:r>
          </w:p>
        </w:tc>
      </w:tr>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lastRenderedPageBreak/>
              <w:t>1</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用户</w:t>
            </w:r>
            <w:r w:rsidRPr="00BF04C2">
              <w:rPr>
                <w:rFonts w:ascii="仿宋" w:eastAsia="仿宋" w:hAnsi="仿宋"/>
                <w:sz w:val="15"/>
                <w:szCs w:val="15"/>
              </w:rPr>
              <w:t>ID</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9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04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对象I</w:t>
            </w:r>
            <w:r w:rsidRPr="00BF04C2">
              <w:rPr>
                <w:rFonts w:ascii="仿宋" w:eastAsia="仿宋" w:hAnsi="仿宋"/>
                <w:sz w:val="15"/>
                <w:szCs w:val="15"/>
              </w:rPr>
              <w:t>D,</w:t>
            </w:r>
            <w:r w:rsidRPr="00BF04C2">
              <w:rPr>
                <w:rFonts w:ascii="仿宋" w:eastAsia="仿宋" w:hAnsi="仿宋" w:hint="eastAsia"/>
                <w:sz w:val="15"/>
                <w:szCs w:val="15"/>
              </w:rPr>
              <w:t>被关联</w:t>
            </w:r>
          </w:p>
        </w:tc>
      </w:tr>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2</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姓名</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93" w:type="dxa"/>
          </w:tcPr>
          <w:p w:rsidR="00BF04C2" w:rsidRPr="00BF04C2" w:rsidRDefault="00BF04C2" w:rsidP="00DB6BA8">
            <w:pPr>
              <w:rPr>
                <w:rFonts w:ascii="仿宋" w:eastAsia="仿宋" w:hAnsi="仿宋"/>
                <w:sz w:val="15"/>
                <w:szCs w:val="15"/>
              </w:rPr>
            </w:pPr>
          </w:p>
        </w:tc>
        <w:tc>
          <w:tcPr>
            <w:tcW w:w="1049"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3</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证件号码</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93" w:type="dxa"/>
          </w:tcPr>
          <w:p w:rsidR="00BF04C2" w:rsidRPr="00BF04C2" w:rsidRDefault="00BF04C2" w:rsidP="00DB6BA8">
            <w:pPr>
              <w:rPr>
                <w:rFonts w:ascii="仿宋" w:eastAsia="仿宋" w:hAnsi="仿宋"/>
                <w:sz w:val="15"/>
                <w:szCs w:val="15"/>
              </w:rPr>
            </w:pPr>
          </w:p>
        </w:tc>
        <w:tc>
          <w:tcPr>
            <w:tcW w:w="1049"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4</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性别</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9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049"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5</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出生日期</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9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049"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841"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6</w:t>
            </w:r>
          </w:p>
        </w:tc>
        <w:tc>
          <w:tcPr>
            <w:tcW w:w="145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联系电话</w:t>
            </w:r>
          </w:p>
        </w:tc>
        <w:tc>
          <w:tcPr>
            <w:tcW w:w="1012"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93" w:type="dxa"/>
          </w:tcPr>
          <w:p w:rsidR="00BF04C2" w:rsidRPr="00BF04C2" w:rsidRDefault="00BF04C2" w:rsidP="00DB6BA8">
            <w:pPr>
              <w:rPr>
                <w:rFonts w:ascii="仿宋" w:eastAsia="仿宋" w:hAnsi="仿宋"/>
                <w:sz w:val="15"/>
                <w:szCs w:val="15"/>
              </w:rPr>
            </w:pPr>
          </w:p>
        </w:tc>
        <w:tc>
          <w:tcPr>
            <w:tcW w:w="1049"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tbl>
    <w:p w:rsidR="00BF04C2" w:rsidRDefault="00BF04C2" w:rsidP="00BF04C2"/>
    <w:p w:rsidR="00BF04C2" w:rsidRPr="00BF04C2" w:rsidRDefault="00BF04C2" w:rsidP="00BF04C2">
      <w:pPr>
        <w:pStyle w:val="3"/>
        <w:numPr>
          <w:ilvl w:val="2"/>
          <w:numId w:val="3"/>
        </w:numPr>
        <w:rPr>
          <w:rFonts w:ascii="宋体" w:eastAsia="宋体" w:hAnsi="宋体"/>
        </w:rPr>
      </w:pPr>
      <w:r w:rsidRPr="00BF04C2">
        <w:rPr>
          <w:rFonts w:ascii="宋体" w:eastAsia="宋体" w:hAnsi="宋体" w:hint="eastAsia"/>
        </w:rPr>
        <w:t>金融机构对象</w:t>
      </w:r>
    </w:p>
    <w:tbl>
      <w:tblPr>
        <w:tblStyle w:val="af3"/>
        <w:tblW w:w="0" w:type="auto"/>
        <w:jc w:val="center"/>
        <w:tblLook w:val="04A0" w:firstRow="1" w:lastRow="0" w:firstColumn="1" w:lastColumn="0" w:noHBand="0" w:noVBand="1"/>
      </w:tblPr>
      <w:tblGrid>
        <w:gridCol w:w="704"/>
        <w:gridCol w:w="1323"/>
        <w:gridCol w:w="1010"/>
        <w:gridCol w:w="698"/>
        <w:gridCol w:w="1134"/>
        <w:gridCol w:w="708"/>
        <w:gridCol w:w="1497"/>
      </w:tblGrid>
      <w:tr w:rsidR="00BF04C2" w:rsidRPr="00BF04C2" w:rsidTr="00BF04C2">
        <w:trPr>
          <w:jc w:val="center"/>
        </w:trPr>
        <w:tc>
          <w:tcPr>
            <w:tcW w:w="704" w:type="dxa"/>
          </w:tcPr>
          <w:p w:rsidR="00BF04C2" w:rsidRPr="00BF04C2" w:rsidRDefault="00BF04C2" w:rsidP="00DB6BA8">
            <w:pPr>
              <w:rPr>
                <w:rFonts w:ascii="仿宋" w:eastAsia="仿宋" w:hAnsi="仿宋"/>
                <w:sz w:val="15"/>
                <w:szCs w:val="15"/>
              </w:rPr>
            </w:pPr>
            <w:bookmarkStart w:id="1" w:name="_Hlk519154282"/>
            <w:r>
              <w:rPr>
                <w:rFonts w:ascii="仿宋" w:eastAsia="仿宋" w:hAnsi="仿宋" w:hint="eastAsia"/>
                <w:sz w:val="15"/>
                <w:szCs w:val="15"/>
              </w:rPr>
              <w:t>序号</w:t>
            </w:r>
          </w:p>
        </w:tc>
        <w:tc>
          <w:tcPr>
            <w:tcW w:w="132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1010"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上链</w:t>
            </w:r>
          </w:p>
        </w:tc>
        <w:tc>
          <w:tcPr>
            <w:tcW w:w="69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明文</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关联属性</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签名</w:t>
            </w:r>
          </w:p>
        </w:tc>
        <w:tc>
          <w:tcPr>
            <w:tcW w:w="1497"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说明</w:t>
            </w:r>
          </w:p>
        </w:tc>
      </w:tr>
      <w:tr w:rsidR="00BF04C2" w:rsidRPr="00BF04C2" w:rsidTr="00BF04C2">
        <w:trPr>
          <w:jc w:val="center"/>
        </w:trPr>
        <w:tc>
          <w:tcPr>
            <w:tcW w:w="70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p>
        </w:tc>
        <w:tc>
          <w:tcPr>
            <w:tcW w:w="132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机构编号</w:t>
            </w:r>
          </w:p>
        </w:tc>
        <w:tc>
          <w:tcPr>
            <w:tcW w:w="1010"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69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对象I</w:t>
            </w:r>
            <w:r w:rsidRPr="00BF04C2">
              <w:rPr>
                <w:rFonts w:ascii="仿宋" w:eastAsia="仿宋" w:hAnsi="仿宋"/>
                <w:sz w:val="15"/>
                <w:szCs w:val="15"/>
              </w:rPr>
              <w:t>D,</w:t>
            </w:r>
            <w:r w:rsidRPr="00BF04C2">
              <w:rPr>
                <w:rFonts w:ascii="仿宋" w:eastAsia="仿宋" w:hAnsi="仿宋" w:hint="eastAsia"/>
                <w:sz w:val="15"/>
                <w:szCs w:val="15"/>
              </w:rPr>
              <w:t>被关联</w:t>
            </w:r>
          </w:p>
        </w:tc>
      </w:tr>
      <w:tr w:rsidR="00BF04C2" w:rsidRPr="00BF04C2" w:rsidTr="00BF04C2">
        <w:trPr>
          <w:jc w:val="center"/>
        </w:trPr>
        <w:tc>
          <w:tcPr>
            <w:tcW w:w="70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2</w:t>
            </w:r>
          </w:p>
        </w:tc>
        <w:tc>
          <w:tcPr>
            <w:tcW w:w="132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1010"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698" w:type="dxa"/>
          </w:tcPr>
          <w:p w:rsidR="00BF04C2" w:rsidRPr="00BF04C2" w:rsidRDefault="00BF04C2" w:rsidP="00DB6BA8">
            <w:pPr>
              <w:rPr>
                <w:rFonts w:ascii="仿宋" w:eastAsia="仿宋" w:hAnsi="仿宋"/>
                <w:sz w:val="15"/>
                <w:szCs w:val="15"/>
              </w:rPr>
            </w:pP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bookmarkEnd w:id="1"/>
    </w:tbl>
    <w:p w:rsidR="00BF04C2" w:rsidRDefault="00BF04C2" w:rsidP="00BF04C2"/>
    <w:p w:rsidR="00BF04C2" w:rsidRPr="00BF04C2" w:rsidRDefault="00BF04C2" w:rsidP="00BF04C2">
      <w:pPr>
        <w:pStyle w:val="3"/>
        <w:numPr>
          <w:ilvl w:val="2"/>
          <w:numId w:val="3"/>
        </w:numPr>
        <w:rPr>
          <w:rFonts w:ascii="宋体" w:eastAsia="宋体" w:hAnsi="宋体"/>
        </w:rPr>
      </w:pPr>
      <w:r w:rsidRPr="00BF04C2">
        <w:rPr>
          <w:rFonts w:ascii="宋体" w:eastAsia="宋体" w:hAnsi="宋体" w:hint="eastAsia"/>
        </w:rPr>
        <w:t>平台对象</w:t>
      </w:r>
    </w:p>
    <w:tbl>
      <w:tblPr>
        <w:tblStyle w:val="af3"/>
        <w:tblW w:w="0" w:type="auto"/>
        <w:jc w:val="center"/>
        <w:tblLook w:val="04A0" w:firstRow="1" w:lastRow="0" w:firstColumn="1" w:lastColumn="0" w:noHBand="0" w:noVBand="1"/>
      </w:tblPr>
      <w:tblGrid>
        <w:gridCol w:w="704"/>
        <w:gridCol w:w="1323"/>
        <w:gridCol w:w="1010"/>
        <w:gridCol w:w="839"/>
        <w:gridCol w:w="993"/>
        <w:gridCol w:w="708"/>
        <w:gridCol w:w="1497"/>
      </w:tblGrid>
      <w:tr w:rsidR="00BF04C2" w:rsidRPr="00BF04C2" w:rsidTr="00BF04C2">
        <w:trPr>
          <w:jc w:val="center"/>
        </w:trPr>
        <w:tc>
          <w:tcPr>
            <w:tcW w:w="704" w:type="dxa"/>
          </w:tcPr>
          <w:p w:rsidR="00BF04C2" w:rsidRPr="00BF04C2" w:rsidRDefault="00BF04C2" w:rsidP="00DB6BA8">
            <w:pPr>
              <w:rPr>
                <w:rFonts w:ascii="仿宋" w:eastAsia="仿宋" w:hAnsi="仿宋"/>
                <w:sz w:val="15"/>
                <w:szCs w:val="15"/>
              </w:rPr>
            </w:pPr>
          </w:p>
        </w:tc>
        <w:tc>
          <w:tcPr>
            <w:tcW w:w="132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1010"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上链</w:t>
            </w:r>
          </w:p>
        </w:tc>
        <w:tc>
          <w:tcPr>
            <w:tcW w:w="83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明文</w:t>
            </w:r>
          </w:p>
        </w:tc>
        <w:tc>
          <w:tcPr>
            <w:tcW w:w="99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关联属性</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签名</w:t>
            </w:r>
          </w:p>
        </w:tc>
        <w:tc>
          <w:tcPr>
            <w:tcW w:w="1497"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说明</w:t>
            </w:r>
          </w:p>
        </w:tc>
      </w:tr>
      <w:tr w:rsidR="00BF04C2" w:rsidRPr="00BF04C2" w:rsidTr="00BF04C2">
        <w:trPr>
          <w:jc w:val="center"/>
        </w:trPr>
        <w:tc>
          <w:tcPr>
            <w:tcW w:w="70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p>
        </w:tc>
        <w:tc>
          <w:tcPr>
            <w:tcW w:w="132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编号</w:t>
            </w:r>
          </w:p>
        </w:tc>
        <w:tc>
          <w:tcPr>
            <w:tcW w:w="1010"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83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99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对象I</w:t>
            </w:r>
            <w:r w:rsidRPr="00BF04C2">
              <w:rPr>
                <w:rFonts w:ascii="仿宋" w:eastAsia="仿宋" w:hAnsi="仿宋"/>
                <w:sz w:val="15"/>
                <w:szCs w:val="15"/>
              </w:rPr>
              <w:t>D,</w:t>
            </w:r>
            <w:r w:rsidRPr="00BF04C2">
              <w:rPr>
                <w:rFonts w:ascii="仿宋" w:eastAsia="仿宋" w:hAnsi="仿宋" w:hint="eastAsia"/>
                <w:sz w:val="15"/>
                <w:szCs w:val="15"/>
              </w:rPr>
              <w:t>被关联</w:t>
            </w:r>
          </w:p>
        </w:tc>
      </w:tr>
      <w:tr w:rsidR="00BF04C2" w:rsidRPr="00BF04C2" w:rsidTr="00BF04C2">
        <w:trPr>
          <w:jc w:val="center"/>
        </w:trPr>
        <w:tc>
          <w:tcPr>
            <w:tcW w:w="70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2</w:t>
            </w:r>
          </w:p>
        </w:tc>
        <w:tc>
          <w:tcPr>
            <w:tcW w:w="132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1010"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839" w:type="dxa"/>
          </w:tcPr>
          <w:p w:rsidR="00BF04C2" w:rsidRPr="00BF04C2" w:rsidRDefault="00BF04C2" w:rsidP="00DB6BA8">
            <w:pPr>
              <w:rPr>
                <w:rFonts w:ascii="仿宋" w:eastAsia="仿宋" w:hAnsi="仿宋"/>
                <w:sz w:val="15"/>
                <w:szCs w:val="15"/>
              </w:rPr>
            </w:pPr>
          </w:p>
        </w:tc>
        <w:tc>
          <w:tcPr>
            <w:tcW w:w="993"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497" w:type="dxa"/>
          </w:tcPr>
          <w:p w:rsidR="00BF04C2" w:rsidRPr="00BF04C2" w:rsidRDefault="00BF04C2" w:rsidP="00DB6BA8">
            <w:pPr>
              <w:rPr>
                <w:rFonts w:ascii="仿宋" w:eastAsia="仿宋" w:hAnsi="仿宋"/>
                <w:sz w:val="15"/>
                <w:szCs w:val="15"/>
              </w:rPr>
            </w:pPr>
          </w:p>
        </w:tc>
      </w:tr>
    </w:tbl>
    <w:p w:rsidR="00C70180" w:rsidRPr="00C70180" w:rsidRDefault="00C70180" w:rsidP="00C70180"/>
    <w:p w:rsidR="00A91930" w:rsidRPr="00AE018D" w:rsidRDefault="00A91930" w:rsidP="00A91930">
      <w:pPr>
        <w:pStyle w:val="2"/>
      </w:pPr>
      <w:r>
        <w:rPr>
          <w:rFonts w:hint="eastAsia"/>
        </w:rPr>
        <w:t>业务关系对象</w:t>
      </w:r>
    </w:p>
    <w:p w:rsidR="00193D9D" w:rsidRDefault="00A91930" w:rsidP="00A91930">
      <w:pPr>
        <w:ind w:firstLineChars="200" w:firstLine="480"/>
        <w:rPr>
          <w:rFonts w:ascii="宋体" w:eastAsia="宋体" w:hAnsi="宋体"/>
          <w:szCs w:val="24"/>
        </w:rPr>
      </w:pPr>
      <w:r w:rsidRPr="00A91930">
        <w:rPr>
          <w:rFonts w:ascii="宋体" w:eastAsia="宋体" w:hAnsi="宋体" w:hint="eastAsia"/>
          <w:szCs w:val="24"/>
        </w:rPr>
        <w:t>业务关系对象包括：租约、借款、还款、退费、回购、委托合同。</w:t>
      </w:r>
    </w:p>
    <w:p w:rsidR="00BF04C2" w:rsidRDefault="00BF04C2" w:rsidP="00BF04C2">
      <w:pPr>
        <w:pStyle w:val="3"/>
        <w:numPr>
          <w:ilvl w:val="2"/>
          <w:numId w:val="3"/>
        </w:numPr>
        <w:rPr>
          <w:rFonts w:ascii="宋体" w:eastAsia="宋体" w:hAnsi="宋体"/>
        </w:rPr>
      </w:pPr>
      <w:r>
        <w:rPr>
          <w:rFonts w:ascii="宋体" w:eastAsia="宋体" w:hAnsi="宋体" w:hint="eastAsia"/>
        </w:rPr>
        <w:t>租约关系对象</w:t>
      </w:r>
    </w:p>
    <w:tbl>
      <w:tblPr>
        <w:tblStyle w:val="af3"/>
        <w:tblW w:w="0" w:type="auto"/>
        <w:jc w:val="center"/>
        <w:tblLook w:val="04A0" w:firstRow="1" w:lastRow="0" w:firstColumn="1" w:lastColumn="0" w:noHBand="0" w:noVBand="1"/>
      </w:tblPr>
      <w:tblGrid>
        <w:gridCol w:w="565"/>
        <w:gridCol w:w="2037"/>
        <w:gridCol w:w="683"/>
        <w:gridCol w:w="808"/>
        <w:gridCol w:w="1124"/>
        <w:gridCol w:w="719"/>
        <w:gridCol w:w="1213"/>
      </w:tblGrid>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Pr>
                <w:rFonts w:ascii="仿宋" w:eastAsia="仿宋" w:hAnsi="仿宋" w:hint="eastAsia"/>
                <w:sz w:val="15"/>
                <w:szCs w:val="15"/>
              </w:rPr>
              <w:t>序号</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上链</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明文</w:t>
            </w:r>
          </w:p>
        </w:tc>
        <w:tc>
          <w:tcPr>
            <w:tcW w:w="1124"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关联属性</w:t>
            </w: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签名</w:t>
            </w:r>
          </w:p>
        </w:tc>
        <w:tc>
          <w:tcPr>
            <w:tcW w:w="121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说明</w:t>
            </w: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合同编号（租房合同编号）</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2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对象I</w:t>
            </w:r>
            <w:r w:rsidRPr="00BF04C2">
              <w:rPr>
                <w:rFonts w:ascii="仿宋" w:eastAsia="仿宋" w:hAnsi="仿宋"/>
                <w:sz w:val="15"/>
                <w:szCs w:val="15"/>
              </w:rPr>
              <w:t>D,</w:t>
            </w:r>
            <w:r w:rsidRPr="00BF04C2">
              <w:rPr>
                <w:rFonts w:ascii="仿宋" w:eastAsia="仿宋" w:hAnsi="仿宋" w:hint="eastAsia"/>
                <w:sz w:val="15"/>
                <w:szCs w:val="15"/>
              </w:rPr>
              <w:t>被关联</w:t>
            </w: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2</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房屋编码</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2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3</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甲方</w:t>
            </w:r>
            <w:r w:rsidRPr="00BF04C2">
              <w:rPr>
                <w:rFonts w:ascii="仿宋" w:eastAsia="仿宋" w:hAnsi="仿宋"/>
                <w:sz w:val="15"/>
                <w:szCs w:val="15"/>
              </w:rPr>
              <w:t>ID</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2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4</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乙方</w:t>
            </w:r>
            <w:r w:rsidRPr="00BF04C2">
              <w:rPr>
                <w:rFonts w:ascii="仿宋" w:eastAsia="仿宋" w:hAnsi="仿宋"/>
                <w:sz w:val="15"/>
                <w:szCs w:val="15"/>
              </w:rPr>
              <w:t>ID</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2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5</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丙方</w:t>
            </w:r>
            <w:r w:rsidRPr="00BF04C2">
              <w:rPr>
                <w:rFonts w:ascii="仿宋" w:eastAsia="仿宋" w:hAnsi="仿宋"/>
                <w:sz w:val="15"/>
                <w:szCs w:val="15"/>
              </w:rPr>
              <w:t>ID</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2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6</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交易价格</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24" w:type="dxa"/>
          </w:tcPr>
          <w:p w:rsidR="00BF04C2" w:rsidRPr="00BF04C2" w:rsidRDefault="00BF04C2" w:rsidP="00DB6BA8">
            <w:pPr>
              <w:rPr>
                <w:rFonts w:ascii="仿宋" w:eastAsia="仿宋" w:hAnsi="仿宋"/>
                <w:sz w:val="15"/>
                <w:szCs w:val="15"/>
              </w:rPr>
            </w:pP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7</w:t>
            </w:r>
          </w:p>
        </w:tc>
        <w:tc>
          <w:tcPr>
            <w:tcW w:w="2037" w:type="dxa"/>
          </w:tcPr>
          <w:p w:rsidR="00BF04C2" w:rsidRPr="00BF04C2" w:rsidRDefault="00BF04C2" w:rsidP="00DB6BA8">
            <w:pPr>
              <w:rPr>
                <w:rFonts w:ascii="仿宋" w:eastAsia="仿宋" w:hAnsi="仿宋"/>
                <w:sz w:val="15"/>
                <w:szCs w:val="15"/>
              </w:rPr>
            </w:pPr>
            <w:proofErr w:type="gramStart"/>
            <w:r w:rsidRPr="00BF04C2">
              <w:rPr>
                <w:rFonts w:ascii="仿宋" w:eastAsia="仿宋" w:hAnsi="仿宋" w:hint="eastAsia"/>
                <w:sz w:val="15"/>
                <w:szCs w:val="15"/>
              </w:rPr>
              <w:t>起租日</w:t>
            </w:r>
            <w:proofErr w:type="gramEnd"/>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p>
        </w:tc>
        <w:tc>
          <w:tcPr>
            <w:tcW w:w="1124" w:type="dxa"/>
          </w:tcPr>
          <w:p w:rsidR="00BF04C2" w:rsidRPr="00BF04C2" w:rsidRDefault="00BF04C2" w:rsidP="00DB6BA8">
            <w:pPr>
              <w:rPr>
                <w:rFonts w:ascii="仿宋" w:eastAsia="仿宋" w:hAnsi="仿宋"/>
                <w:sz w:val="15"/>
                <w:szCs w:val="15"/>
              </w:rPr>
            </w:pP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8</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截止日</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p>
        </w:tc>
        <w:tc>
          <w:tcPr>
            <w:tcW w:w="1124" w:type="dxa"/>
          </w:tcPr>
          <w:p w:rsidR="00BF04C2" w:rsidRPr="00BF04C2" w:rsidRDefault="00BF04C2" w:rsidP="00DB6BA8">
            <w:pPr>
              <w:rPr>
                <w:rFonts w:ascii="仿宋" w:eastAsia="仿宋" w:hAnsi="仿宋"/>
                <w:sz w:val="15"/>
                <w:szCs w:val="15"/>
              </w:rPr>
            </w:pP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r w:rsidR="00BF04C2" w:rsidRPr="00BF04C2" w:rsidTr="00BF04C2">
        <w:trPr>
          <w:jc w:val="center"/>
        </w:trPr>
        <w:tc>
          <w:tcPr>
            <w:tcW w:w="565"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9</w:t>
            </w:r>
          </w:p>
        </w:tc>
        <w:tc>
          <w:tcPr>
            <w:tcW w:w="2037"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付款方式</w:t>
            </w:r>
          </w:p>
        </w:tc>
        <w:tc>
          <w:tcPr>
            <w:tcW w:w="683"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808" w:type="dxa"/>
          </w:tcPr>
          <w:p w:rsidR="00BF04C2" w:rsidRPr="00BF04C2" w:rsidRDefault="00BF04C2" w:rsidP="00DB6BA8">
            <w:pPr>
              <w:rPr>
                <w:rFonts w:ascii="仿宋" w:eastAsia="仿宋" w:hAnsi="仿宋"/>
                <w:sz w:val="15"/>
                <w:szCs w:val="15"/>
              </w:rPr>
            </w:pPr>
          </w:p>
        </w:tc>
        <w:tc>
          <w:tcPr>
            <w:tcW w:w="1124" w:type="dxa"/>
          </w:tcPr>
          <w:p w:rsidR="00BF04C2" w:rsidRPr="00BF04C2" w:rsidRDefault="00BF04C2" w:rsidP="00DB6BA8">
            <w:pPr>
              <w:rPr>
                <w:rFonts w:ascii="仿宋" w:eastAsia="仿宋" w:hAnsi="仿宋"/>
                <w:sz w:val="15"/>
                <w:szCs w:val="15"/>
              </w:rPr>
            </w:pPr>
          </w:p>
        </w:tc>
        <w:tc>
          <w:tcPr>
            <w:tcW w:w="71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213" w:type="dxa"/>
          </w:tcPr>
          <w:p w:rsidR="00BF04C2" w:rsidRPr="00BF04C2" w:rsidRDefault="00BF04C2" w:rsidP="00DB6BA8">
            <w:pPr>
              <w:rPr>
                <w:rFonts w:ascii="仿宋" w:eastAsia="仿宋" w:hAnsi="仿宋"/>
                <w:sz w:val="15"/>
                <w:szCs w:val="15"/>
              </w:rPr>
            </w:pPr>
          </w:p>
        </w:tc>
      </w:tr>
    </w:tbl>
    <w:p w:rsidR="00BF04C2" w:rsidRPr="00BF04C2" w:rsidRDefault="00BF04C2" w:rsidP="00BF04C2"/>
    <w:p w:rsidR="00193D9D" w:rsidRPr="00BF04C2" w:rsidRDefault="00BF04C2" w:rsidP="00BF04C2">
      <w:pPr>
        <w:pStyle w:val="3"/>
        <w:numPr>
          <w:ilvl w:val="2"/>
          <w:numId w:val="3"/>
        </w:numPr>
        <w:rPr>
          <w:rFonts w:ascii="宋体" w:eastAsia="宋体" w:hAnsi="宋体"/>
        </w:rPr>
      </w:pPr>
      <w:r w:rsidRPr="00BF04C2">
        <w:rPr>
          <w:rFonts w:ascii="宋体" w:eastAsia="宋体" w:hAnsi="宋体" w:hint="eastAsia"/>
        </w:rPr>
        <w:t>借款关系对象</w:t>
      </w:r>
    </w:p>
    <w:tbl>
      <w:tblPr>
        <w:tblStyle w:val="af3"/>
        <w:tblW w:w="0" w:type="auto"/>
        <w:jc w:val="center"/>
        <w:tblLook w:val="04A0" w:firstRow="1" w:lastRow="0" w:firstColumn="1" w:lastColumn="0" w:noHBand="0" w:noVBand="1"/>
      </w:tblPr>
      <w:tblGrid>
        <w:gridCol w:w="546"/>
        <w:gridCol w:w="2184"/>
        <w:gridCol w:w="709"/>
        <w:gridCol w:w="709"/>
        <w:gridCol w:w="1134"/>
        <w:gridCol w:w="708"/>
        <w:gridCol w:w="1884"/>
      </w:tblGrid>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Pr>
                <w:rFonts w:ascii="仿宋" w:eastAsia="仿宋" w:hAnsi="仿宋" w:hint="eastAsia"/>
                <w:sz w:val="15"/>
                <w:szCs w:val="15"/>
              </w:rPr>
              <w:t>序号</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名称</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上链</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明文</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关联属性</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签名</w:t>
            </w:r>
          </w:p>
        </w:tc>
        <w:tc>
          <w:tcPr>
            <w:tcW w:w="1884"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说明</w:t>
            </w: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借款编号</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对象i</w:t>
            </w:r>
            <w:r w:rsidRPr="00BF04C2">
              <w:rPr>
                <w:rFonts w:ascii="仿宋" w:eastAsia="仿宋" w:hAnsi="仿宋"/>
                <w:sz w:val="15"/>
                <w:szCs w:val="15"/>
              </w:rPr>
              <w:t>d,</w:t>
            </w:r>
            <w:r w:rsidRPr="00BF04C2">
              <w:rPr>
                <w:rFonts w:ascii="仿宋" w:eastAsia="仿宋" w:hAnsi="仿宋" w:hint="eastAsia"/>
                <w:sz w:val="15"/>
                <w:szCs w:val="15"/>
              </w:rPr>
              <w:t>被关联</w:t>
            </w: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lastRenderedPageBreak/>
              <w:t>2</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金融机构</w:t>
            </w:r>
            <w:r w:rsidRPr="00BF04C2">
              <w:rPr>
                <w:rFonts w:ascii="仿宋" w:eastAsia="仿宋" w:hAnsi="仿宋"/>
                <w:sz w:val="15"/>
                <w:szCs w:val="15"/>
              </w:rPr>
              <w:t>ID</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3</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借款人</w:t>
            </w:r>
            <w:r w:rsidRPr="00BF04C2">
              <w:rPr>
                <w:rFonts w:ascii="仿宋" w:eastAsia="仿宋" w:hAnsi="仿宋"/>
                <w:sz w:val="15"/>
                <w:szCs w:val="15"/>
              </w:rPr>
              <w:t>ID</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4</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租约编号</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5</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房源编号</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6</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电子合同编号</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7</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申请日期</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8</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期限</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9</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借款总额</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r w:rsidRPr="00BF04C2">
              <w:rPr>
                <w:rFonts w:ascii="仿宋" w:eastAsia="仿宋" w:hAnsi="仿宋"/>
                <w:sz w:val="15"/>
                <w:szCs w:val="15"/>
              </w:rPr>
              <w:t>0</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放款金额</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r w:rsidRPr="00BF04C2">
              <w:rPr>
                <w:rFonts w:ascii="仿宋" w:eastAsia="仿宋" w:hAnsi="仿宋"/>
                <w:sz w:val="15"/>
                <w:szCs w:val="15"/>
              </w:rPr>
              <w:t>1</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放款日期</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r w:rsidRPr="00BF04C2">
              <w:rPr>
                <w:rFonts w:ascii="仿宋" w:eastAsia="仿宋" w:hAnsi="仿宋"/>
                <w:sz w:val="15"/>
                <w:szCs w:val="15"/>
              </w:rPr>
              <w:t>2</w:t>
            </w:r>
          </w:p>
        </w:tc>
        <w:tc>
          <w:tcPr>
            <w:tcW w:w="2184" w:type="dxa"/>
          </w:tcPr>
          <w:p w:rsidR="00BF04C2" w:rsidRPr="00BF04C2" w:rsidRDefault="00BF04C2" w:rsidP="00DB6BA8">
            <w:pPr>
              <w:rPr>
                <w:rFonts w:ascii="仿宋" w:eastAsia="仿宋" w:hAnsi="仿宋"/>
                <w:sz w:val="15"/>
                <w:szCs w:val="15"/>
              </w:rPr>
            </w:pPr>
            <w:proofErr w:type="gramStart"/>
            <w:r w:rsidRPr="00BF04C2">
              <w:rPr>
                <w:rFonts w:ascii="仿宋" w:eastAsia="仿宋" w:hAnsi="仿宋" w:hint="eastAsia"/>
                <w:sz w:val="15"/>
                <w:szCs w:val="15"/>
              </w:rPr>
              <w:t>期供金额</w:t>
            </w:r>
            <w:proofErr w:type="gramEnd"/>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BF04C2" w:rsidRPr="00BF04C2" w:rsidTr="00D10CB4">
        <w:trPr>
          <w:jc w:val="center"/>
        </w:trPr>
        <w:tc>
          <w:tcPr>
            <w:tcW w:w="546"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1</w:t>
            </w:r>
            <w:r w:rsidRPr="00BF04C2">
              <w:rPr>
                <w:rFonts w:ascii="仿宋" w:eastAsia="仿宋" w:hAnsi="仿宋"/>
                <w:sz w:val="15"/>
                <w:szCs w:val="15"/>
              </w:rPr>
              <w:t>3</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还款方式</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1884" w:type="dxa"/>
          </w:tcPr>
          <w:p w:rsidR="00BF04C2" w:rsidRPr="00BF04C2" w:rsidRDefault="00BF04C2" w:rsidP="00DB6BA8">
            <w:pPr>
              <w:rPr>
                <w:rFonts w:ascii="仿宋" w:eastAsia="仿宋" w:hAnsi="仿宋"/>
                <w:sz w:val="15"/>
                <w:szCs w:val="15"/>
              </w:rPr>
            </w:pPr>
          </w:p>
        </w:tc>
      </w:tr>
      <w:tr w:rsidR="00693090" w:rsidRPr="00BF04C2" w:rsidTr="00CD36D4">
        <w:trPr>
          <w:jc w:val="center"/>
        </w:trPr>
        <w:tc>
          <w:tcPr>
            <w:tcW w:w="546" w:type="dxa"/>
            <w:shd w:val="clear" w:color="auto" w:fill="DBE5F1" w:themeFill="accent1" w:themeFillTint="33"/>
          </w:tcPr>
          <w:p w:rsidR="00693090" w:rsidRPr="00BF04C2" w:rsidRDefault="00693090" w:rsidP="00DB6BA8">
            <w:pPr>
              <w:rPr>
                <w:rFonts w:ascii="仿宋" w:eastAsia="仿宋" w:hAnsi="仿宋" w:hint="eastAsia"/>
                <w:sz w:val="15"/>
                <w:szCs w:val="15"/>
              </w:rPr>
            </w:pPr>
            <w:r>
              <w:rPr>
                <w:rFonts w:ascii="仿宋" w:eastAsia="仿宋" w:hAnsi="仿宋" w:hint="eastAsia"/>
                <w:sz w:val="15"/>
                <w:szCs w:val="15"/>
              </w:rPr>
              <w:t>1</w:t>
            </w:r>
            <w:r>
              <w:rPr>
                <w:rFonts w:ascii="仿宋" w:eastAsia="仿宋" w:hAnsi="仿宋"/>
                <w:sz w:val="15"/>
                <w:szCs w:val="15"/>
              </w:rPr>
              <w:t>4</w:t>
            </w:r>
          </w:p>
        </w:tc>
        <w:tc>
          <w:tcPr>
            <w:tcW w:w="2184" w:type="dxa"/>
            <w:shd w:val="clear" w:color="auto" w:fill="DBE5F1" w:themeFill="accent1" w:themeFillTint="33"/>
          </w:tcPr>
          <w:p w:rsidR="00693090" w:rsidRPr="00BF04C2" w:rsidRDefault="00693090" w:rsidP="00DB6BA8">
            <w:pPr>
              <w:rPr>
                <w:rFonts w:ascii="仿宋" w:eastAsia="仿宋" w:hAnsi="仿宋" w:hint="eastAsia"/>
                <w:sz w:val="15"/>
                <w:szCs w:val="15"/>
              </w:rPr>
            </w:pPr>
            <w:r>
              <w:rPr>
                <w:rFonts w:ascii="仿宋" w:eastAsia="仿宋" w:hAnsi="仿宋" w:hint="eastAsia"/>
                <w:sz w:val="15"/>
                <w:szCs w:val="15"/>
              </w:rPr>
              <w:t>还款</w:t>
            </w:r>
            <w:r w:rsidR="00CD36D4">
              <w:rPr>
                <w:rFonts w:ascii="仿宋" w:eastAsia="仿宋" w:hAnsi="仿宋" w:hint="eastAsia"/>
                <w:sz w:val="15"/>
                <w:szCs w:val="15"/>
              </w:rPr>
              <w:t>记录编号数组</w:t>
            </w:r>
          </w:p>
        </w:tc>
        <w:tc>
          <w:tcPr>
            <w:tcW w:w="709" w:type="dxa"/>
            <w:shd w:val="clear" w:color="auto" w:fill="DBE5F1" w:themeFill="accent1" w:themeFillTint="33"/>
          </w:tcPr>
          <w:p w:rsidR="00693090" w:rsidRPr="00BF04C2" w:rsidRDefault="00CD36D4" w:rsidP="00DB6BA8">
            <w:pPr>
              <w:rPr>
                <w:rFonts w:ascii="仿宋" w:eastAsia="仿宋" w:hAnsi="仿宋"/>
                <w:sz w:val="15"/>
                <w:szCs w:val="15"/>
              </w:rPr>
            </w:pPr>
            <w:r>
              <w:rPr>
                <w:rFonts w:ascii="仿宋" w:eastAsia="仿宋" w:hAnsi="仿宋" w:hint="eastAsia"/>
                <w:sz w:val="15"/>
                <w:szCs w:val="15"/>
              </w:rPr>
              <w:t>y</w:t>
            </w:r>
          </w:p>
        </w:tc>
        <w:tc>
          <w:tcPr>
            <w:tcW w:w="709" w:type="dxa"/>
            <w:shd w:val="clear" w:color="auto" w:fill="DBE5F1" w:themeFill="accent1" w:themeFillTint="33"/>
          </w:tcPr>
          <w:p w:rsidR="00693090" w:rsidRPr="00BF04C2" w:rsidRDefault="00CD36D4" w:rsidP="00DB6BA8">
            <w:pPr>
              <w:rPr>
                <w:rFonts w:ascii="仿宋" w:eastAsia="仿宋" w:hAnsi="仿宋"/>
                <w:sz w:val="15"/>
                <w:szCs w:val="15"/>
              </w:rPr>
            </w:pPr>
            <w:r>
              <w:rPr>
                <w:rFonts w:ascii="仿宋" w:eastAsia="仿宋" w:hAnsi="仿宋" w:hint="eastAsia"/>
                <w:sz w:val="15"/>
                <w:szCs w:val="15"/>
              </w:rPr>
              <w:t>y</w:t>
            </w:r>
          </w:p>
        </w:tc>
        <w:tc>
          <w:tcPr>
            <w:tcW w:w="1134" w:type="dxa"/>
            <w:shd w:val="clear" w:color="auto" w:fill="DBE5F1" w:themeFill="accent1" w:themeFillTint="33"/>
          </w:tcPr>
          <w:p w:rsidR="00693090" w:rsidRPr="00BF04C2" w:rsidRDefault="00693090" w:rsidP="00DB6BA8">
            <w:pPr>
              <w:rPr>
                <w:rFonts w:ascii="仿宋" w:eastAsia="仿宋" w:hAnsi="仿宋"/>
                <w:sz w:val="15"/>
                <w:szCs w:val="15"/>
              </w:rPr>
            </w:pPr>
          </w:p>
        </w:tc>
        <w:tc>
          <w:tcPr>
            <w:tcW w:w="708" w:type="dxa"/>
            <w:shd w:val="clear" w:color="auto" w:fill="DBE5F1" w:themeFill="accent1" w:themeFillTint="33"/>
          </w:tcPr>
          <w:p w:rsidR="00693090" w:rsidRPr="00BF04C2" w:rsidRDefault="00693090" w:rsidP="00DB6BA8">
            <w:pPr>
              <w:rPr>
                <w:rFonts w:ascii="仿宋" w:eastAsia="仿宋" w:hAnsi="仿宋"/>
                <w:sz w:val="15"/>
                <w:szCs w:val="15"/>
              </w:rPr>
            </w:pPr>
          </w:p>
        </w:tc>
        <w:tc>
          <w:tcPr>
            <w:tcW w:w="1884" w:type="dxa"/>
            <w:shd w:val="clear" w:color="auto" w:fill="DBE5F1" w:themeFill="accent1" w:themeFillTint="33"/>
          </w:tcPr>
          <w:p w:rsidR="00693090" w:rsidRPr="00BF04C2" w:rsidRDefault="00CD36D4" w:rsidP="00DB6BA8">
            <w:pPr>
              <w:rPr>
                <w:rFonts w:ascii="仿宋" w:eastAsia="仿宋" w:hAnsi="仿宋" w:hint="eastAsia"/>
                <w:sz w:val="15"/>
                <w:szCs w:val="15"/>
              </w:rPr>
            </w:pPr>
            <w:r>
              <w:rPr>
                <w:rFonts w:ascii="仿宋" w:eastAsia="仿宋" w:hAnsi="仿宋" w:hint="eastAsia"/>
                <w:sz w:val="15"/>
                <w:szCs w:val="15"/>
              </w:rPr>
              <w:t>该对象不在原始数据中，可以修改，不用于签名为了保存与还款对象的对应关系。</w:t>
            </w:r>
          </w:p>
        </w:tc>
      </w:tr>
      <w:tr w:rsidR="00BF04C2" w:rsidRPr="00BF04C2" w:rsidTr="00D10CB4">
        <w:trPr>
          <w:jc w:val="center"/>
        </w:trPr>
        <w:tc>
          <w:tcPr>
            <w:tcW w:w="546" w:type="dxa"/>
          </w:tcPr>
          <w:p w:rsidR="00BF04C2" w:rsidRPr="00BF04C2" w:rsidRDefault="00693090" w:rsidP="00DB6BA8">
            <w:pPr>
              <w:rPr>
                <w:rFonts w:ascii="仿宋" w:eastAsia="仿宋" w:hAnsi="仿宋"/>
                <w:sz w:val="15"/>
                <w:szCs w:val="15"/>
              </w:rPr>
            </w:pPr>
            <w:r>
              <w:rPr>
                <w:rFonts w:ascii="仿宋" w:eastAsia="仿宋" w:hAnsi="仿宋"/>
                <w:sz w:val="15"/>
                <w:szCs w:val="15"/>
              </w:rPr>
              <w:t>15</w:t>
            </w:r>
          </w:p>
        </w:tc>
        <w:tc>
          <w:tcPr>
            <w:tcW w:w="21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借款状态</w:t>
            </w:r>
            <w:r w:rsidRPr="00BF04C2">
              <w:rPr>
                <w:rFonts w:ascii="仿宋" w:eastAsia="仿宋" w:hAnsi="仿宋"/>
                <w:sz w:val="15"/>
                <w:szCs w:val="15"/>
              </w:rPr>
              <w:t>(还款中/已结清)</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sz w:val="15"/>
                <w:szCs w:val="15"/>
              </w:rPr>
              <w:t>y</w:t>
            </w:r>
          </w:p>
        </w:tc>
        <w:tc>
          <w:tcPr>
            <w:tcW w:w="709"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y</w:t>
            </w:r>
          </w:p>
        </w:tc>
        <w:tc>
          <w:tcPr>
            <w:tcW w:w="1134" w:type="dxa"/>
          </w:tcPr>
          <w:p w:rsidR="00BF04C2" w:rsidRPr="00BF04C2" w:rsidRDefault="00BF04C2" w:rsidP="00DB6BA8">
            <w:pPr>
              <w:rPr>
                <w:rFonts w:ascii="仿宋" w:eastAsia="仿宋" w:hAnsi="仿宋"/>
                <w:sz w:val="15"/>
                <w:szCs w:val="15"/>
              </w:rPr>
            </w:pPr>
          </w:p>
        </w:tc>
        <w:tc>
          <w:tcPr>
            <w:tcW w:w="708" w:type="dxa"/>
          </w:tcPr>
          <w:p w:rsidR="00BF04C2" w:rsidRPr="00BF04C2" w:rsidRDefault="00BF04C2" w:rsidP="00DB6BA8">
            <w:pPr>
              <w:rPr>
                <w:rFonts w:ascii="仿宋" w:eastAsia="仿宋" w:hAnsi="仿宋"/>
                <w:sz w:val="15"/>
                <w:szCs w:val="15"/>
              </w:rPr>
            </w:pPr>
          </w:p>
        </w:tc>
        <w:tc>
          <w:tcPr>
            <w:tcW w:w="1884" w:type="dxa"/>
          </w:tcPr>
          <w:p w:rsidR="00BF04C2" w:rsidRPr="00BF04C2" w:rsidRDefault="00BF04C2" w:rsidP="00DB6BA8">
            <w:pPr>
              <w:rPr>
                <w:rFonts w:ascii="仿宋" w:eastAsia="仿宋" w:hAnsi="仿宋"/>
                <w:sz w:val="15"/>
                <w:szCs w:val="15"/>
              </w:rPr>
            </w:pPr>
            <w:r w:rsidRPr="00BF04C2">
              <w:rPr>
                <w:rFonts w:ascii="仿宋" w:eastAsia="仿宋" w:hAnsi="仿宋" w:hint="eastAsia"/>
                <w:sz w:val="15"/>
                <w:szCs w:val="15"/>
              </w:rPr>
              <w:t>该属性不用于签名，可以修改</w:t>
            </w:r>
          </w:p>
        </w:tc>
      </w:tr>
    </w:tbl>
    <w:p w:rsidR="00BF04C2" w:rsidRDefault="00BF04C2" w:rsidP="00A91930">
      <w:pPr>
        <w:ind w:firstLineChars="200" w:firstLine="480"/>
      </w:pPr>
    </w:p>
    <w:p w:rsidR="00D10CB4" w:rsidRPr="00D10CB4" w:rsidRDefault="00D10CB4" w:rsidP="00D10CB4">
      <w:pPr>
        <w:pStyle w:val="3"/>
        <w:numPr>
          <w:ilvl w:val="2"/>
          <w:numId w:val="3"/>
        </w:numPr>
        <w:rPr>
          <w:rFonts w:ascii="宋体" w:eastAsia="宋体" w:hAnsi="宋体"/>
        </w:rPr>
      </w:pPr>
      <w:r w:rsidRPr="00D10CB4">
        <w:rPr>
          <w:rFonts w:ascii="宋体" w:eastAsia="宋体" w:hAnsi="宋体" w:hint="eastAsia"/>
        </w:rPr>
        <w:t>还款关系对象</w:t>
      </w:r>
    </w:p>
    <w:tbl>
      <w:tblPr>
        <w:tblStyle w:val="af3"/>
        <w:tblW w:w="0" w:type="auto"/>
        <w:jc w:val="center"/>
        <w:tblLook w:val="04A0" w:firstRow="1" w:lastRow="0" w:firstColumn="1" w:lastColumn="0" w:noHBand="0" w:noVBand="1"/>
      </w:tblPr>
      <w:tblGrid>
        <w:gridCol w:w="675"/>
        <w:gridCol w:w="1843"/>
        <w:gridCol w:w="851"/>
        <w:gridCol w:w="708"/>
        <w:gridCol w:w="1134"/>
        <w:gridCol w:w="772"/>
        <w:gridCol w:w="1496"/>
      </w:tblGrid>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序号</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名称</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上链</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明文</w:t>
            </w:r>
          </w:p>
        </w:tc>
        <w:tc>
          <w:tcPr>
            <w:tcW w:w="1134"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关联属性</w:t>
            </w: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签名</w:t>
            </w:r>
          </w:p>
        </w:tc>
        <w:tc>
          <w:tcPr>
            <w:tcW w:w="1496"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说明</w:t>
            </w: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借款编号</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2</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借款人</w:t>
            </w:r>
            <w:r w:rsidRPr="00D10CB4">
              <w:rPr>
                <w:rFonts w:ascii="仿宋" w:eastAsia="仿宋" w:hAnsi="仿宋"/>
                <w:sz w:val="15"/>
                <w:szCs w:val="15"/>
              </w:rPr>
              <w:t>ID</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3</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金融机构</w:t>
            </w:r>
            <w:r w:rsidRPr="00D10CB4">
              <w:rPr>
                <w:rFonts w:ascii="仿宋" w:eastAsia="仿宋" w:hAnsi="仿宋"/>
                <w:sz w:val="15"/>
                <w:szCs w:val="15"/>
              </w:rPr>
              <w:t>ID</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4</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还款记录编号</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对象i</w:t>
            </w:r>
            <w:r w:rsidRPr="00D10CB4">
              <w:rPr>
                <w:rFonts w:ascii="仿宋" w:eastAsia="仿宋" w:hAnsi="仿宋"/>
                <w:sz w:val="15"/>
                <w:szCs w:val="15"/>
              </w:rPr>
              <w:t>d</w:t>
            </w: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5</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还款时间</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6</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还款期数</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7</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还款金额</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8</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应还日期</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9</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应</w:t>
            </w:r>
            <w:proofErr w:type="gramStart"/>
            <w:r w:rsidRPr="00D10CB4">
              <w:rPr>
                <w:rFonts w:ascii="仿宋" w:eastAsia="仿宋" w:hAnsi="仿宋" w:hint="eastAsia"/>
                <w:sz w:val="15"/>
                <w:szCs w:val="15"/>
              </w:rPr>
              <w:t>还金额</w:t>
            </w:r>
            <w:proofErr w:type="gramEnd"/>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应还利息</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r w:rsidRPr="00D10CB4">
              <w:rPr>
                <w:rFonts w:ascii="仿宋" w:eastAsia="仿宋" w:hAnsi="仿宋"/>
                <w:sz w:val="15"/>
                <w:szCs w:val="15"/>
              </w:rPr>
              <w:t>0</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逾期利息</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r w:rsidRPr="00D10CB4">
              <w:rPr>
                <w:rFonts w:ascii="仿宋" w:eastAsia="仿宋" w:hAnsi="仿宋"/>
                <w:sz w:val="15"/>
                <w:szCs w:val="15"/>
              </w:rPr>
              <w:t>1</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逾期天数</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708" w:type="dxa"/>
          </w:tcPr>
          <w:p w:rsidR="00D10CB4" w:rsidRPr="00D10CB4" w:rsidRDefault="00D10CB4" w:rsidP="0006647E">
            <w:pPr>
              <w:rPr>
                <w:rFonts w:ascii="仿宋" w:eastAsia="仿宋" w:hAnsi="仿宋"/>
                <w:sz w:val="15"/>
                <w:szCs w:val="15"/>
              </w:rPr>
            </w:pP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y</w:t>
            </w:r>
          </w:p>
        </w:tc>
        <w:tc>
          <w:tcPr>
            <w:tcW w:w="1496"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r w:rsidRPr="00D10CB4">
              <w:rPr>
                <w:rFonts w:ascii="仿宋" w:eastAsia="仿宋" w:hAnsi="仿宋"/>
                <w:sz w:val="15"/>
                <w:szCs w:val="15"/>
              </w:rPr>
              <w:t>2</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还款状态</w:t>
            </w:r>
            <w:r w:rsidRPr="00D10CB4">
              <w:rPr>
                <w:rFonts w:ascii="仿宋" w:eastAsia="仿宋" w:hAnsi="仿宋"/>
                <w:sz w:val="15"/>
                <w:szCs w:val="15"/>
              </w:rPr>
              <w:t>(未还款/部分</w:t>
            </w:r>
            <w:r w:rsidRPr="00D10CB4">
              <w:rPr>
                <w:rFonts w:ascii="仿宋" w:eastAsia="仿宋" w:hAnsi="仿宋"/>
                <w:sz w:val="15"/>
                <w:szCs w:val="15"/>
              </w:rPr>
              <w:lastRenderedPageBreak/>
              <w:t>还款/已还款/已取消)</w:t>
            </w:r>
          </w:p>
        </w:tc>
        <w:tc>
          <w:tcPr>
            <w:tcW w:w="85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lastRenderedPageBreak/>
              <w:t>y</w:t>
            </w: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p>
        </w:tc>
        <w:tc>
          <w:tcPr>
            <w:tcW w:w="772" w:type="dxa"/>
          </w:tcPr>
          <w:p w:rsidR="00D10CB4" w:rsidRPr="00D10CB4" w:rsidRDefault="00D10CB4" w:rsidP="0006647E">
            <w:pPr>
              <w:rPr>
                <w:rFonts w:ascii="仿宋" w:eastAsia="仿宋" w:hAnsi="仿宋"/>
                <w:sz w:val="15"/>
                <w:szCs w:val="15"/>
              </w:rPr>
            </w:pPr>
          </w:p>
        </w:tc>
        <w:tc>
          <w:tcPr>
            <w:tcW w:w="149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上链不用于签名</w:t>
            </w:r>
          </w:p>
        </w:tc>
      </w:tr>
      <w:tr w:rsidR="00D10CB4" w:rsidRPr="00D10CB4" w:rsidTr="00D10CB4">
        <w:trPr>
          <w:jc w:val="center"/>
        </w:trPr>
        <w:tc>
          <w:tcPr>
            <w:tcW w:w="67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r w:rsidRPr="00D10CB4">
              <w:rPr>
                <w:rFonts w:ascii="仿宋" w:eastAsia="仿宋" w:hAnsi="仿宋"/>
                <w:sz w:val="15"/>
                <w:szCs w:val="15"/>
              </w:rPr>
              <w:t>3</w:t>
            </w:r>
          </w:p>
        </w:tc>
        <w:tc>
          <w:tcPr>
            <w:tcW w:w="1843"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实际收益人</w:t>
            </w:r>
            <w:r w:rsidRPr="00D10CB4">
              <w:rPr>
                <w:rFonts w:ascii="仿宋" w:eastAsia="仿宋" w:hAnsi="仿宋"/>
                <w:sz w:val="15"/>
                <w:szCs w:val="15"/>
              </w:rPr>
              <w:t>ID</w:t>
            </w:r>
          </w:p>
        </w:tc>
        <w:tc>
          <w:tcPr>
            <w:tcW w:w="851" w:type="dxa"/>
          </w:tcPr>
          <w:p w:rsidR="00D10CB4" w:rsidRPr="00D10CB4" w:rsidRDefault="00D10CB4" w:rsidP="0006647E">
            <w:pPr>
              <w:rPr>
                <w:rFonts w:ascii="仿宋" w:eastAsia="仿宋" w:hAnsi="仿宋"/>
                <w:sz w:val="15"/>
                <w:szCs w:val="15"/>
              </w:rPr>
            </w:pPr>
          </w:p>
        </w:tc>
        <w:tc>
          <w:tcPr>
            <w:tcW w:w="70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13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72" w:type="dxa"/>
          </w:tcPr>
          <w:p w:rsidR="00D10CB4" w:rsidRPr="00D10CB4" w:rsidRDefault="00D10CB4" w:rsidP="0006647E">
            <w:pPr>
              <w:rPr>
                <w:rFonts w:ascii="仿宋" w:eastAsia="仿宋" w:hAnsi="仿宋"/>
                <w:sz w:val="15"/>
                <w:szCs w:val="15"/>
              </w:rPr>
            </w:pPr>
          </w:p>
        </w:tc>
        <w:tc>
          <w:tcPr>
            <w:tcW w:w="149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上链不用于签名。</w:t>
            </w:r>
          </w:p>
        </w:tc>
      </w:tr>
    </w:tbl>
    <w:p w:rsidR="00D10CB4" w:rsidRDefault="00D10CB4" w:rsidP="00A91930">
      <w:pPr>
        <w:ind w:firstLineChars="200" w:firstLine="480"/>
      </w:pPr>
    </w:p>
    <w:p w:rsidR="00D10CB4" w:rsidRPr="00DD44EF" w:rsidRDefault="00D10CB4" w:rsidP="00D10CB4">
      <w:pPr>
        <w:pStyle w:val="3"/>
        <w:numPr>
          <w:ilvl w:val="2"/>
          <w:numId w:val="3"/>
        </w:numPr>
        <w:rPr>
          <w:rFonts w:ascii="宋体" w:eastAsia="宋体" w:hAnsi="宋体"/>
        </w:rPr>
      </w:pPr>
      <w:r w:rsidRPr="00DD44EF">
        <w:rPr>
          <w:rFonts w:ascii="宋体" w:eastAsia="宋体" w:hAnsi="宋体" w:hint="eastAsia"/>
        </w:rPr>
        <w:t>退费关系对象</w:t>
      </w:r>
    </w:p>
    <w:tbl>
      <w:tblPr>
        <w:tblStyle w:val="af3"/>
        <w:tblW w:w="0" w:type="auto"/>
        <w:jc w:val="center"/>
        <w:tblLook w:val="04A0" w:firstRow="1" w:lastRow="0" w:firstColumn="1" w:lastColumn="0" w:noHBand="0" w:noVBand="1"/>
      </w:tblPr>
      <w:tblGrid>
        <w:gridCol w:w="655"/>
        <w:gridCol w:w="1554"/>
        <w:gridCol w:w="981"/>
        <w:gridCol w:w="726"/>
        <w:gridCol w:w="1236"/>
        <w:gridCol w:w="981"/>
        <w:gridCol w:w="981"/>
      </w:tblGrid>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序号</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名称</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上链</w:t>
            </w:r>
          </w:p>
        </w:tc>
        <w:tc>
          <w:tcPr>
            <w:tcW w:w="726"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明文</w:t>
            </w:r>
          </w:p>
        </w:tc>
        <w:tc>
          <w:tcPr>
            <w:tcW w:w="1236"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关联属性</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签名</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说明</w:t>
            </w:r>
          </w:p>
        </w:tc>
      </w:tr>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借款编号</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2</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中介编号</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3</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金融机构编号</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4</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退费编号</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对象I</w:t>
            </w:r>
            <w:r w:rsidRPr="00D10CB4">
              <w:rPr>
                <w:rFonts w:ascii="仿宋" w:eastAsia="仿宋" w:hAnsi="仿宋"/>
                <w:sz w:val="15"/>
                <w:szCs w:val="15"/>
              </w:rPr>
              <w:t>D</w:t>
            </w:r>
          </w:p>
        </w:tc>
      </w:tr>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5</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退费金额</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6" w:type="dxa"/>
          </w:tcPr>
          <w:p w:rsidR="00D10CB4" w:rsidRPr="00D10CB4" w:rsidRDefault="00D10CB4" w:rsidP="0006647E">
            <w:pPr>
              <w:rPr>
                <w:rFonts w:ascii="仿宋" w:eastAsia="仿宋" w:hAnsi="仿宋"/>
                <w:sz w:val="15"/>
                <w:szCs w:val="15"/>
              </w:rPr>
            </w:pPr>
          </w:p>
        </w:tc>
        <w:tc>
          <w:tcPr>
            <w:tcW w:w="1236" w:type="dxa"/>
          </w:tcPr>
          <w:p w:rsidR="00D10CB4" w:rsidRPr="00D10CB4" w:rsidRDefault="00D10CB4" w:rsidP="0006647E">
            <w:pPr>
              <w:rPr>
                <w:rFonts w:ascii="仿宋" w:eastAsia="仿宋" w:hAnsi="仿宋"/>
                <w:sz w:val="15"/>
                <w:szCs w:val="15"/>
              </w:rPr>
            </w:pP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55"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6</w:t>
            </w:r>
          </w:p>
        </w:tc>
        <w:tc>
          <w:tcPr>
            <w:tcW w:w="1554"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退费日期</w:t>
            </w: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6" w:type="dxa"/>
          </w:tcPr>
          <w:p w:rsidR="00D10CB4" w:rsidRPr="00D10CB4" w:rsidRDefault="00D10CB4" w:rsidP="0006647E">
            <w:pPr>
              <w:rPr>
                <w:rFonts w:ascii="仿宋" w:eastAsia="仿宋" w:hAnsi="仿宋"/>
                <w:sz w:val="15"/>
                <w:szCs w:val="15"/>
              </w:rPr>
            </w:pPr>
          </w:p>
        </w:tc>
        <w:tc>
          <w:tcPr>
            <w:tcW w:w="1236" w:type="dxa"/>
          </w:tcPr>
          <w:p w:rsidR="00D10CB4" w:rsidRPr="00D10CB4" w:rsidRDefault="00D10CB4" w:rsidP="0006647E">
            <w:pPr>
              <w:rPr>
                <w:rFonts w:ascii="仿宋" w:eastAsia="仿宋" w:hAnsi="仿宋"/>
                <w:sz w:val="15"/>
                <w:szCs w:val="15"/>
              </w:rPr>
            </w:pPr>
          </w:p>
        </w:tc>
        <w:tc>
          <w:tcPr>
            <w:tcW w:w="98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1" w:type="dxa"/>
          </w:tcPr>
          <w:p w:rsidR="00D10CB4" w:rsidRPr="00D10CB4" w:rsidRDefault="00D10CB4" w:rsidP="0006647E">
            <w:pPr>
              <w:rPr>
                <w:rFonts w:ascii="仿宋" w:eastAsia="仿宋" w:hAnsi="仿宋"/>
                <w:sz w:val="15"/>
                <w:szCs w:val="15"/>
              </w:rPr>
            </w:pPr>
          </w:p>
        </w:tc>
      </w:tr>
    </w:tbl>
    <w:p w:rsidR="00D10CB4" w:rsidRDefault="00D10CB4" w:rsidP="00D10CB4"/>
    <w:p w:rsidR="00D10CB4" w:rsidRPr="00DD44EF" w:rsidRDefault="00D10CB4" w:rsidP="00D10CB4">
      <w:pPr>
        <w:pStyle w:val="3"/>
        <w:numPr>
          <w:ilvl w:val="2"/>
          <w:numId w:val="3"/>
        </w:numPr>
        <w:rPr>
          <w:rFonts w:ascii="宋体" w:eastAsia="宋体" w:hAnsi="宋体"/>
        </w:rPr>
      </w:pPr>
      <w:r w:rsidRPr="00DD44EF">
        <w:rPr>
          <w:rFonts w:ascii="宋体" w:eastAsia="宋体" w:hAnsi="宋体" w:hint="eastAsia"/>
        </w:rPr>
        <w:t>回购关系对象</w:t>
      </w:r>
    </w:p>
    <w:tbl>
      <w:tblPr>
        <w:tblStyle w:val="af3"/>
        <w:tblW w:w="0" w:type="auto"/>
        <w:jc w:val="center"/>
        <w:tblLook w:val="04A0" w:firstRow="1" w:lastRow="0" w:firstColumn="1" w:lastColumn="0" w:noHBand="0" w:noVBand="1"/>
      </w:tblPr>
      <w:tblGrid>
        <w:gridCol w:w="641"/>
        <w:gridCol w:w="1567"/>
        <w:gridCol w:w="986"/>
        <w:gridCol w:w="722"/>
        <w:gridCol w:w="1238"/>
        <w:gridCol w:w="980"/>
        <w:gridCol w:w="980"/>
      </w:tblGrid>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序号</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名称</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上链</w:t>
            </w:r>
          </w:p>
        </w:tc>
        <w:tc>
          <w:tcPr>
            <w:tcW w:w="722"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明文</w:t>
            </w:r>
          </w:p>
        </w:tc>
        <w:tc>
          <w:tcPr>
            <w:tcW w:w="1238"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关联属性</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签名</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说明</w:t>
            </w:r>
          </w:p>
        </w:tc>
      </w:tr>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1</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借款编号</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2"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2</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平台信息</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2"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3</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金融机构编号</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2"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4</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回购编号</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2"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238"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对象I</w:t>
            </w:r>
            <w:r w:rsidRPr="00D10CB4">
              <w:rPr>
                <w:rFonts w:ascii="仿宋" w:eastAsia="仿宋" w:hAnsi="仿宋"/>
                <w:sz w:val="15"/>
                <w:szCs w:val="15"/>
              </w:rPr>
              <w:t>D</w:t>
            </w:r>
          </w:p>
        </w:tc>
      </w:tr>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5</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回购金额</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2" w:type="dxa"/>
          </w:tcPr>
          <w:p w:rsidR="00D10CB4" w:rsidRPr="00D10CB4" w:rsidRDefault="00D10CB4" w:rsidP="0006647E">
            <w:pPr>
              <w:rPr>
                <w:rFonts w:ascii="仿宋" w:eastAsia="仿宋" w:hAnsi="仿宋"/>
                <w:sz w:val="15"/>
                <w:szCs w:val="15"/>
              </w:rPr>
            </w:pPr>
          </w:p>
        </w:tc>
        <w:tc>
          <w:tcPr>
            <w:tcW w:w="1238" w:type="dxa"/>
          </w:tcPr>
          <w:p w:rsidR="00D10CB4" w:rsidRPr="00D10CB4" w:rsidRDefault="00D10CB4" w:rsidP="0006647E">
            <w:pPr>
              <w:rPr>
                <w:rFonts w:ascii="仿宋" w:eastAsia="仿宋" w:hAnsi="仿宋"/>
                <w:sz w:val="15"/>
                <w:szCs w:val="15"/>
              </w:rPr>
            </w:pP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641"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6</w:t>
            </w:r>
          </w:p>
        </w:tc>
        <w:tc>
          <w:tcPr>
            <w:tcW w:w="156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回购日期</w:t>
            </w:r>
          </w:p>
        </w:tc>
        <w:tc>
          <w:tcPr>
            <w:tcW w:w="986"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722" w:type="dxa"/>
          </w:tcPr>
          <w:p w:rsidR="00D10CB4" w:rsidRPr="00D10CB4" w:rsidRDefault="00D10CB4" w:rsidP="0006647E">
            <w:pPr>
              <w:rPr>
                <w:rFonts w:ascii="仿宋" w:eastAsia="仿宋" w:hAnsi="仿宋"/>
                <w:sz w:val="15"/>
                <w:szCs w:val="15"/>
              </w:rPr>
            </w:pPr>
          </w:p>
        </w:tc>
        <w:tc>
          <w:tcPr>
            <w:tcW w:w="1238" w:type="dxa"/>
          </w:tcPr>
          <w:p w:rsidR="00D10CB4" w:rsidRPr="00D10CB4" w:rsidRDefault="00D10CB4" w:rsidP="0006647E">
            <w:pPr>
              <w:rPr>
                <w:rFonts w:ascii="仿宋" w:eastAsia="仿宋" w:hAnsi="仿宋"/>
                <w:sz w:val="15"/>
                <w:szCs w:val="15"/>
              </w:rPr>
            </w:pPr>
          </w:p>
        </w:tc>
        <w:tc>
          <w:tcPr>
            <w:tcW w:w="9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980" w:type="dxa"/>
          </w:tcPr>
          <w:p w:rsidR="00D10CB4" w:rsidRPr="00D10CB4" w:rsidRDefault="00D10CB4" w:rsidP="0006647E">
            <w:pPr>
              <w:rPr>
                <w:rFonts w:ascii="仿宋" w:eastAsia="仿宋" w:hAnsi="仿宋"/>
                <w:sz w:val="15"/>
                <w:szCs w:val="15"/>
              </w:rPr>
            </w:pPr>
          </w:p>
        </w:tc>
      </w:tr>
    </w:tbl>
    <w:p w:rsidR="00D10CB4" w:rsidRPr="00D10CB4" w:rsidRDefault="00D10CB4" w:rsidP="00D10CB4"/>
    <w:p w:rsidR="00D10CB4" w:rsidRPr="00DD44EF" w:rsidRDefault="00D10CB4" w:rsidP="00D10CB4">
      <w:pPr>
        <w:pStyle w:val="3"/>
        <w:numPr>
          <w:ilvl w:val="2"/>
          <w:numId w:val="3"/>
        </w:numPr>
        <w:rPr>
          <w:rFonts w:ascii="宋体" w:eastAsia="宋体" w:hAnsi="宋体"/>
        </w:rPr>
      </w:pPr>
      <w:r w:rsidRPr="00DD44EF">
        <w:rPr>
          <w:rFonts w:ascii="宋体" w:eastAsia="宋体" w:hAnsi="宋体" w:hint="eastAsia"/>
        </w:rPr>
        <w:t>委托合同对象</w:t>
      </w:r>
    </w:p>
    <w:tbl>
      <w:tblPr>
        <w:tblStyle w:val="af3"/>
        <w:tblW w:w="0" w:type="auto"/>
        <w:jc w:val="center"/>
        <w:tblLook w:val="04A0" w:firstRow="1" w:lastRow="0" w:firstColumn="1" w:lastColumn="0" w:noHBand="0" w:noVBand="1"/>
      </w:tblPr>
      <w:tblGrid>
        <w:gridCol w:w="549"/>
        <w:gridCol w:w="1480"/>
        <w:gridCol w:w="1009"/>
        <w:gridCol w:w="697"/>
        <w:gridCol w:w="1321"/>
        <w:gridCol w:w="1009"/>
        <w:gridCol w:w="1009"/>
      </w:tblGrid>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Pr>
                <w:rFonts w:ascii="仿宋" w:eastAsia="仿宋" w:hAnsi="仿宋" w:hint="eastAsia"/>
                <w:sz w:val="15"/>
                <w:szCs w:val="15"/>
              </w:rPr>
              <w:t>序号</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名称</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上链</w:t>
            </w:r>
          </w:p>
        </w:tc>
        <w:tc>
          <w:tcPr>
            <w:tcW w:w="697"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明文</w:t>
            </w:r>
          </w:p>
        </w:tc>
        <w:tc>
          <w:tcPr>
            <w:tcW w:w="1321"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关联属性</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签名</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sz w:val="15"/>
                <w:szCs w:val="15"/>
              </w:rPr>
              <w:t>说明</w:t>
            </w: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1</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合同</w:t>
            </w:r>
            <w:r w:rsidRPr="00D10CB4">
              <w:rPr>
                <w:rFonts w:ascii="仿宋" w:eastAsia="仿宋" w:hAnsi="仿宋"/>
                <w:sz w:val="15"/>
                <w:szCs w:val="15"/>
              </w:rPr>
              <w:t>ID</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32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对象I</w:t>
            </w:r>
            <w:r w:rsidRPr="00D10CB4">
              <w:rPr>
                <w:rFonts w:ascii="仿宋" w:eastAsia="仿宋" w:hAnsi="仿宋"/>
                <w:sz w:val="15"/>
                <w:szCs w:val="15"/>
              </w:rPr>
              <w:t>D</w:t>
            </w: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2</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委托合同编号</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321" w:type="dxa"/>
          </w:tcPr>
          <w:p w:rsidR="00D10CB4" w:rsidRPr="00D10CB4" w:rsidRDefault="00D10CB4" w:rsidP="0006647E">
            <w:pPr>
              <w:rPr>
                <w:rFonts w:ascii="仿宋" w:eastAsia="仿宋" w:hAnsi="仿宋"/>
                <w:sz w:val="15"/>
                <w:szCs w:val="15"/>
              </w:rPr>
            </w:pP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3</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甲方</w:t>
            </w:r>
            <w:r w:rsidRPr="00D10CB4">
              <w:rPr>
                <w:rFonts w:ascii="仿宋" w:eastAsia="仿宋" w:hAnsi="仿宋"/>
                <w:sz w:val="15"/>
                <w:szCs w:val="15"/>
              </w:rPr>
              <w:t>ID</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32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4</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乙方</w:t>
            </w:r>
            <w:r w:rsidRPr="00D10CB4">
              <w:rPr>
                <w:rFonts w:ascii="仿宋" w:eastAsia="仿宋" w:hAnsi="仿宋"/>
                <w:sz w:val="15"/>
                <w:szCs w:val="15"/>
              </w:rPr>
              <w:t>ID（中介）</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32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5</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房源编号</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321"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6</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起始日期</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p>
        </w:tc>
        <w:tc>
          <w:tcPr>
            <w:tcW w:w="1321" w:type="dxa"/>
          </w:tcPr>
          <w:p w:rsidR="00D10CB4" w:rsidRPr="00D10CB4" w:rsidRDefault="00D10CB4" w:rsidP="0006647E">
            <w:pPr>
              <w:rPr>
                <w:rFonts w:ascii="仿宋" w:eastAsia="仿宋" w:hAnsi="仿宋"/>
                <w:sz w:val="15"/>
                <w:szCs w:val="15"/>
              </w:rPr>
            </w:pP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p>
        </w:tc>
      </w:tr>
      <w:tr w:rsidR="00D10CB4" w:rsidRPr="00D10CB4" w:rsidTr="00D10CB4">
        <w:trPr>
          <w:jc w:val="center"/>
        </w:trPr>
        <w:tc>
          <w:tcPr>
            <w:tcW w:w="54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7</w:t>
            </w:r>
          </w:p>
        </w:tc>
        <w:tc>
          <w:tcPr>
            <w:tcW w:w="1480"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截止日期</w:t>
            </w: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697" w:type="dxa"/>
          </w:tcPr>
          <w:p w:rsidR="00D10CB4" w:rsidRPr="00D10CB4" w:rsidRDefault="00D10CB4" w:rsidP="0006647E">
            <w:pPr>
              <w:rPr>
                <w:rFonts w:ascii="仿宋" w:eastAsia="仿宋" w:hAnsi="仿宋"/>
                <w:sz w:val="15"/>
                <w:szCs w:val="15"/>
              </w:rPr>
            </w:pPr>
          </w:p>
        </w:tc>
        <w:tc>
          <w:tcPr>
            <w:tcW w:w="1321" w:type="dxa"/>
          </w:tcPr>
          <w:p w:rsidR="00D10CB4" w:rsidRPr="00D10CB4" w:rsidRDefault="00D10CB4" w:rsidP="0006647E">
            <w:pPr>
              <w:rPr>
                <w:rFonts w:ascii="仿宋" w:eastAsia="仿宋" w:hAnsi="仿宋"/>
                <w:sz w:val="15"/>
                <w:szCs w:val="15"/>
              </w:rPr>
            </w:pPr>
          </w:p>
        </w:tc>
        <w:tc>
          <w:tcPr>
            <w:tcW w:w="1009" w:type="dxa"/>
          </w:tcPr>
          <w:p w:rsidR="00D10CB4" w:rsidRPr="00D10CB4" w:rsidRDefault="00D10CB4" w:rsidP="0006647E">
            <w:pPr>
              <w:rPr>
                <w:rFonts w:ascii="仿宋" w:eastAsia="仿宋" w:hAnsi="仿宋"/>
                <w:sz w:val="15"/>
                <w:szCs w:val="15"/>
              </w:rPr>
            </w:pPr>
            <w:r w:rsidRPr="00D10CB4">
              <w:rPr>
                <w:rFonts w:ascii="仿宋" w:eastAsia="仿宋" w:hAnsi="仿宋" w:hint="eastAsia"/>
                <w:sz w:val="15"/>
                <w:szCs w:val="15"/>
              </w:rPr>
              <w:t>y</w:t>
            </w:r>
          </w:p>
        </w:tc>
        <w:tc>
          <w:tcPr>
            <w:tcW w:w="1009" w:type="dxa"/>
          </w:tcPr>
          <w:p w:rsidR="00D10CB4" w:rsidRPr="00D10CB4" w:rsidRDefault="00D10CB4" w:rsidP="0006647E">
            <w:pPr>
              <w:rPr>
                <w:rFonts w:ascii="仿宋" w:eastAsia="仿宋" w:hAnsi="仿宋"/>
                <w:sz w:val="15"/>
                <w:szCs w:val="15"/>
              </w:rPr>
            </w:pPr>
          </w:p>
        </w:tc>
      </w:tr>
    </w:tbl>
    <w:p w:rsidR="00D10CB4" w:rsidRDefault="00D10CB4" w:rsidP="00D10CB4"/>
    <w:p w:rsidR="00EE29BD" w:rsidRDefault="00EE29BD" w:rsidP="00EE29BD">
      <w:pPr>
        <w:pStyle w:val="1"/>
      </w:pPr>
      <w:r>
        <w:rPr>
          <w:rFonts w:hint="eastAsia"/>
        </w:rPr>
        <w:t>存储系统设计</w:t>
      </w:r>
    </w:p>
    <w:p w:rsidR="00612AE7" w:rsidRDefault="00276A08" w:rsidP="00276A08">
      <w:pPr>
        <w:pStyle w:val="2"/>
      </w:pPr>
      <w:r>
        <w:rPr>
          <w:rFonts w:hint="eastAsia"/>
        </w:rPr>
        <w:t>全局</w:t>
      </w:r>
      <w:r>
        <w:rPr>
          <w:rFonts w:hint="eastAsia"/>
        </w:rPr>
        <w:t>m</w:t>
      </w:r>
      <w:r>
        <w:t>apping</w:t>
      </w:r>
      <w:r>
        <w:rPr>
          <w:rFonts w:hint="eastAsia"/>
        </w:rPr>
        <w:t>容器</w:t>
      </w:r>
      <w:r w:rsidR="001861A2">
        <w:rPr>
          <w:rFonts w:hint="eastAsia"/>
        </w:rPr>
        <w:t>设计</w:t>
      </w:r>
    </w:p>
    <w:p w:rsidR="00276A08" w:rsidRDefault="00276A08" w:rsidP="00276A08">
      <w:pPr>
        <w:ind w:firstLineChars="200" w:firstLine="480"/>
        <w:rPr>
          <w:rFonts w:ascii="宋体" w:eastAsia="宋体" w:hAnsi="宋体"/>
          <w:szCs w:val="24"/>
        </w:rPr>
      </w:pPr>
      <w:r w:rsidRPr="00276A08">
        <w:rPr>
          <w:rFonts w:ascii="宋体" w:eastAsia="宋体" w:hAnsi="宋体" w:hint="eastAsia"/>
          <w:szCs w:val="24"/>
        </w:rPr>
        <w:t>对于房源、中介、租客、房主、金融机构、平台、租约关系、借款关系、退费关系、</w:t>
      </w:r>
      <w:r w:rsidRPr="00276A08">
        <w:rPr>
          <w:rFonts w:ascii="宋体" w:eastAsia="宋体" w:hAnsi="宋体" w:hint="eastAsia"/>
          <w:szCs w:val="24"/>
        </w:rPr>
        <w:lastRenderedPageBreak/>
        <w:t>回购关系和委托合同对象</w:t>
      </w:r>
      <w:r>
        <w:rPr>
          <w:rFonts w:ascii="宋体" w:eastAsia="宋体" w:hAnsi="宋体" w:hint="eastAsia"/>
          <w:szCs w:val="24"/>
        </w:rPr>
        <w:t>等分别</w:t>
      </w:r>
      <w:r w:rsidRPr="00276A08">
        <w:rPr>
          <w:rFonts w:ascii="宋体" w:eastAsia="宋体" w:hAnsi="宋体" w:hint="eastAsia"/>
          <w:szCs w:val="24"/>
        </w:rPr>
        <w:t>使用一个全局m</w:t>
      </w:r>
      <w:r w:rsidRPr="00276A08">
        <w:rPr>
          <w:rFonts w:ascii="宋体" w:eastAsia="宋体" w:hAnsi="宋体"/>
          <w:szCs w:val="24"/>
        </w:rPr>
        <w:t>apping</w:t>
      </w:r>
      <w:r w:rsidR="008101DF">
        <w:rPr>
          <w:rFonts w:ascii="宋体" w:eastAsia="宋体" w:hAnsi="宋体" w:hint="eastAsia"/>
          <w:szCs w:val="24"/>
        </w:rPr>
        <w:t>容器</w:t>
      </w:r>
      <w:r w:rsidRPr="00276A08">
        <w:rPr>
          <w:rFonts w:ascii="宋体" w:eastAsia="宋体" w:hAnsi="宋体" w:hint="eastAsia"/>
          <w:szCs w:val="24"/>
        </w:rPr>
        <w:t>保存数据</w:t>
      </w:r>
      <w:r w:rsidR="001861A2">
        <w:rPr>
          <w:rFonts w:ascii="宋体" w:eastAsia="宋体" w:hAnsi="宋体" w:hint="eastAsia"/>
          <w:szCs w:val="24"/>
        </w:rPr>
        <w:t>。</w:t>
      </w:r>
      <w:r w:rsidR="00C344D0">
        <w:rPr>
          <w:rFonts w:ascii="宋体" w:eastAsia="宋体" w:hAnsi="宋体" w:hint="eastAsia"/>
          <w:szCs w:val="24"/>
        </w:rPr>
        <w:t>使用对象I</w:t>
      </w:r>
      <w:r w:rsidR="00C344D0">
        <w:rPr>
          <w:rFonts w:ascii="宋体" w:eastAsia="宋体" w:hAnsi="宋体"/>
          <w:szCs w:val="24"/>
        </w:rPr>
        <w:t>D</w:t>
      </w:r>
      <w:r w:rsidR="00C344D0">
        <w:rPr>
          <w:rFonts w:ascii="宋体" w:eastAsia="宋体" w:hAnsi="宋体" w:hint="eastAsia"/>
          <w:szCs w:val="24"/>
        </w:rPr>
        <w:t>为k</w:t>
      </w:r>
      <w:r w:rsidR="00C344D0">
        <w:rPr>
          <w:rFonts w:ascii="宋体" w:eastAsia="宋体" w:hAnsi="宋体"/>
          <w:szCs w:val="24"/>
        </w:rPr>
        <w:t>ey</w:t>
      </w:r>
      <w:r w:rsidR="00C344D0">
        <w:rPr>
          <w:rFonts w:ascii="宋体" w:eastAsia="宋体" w:hAnsi="宋体" w:hint="eastAsia"/>
          <w:szCs w:val="24"/>
        </w:rPr>
        <w:t>，对象为value进行存储。如下图：</w:t>
      </w:r>
    </w:p>
    <w:p w:rsidR="0013658A" w:rsidRDefault="0013658A" w:rsidP="00276A08">
      <w:pPr>
        <w:ind w:firstLineChars="200" w:firstLine="480"/>
      </w:pPr>
    </w:p>
    <w:p w:rsidR="00C344D0" w:rsidRDefault="00FA0D6D" w:rsidP="00276A08">
      <w:pPr>
        <w:ind w:firstLineChars="200" w:firstLine="480"/>
        <w:rPr>
          <w:rFonts w:ascii="宋体" w:eastAsia="宋体" w:hAnsi="宋体"/>
          <w:szCs w:val="24"/>
        </w:rPr>
      </w:pPr>
      <w:r>
        <w:rPr>
          <w:noProof/>
        </w:rPr>
        <w:object w:dxaOrig="1440" w:dyaOrig="1440">
          <v:shape id="_x0000_s1030" type="#_x0000_t75" style="position:absolute;left:0;text-align:left;margin-left:0;margin-top:-8.8pt;width:204.2pt;height:24.5pt;z-index:-251655168;mso-position-horizontal:center;mso-position-horizontal-relative:text;mso-position-vertical:absolute;mso-position-vertical-relative:text">
            <v:imagedata r:id="rId13" o:title=""/>
          </v:shape>
          <o:OLEObject Type="Embed" ProgID="Visio.Drawing.15" ShapeID="_x0000_s1030" DrawAspect="Content" ObjectID="_1593264540" r:id="rId14"/>
        </w:object>
      </w:r>
    </w:p>
    <w:p w:rsidR="001861A2" w:rsidRDefault="001861A2" w:rsidP="001861A2">
      <w:pPr>
        <w:pStyle w:val="2"/>
      </w:pPr>
      <w:r>
        <w:rPr>
          <w:rFonts w:hint="eastAsia"/>
        </w:rPr>
        <w:t>还款历史对象</w:t>
      </w:r>
      <w:r w:rsidR="00C344D0">
        <w:rPr>
          <w:rFonts w:hint="eastAsia"/>
        </w:rPr>
        <w:t>存储</w:t>
      </w:r>
      <w:r>
        <w:rPr>
          <w:rFonts w:hint="eastAsia"/>
        </w:rPr>
        <w:t>结构设计</w:t>
      </w:r>
    </w:p>
    <w:p w:rsidR="00C344D0" w:rsidRDefault="00C344D0" w:rsidP="00C344D0">
      <w:pPr>
        <w:ind w:firstLineChars="200" w:firstLine="480"/>
        <w:rPr>
          <w:rFonts w:ascii="宋体" w:eastAsia="宋体" w:hAnsi="宋体"/>
          <w:szCs w:val="24"/>
        </w:rPr>
      </w:pPr>
      <w:r w:rsidRPr="00DA7AF2">
        <w:rPr>
          <w:rFonts w:ascii="宋体" w:eastAsia="宋体" w:hAnsi="宋体" w:hint="eastAsia"/>
          <w:szCs w:val="24"/>
        </w:rPr>
        <w:t>还款历史对象也使用m</w:t>
      </w:r>
      <w:r w:rsidRPr="00DA7AF2">
        <w:rPr>
          <w:rFonts w:ascii="宋体" w:eastAsia="宋体" w:hAnsi="宋体"/>
          <w:szCs w:val="24"/>
        </w:rPr>
        <w:t>apping</w:t>
      </w:r>
      <w:r w:rsidRPr="00DA7AF2">
        <w:rPr>
          <w:rFonts w:ascii="宋体" w:eastAsia="宋体" w:hAnsi="宋体" w:hint="eastAsia"/>
          <w:szCs w:val="24"/>
        </w:rPr>
        <w:t>容器</w:t>
      </w:r>
      <w:r w:rsidR="0013658A" w:rsidRPr="00DA7AF2">
        <w:rPr>
          <w:rFonts w:ascii="宋体" w:eastAsia="宋体" w:hAnsi="宋体" w:hint="eastAsia"/>
          <w:szCs w:val="24"/>
        </w:rPr>
        <w:t>，键为对象I</w:t>
      </w:r>
      <w:r w:rsidR="0013658A" w:rsidRPr="00DA7AF2">
        <w:rPr>
          <w:rFonts w:ascii="宋体" w:eastAsia="宋体" w:hAnsi="宋体"/>
          <w:szCs w:val="24"/>
        </w:rPr>
        <w:t>D</w:t>
      </w:r>
      <w:r w:rsidR="0013658A" w:rsidRPr="00DA7AF2">
        <w:rPr>
          <w:rFonts w:ascii="宋体" w:eastAsia="宋体" w:hAnsi="宋体" w:hint="eastAsia"/>
          <w:szCs w:val="24"/>
        </w:rPr>
        <w:t>，而值为m</w:t>
      </w:r>
      <w:r w:rsidR="0013658A" w:rsidRPr="00DA7AF2">
        <w:rPr>
          <w:rFonts w:ascii="宋体" w:eastAsia="宋体" w:hAnsi="宋体"/>
          <w:szCs w:val="24"/>
        </w:rPr>
        <w:t>apping</w:t>
      </w:r>
      <w:r w:rsidR="0013658A" w:rsidRPr="00DA7AF2">
        <w:rPr>
          <w:rFonts w:ascii="宋体" w:eastAsia="宋体" w:hAnsi="宋体" w:hint="eastAsia"/>
          <w:szCs w:val="24"/>
        </w:rPr>
        <w:t>容器</w:t>
      </w:r>
      <w:r w:rsidR="00DA7AF2">
        <w:rPr>
          <w:rFonts w:ascii="宋体" w:eastAsia="宋体" w:hAnsi="宋体" w:hint="eastAsia"/>
          <w:szCs w:val="24"/>
        </w:rPr>
        <w:t>。该m</w:t>
      </w:r>
      <w:r w:rsidR="00DA7AF2">
        <w:rPr>
          <w:rFonts w:ascii="宋体" w:eastAsia="宋体" w:hAnsi="宋体"/>
          <w:szCs w:val="24"/>
        </w:rPr>
        <w:t>apping</w:t>
      </w:r>
      <w:r w:rsidR="00DA7AF2">
        <w:rPr>
          <w:rFonts w:ascii="宋体" w:eastAsia="宋体" w:hAnsi="宋体" w:hint="eastAsia"/>
          <w:szCs w:val="24"/>
        </w:rPr>
        <w:t>容器则使用历史版本的</w:t>
      </w:r>
      <w:proofErr w:type="spellStart"/>
      <w:r w:rsidR="00DA7AF2">
        <w:rPr>
          <w:rFonts w:ascii="宋体" w:eastAsia="宋体" w:hAnsi="宋体" w:hint="eastAsia"/>
          <w:szCs w:val="24"/>
        </w:rPr>
        <w:t>r</w:t>
      </w:r>
      <w:r w:rsidR="00DA7AF2">
        <w:rPr>
          <w:rFonts w:ascii="宋体" w:eastAsia="宋体" w:hAnsi="宋体"/>
          <w:szCs w:val="24"/>
        </w:rPr>
        <w:t>oothash</w:t>
      </w:r>
      <w:proofErr w:type="spellEnd"/>
      <w:r w:rsidR="00DA7AF2">
        <w:rPr>
          <w:rFonts w:ascii="宋体" w:eastAsia="宋体" w:hAnsi="宋体" w:hint="eastAsia"/>
          <w:szCs w:val="24"/>
        </w:rPr>
        <w:t>为键，</w:t>
      </w:r>
      <w:proofErr w:type="gramStart"/>
      <w:r w:rsidR="007C51DB">
        <w:rPr>
          <w:rFonts w:ascii="宋体" w:eastAsia="宋体" w:hAnsi="宋体" w:hint="eastAsia"/>
          <w:szCs w:val="24"/>
        </w:rPr>
        <w:t>更旧一步</w:t>
      </w:r>
      <w:proofErr w:type="gramEnd"/>
      <w:r w:rsidR="007C51DB">
        <w:rPr>
          <w:rFonts w:ascii="宋体" w:eastAsia="宋体" w:hAnsi="宋体" w:hint="eastAsia"/>
          <w:szCs w:val="24"/>
        </w:rPr>
        <w:t>的</w:t>
      </w:r>
      <w:r w:rsidR="00DA7AF2">
        <w:rPr>
          <w:rFonts w:ascii="宋体" w:eastAsia="宋体" w:hAnsi="宋体" w:hint="eastAsia"/>
          <w:szCs w:val="24"/>
        </w:rPr>
        <w:t>历史版本</w:t>
      </w:r>
      <w:proofErr w:type="gramStart"/>
      <w:r w:rsidR="00DA7AF2">
        <w:rPr>
          <w:rFonts w:ascii="宋体" w:eastAsia="宋体" w:hAnsi="宋体" w:hint="eastAsia"/>
          <w:szCs w:val="24"/>
        </w:rPr>
        <w:t>对象为值如下</w:t>
      </w:r>
      <w:proofErr w:type="gramEnd"/>
      <w:r w:rsidR="00DA7AF2">
        <w:rPr>
          <w:rFonts w:ascii="宋体" w:eastAsia="宋体" w:hAnsi="宋体" w:hint="eastAsia"/>
          <w:szCs w:val="24"/>
        </w:rPr>
        <w:t>图所示：</w:t>
      </w:r>
    </w:p>
    <w:p w:rsidR="007C51DB" w:rsidRDefault="007C51DB" w:rsidP="00C344D0">
      <w:pPr>
        <w:ind w:firstLineChars="200" w:firstLine="480"/>
      </w:pPr>
    </w:p>
    <w:p w:rsidR="007C51DB" w:rsidRDefault="007C51DB" w:rsidP="00C344D0">
      <w:pPr>
        <w:ind w:firstLineChars="200" w:firstLine="480"/>
      </w:pPr>
    </w:p>
    <w:p w:rsidR="007C51DB" w:rsidRDefault="007C51DB" w:rsidP="00C344D0">
      <w:pPr>
        <w:ind w:firstLineChars="200" w:firstLine="480"/>
      </w:pPr>
    </w:p>
    <w:p w:rsidR="007C51DB" w:rsidRDefault="007C51DB" w:rsidP="00C344D0">
      <w:pPr>
        <w:ind w:firstLineChars="200" w:firstLine="480"/>
      </w:pPr>
    </w:p>
    <w:p w:rsidR="00F24E7D" w:rsidRDefault="007C51DB" w:rsidP="00C344D0">
      <w:pPr>
        <w:ind w:firstLineChars="200" w:firstLine="480"/>
      </w:pPr>
      <w:r>
        <w:rPr>
          <w:noProof/>
        </w:rPr>
        <w:object w:dxaOrig="225" w:dyaOrig="225">
          <v:shape id="_x0000_s1039" type="#_x0000_t75" style="position:absolute;left:0;text-align:left;margin-left:0;margin-top:-1in;width:279.45pt;height:88.1pt;z-index:251676672;mso-position-horizontal:center;mso-position-horizontal-relative:text;mso-position-vertical:absolute;mso-position-vertical-relative:text">
            <v:imagedata r:id="rId15" o:title=""/>
          </v:shape>
          <o:OLEObject Type="Embed" ProgID="Visio.Drawing.15" ShapeID="_x0000_s1039" DrawAspect="Content" ObjectID="_1593264541" r:id="rId16"/>
        </w:object>
      </w:r>
    </w:p>
    <w:p w:rsidR="00F24E7D" w:rsidRPr="00DA7AF2" w:rsidRDefault="00F24E7D" w:rsidP="00C344D0">
      <w:pPr>
        <w:ind w:firstLineChars="200" w:firstLine="480"/>
        <w:rPr>
          <w:rFonts w:ascii="宋体" w:eastAsia="宋体" w:hAnsi="宋体"/>
          <w:szCs w:val="24"/>
        </w:rPr>
      </w:pPr>
    </w:p>
    <w:p w:rsidR="00037490" w:rsidRDefault="00FF13AD" w:rsidP="00D02EE0">
      <w:pPr>
        <w:pStyle w:val="1"/>
      </w:pPr>
      <w:r>
        <w:rPr>
          <w:rFonts w:hint="eastAsia"/>
        </w:rPr>
        <w:t>重要流程设计</w:t>
      </w:r>
    </w:p>
    <w:p w:rsidR="00FF13AD" w:rsidRDefault="008059EF" w:rsidP="00FF13AD">
      <w:pPr>
        <w:pStyle w:val="2"/>
      </w:pPr>
      <w:r>
        <w:rPr>
          <w:rFonts w:hint="eastAsia"/>
        </w:rPr>
        <w:t>存储</w:t>
      </w:r>
      <w:r w:rsidR="00FF13AD">
        <w:rPr>
          <w:rFonts w:hint="eastAsia"/>
        </w:rPr>
        <w:t>还款对象流程</w:t>
      </w:r>
    </w:p>
    <w:p w:rsidR="008059EF" w:rsidRDefault="00FA0D6D" w:rsidP="008059EF">
      <w:r>
        <w:rPr>
          <w:noProof/>
        </w:rPr>
        <w:object w:dxaOrig="1440" w:dyaOrig="1440">
          <v:shape id="_x0000_s1033" type="#_x0000_t75" style="position:absolute;left:0;text-align:left;margin-left:0;margin-top:16.55pt;width:226.7pt;height:196.7pt;z-index:-251651072;mso-position-horizontal:center;mso-position-horizontal-relative:text;mso-position-vertical:absolute;mso-position-vertical-relative:text">
            <v:imagedata r:id="rId17" o:title=""/>
          </v:shape>
          <o:OLEObject Type="Embed" ProgID="Visio.Drawing.15" ShapeID="_x0000_s1033" DrawAspect="Content" ObjectID="_1593264542" r:id="rId18"/>
        </w:object>
      </w:r>
    </w:p>
    <w:p w:rsidR="008D0250" w:rsidRDefault="008D0250" w:rsidP="008059EF"/>
    <w:p w:rsidR="008D0250" w:rsidRDefault="008D0250" w:rsidP="008059EF"/>
    <w:p w:rsidR="008D0250" w:rsidRDefault="008D0250" w:rsidP="008059EF"/>
    <w:p w:rsidR="008D0250" w:rsidRDefault="008D0250" w:rsidP="008059EF"/>
    <w:p w:rsidR="008D0250" w:rsidRDefault="008D0250" w:rsidP="008059EF"/>
    <w:p w:rsidR="008D0250" w:rsidRDefault="008D0250" w:rsidP="008059EF"/>
    <w:p w:rsidR="008D0250" w:rsidRDefault="008D0250" w:rsidP="008D0250">
      <w:pPr>
        <w:jc w:val="center"/>
      </w:pPr>
    </w:p>
    <w:p w:rsidR="008D0250" w:rsidRDefault="008D0250" w:rsidP="008059EF"/>
    <w:p w:rsidR="008D0250" w:rsidRDefault="008D0250" w:rsidP="008059EF"/>
    <w:p w:rsidR="008D0250" w:rsidRDefault="008D0250" w:rsidP="008059EF"/>
    <w:p w:rsidR="008D0250" w:rsidRDefault="008D0250" w:rsidP="008059EF"/>
    <w:p w:rsidR="008D0250" w:rsidRDefault="008D0250" w:rsidP="008059EF"/>
    <w:p w:rsidR="008D0250" w:rsidRDefault="008D0250" w:rsidP="008059EF"/>
    <w:p w:rsidR="00FF13AD" w:rsidRDefault="00FF13AD" w:rsidP="00FF13AD">
      <w:pPr>
        <w:ind w:firstLineChars="200" w:firstLine="480"/>
      </w:pPr>
    </w:p>
    <w:p w:rsidR="008059EF" w:rsidRDefault="008059EF" w:rsidP="008059EF">
      <w:pPr>
        <w:pStyle w:val="2"/>
      </w:pPr>
      <w:r>
        <w:rPr>
          <w:rFonts w:hint="eastAsia"/>
        </w:rPr>
        <w:t>存储退费对象流程</w:t>
      </w:r>
    </w:p>
    <w:p w:rsidR="00742004" w:rsidRDefault="00742004" w:rsidP="00742004"/>
    <w:p w:rsidR="00353F93" w:rsidRDefault="00353F93" w:rsidP="00742004"/>
    <w:p w:rsidR="00353F93" w:rsidRDefault="00353F93" w:rsidP="00742004"/>
    <w:p w:rsidR="00353F93" w:rsidRDefault="00353F93" w:rsidP="00742004"/>
    <w:p w:rsidR="00374FCD" w:rsidRDefault="00FA0D6D" w:rsidP="00742004">
      <w:r>
        <w:rPr>
          <w:noProof/>
        </w:rPr>
        <w:object w:dxaOrig="1440" w:dyaOrig="1440">
          <v:shape id="_x0000_s1035" type="#_x0000_t75" style="position:absolute;left:0;text-align:left;margin-left:0;margin-top:15.1pt;width:238.3pt;height:249.25pt;z-index:251667456;mso-position-horizontal:center;mso-position-horizontal-relative:text;mso-position-vertical:absolute;mso-position-vertical-relative:text">
            <v:imagedata r:id="rId19" o:title=""/>
          </v:shape>
          <o:OLEObject Type="Embed" ProgID="Visio.Drawing.15" ShapeID="_x0000_s1035" DrawAspect="Content" ObjectID="_1593264543" r:id="rId20"/>
        </w:object>
      </w:r>
    </w:p>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74FCD" w:rsidRDefault="00374FCD" w:rsidP="00742004"/>
    <w:p w:rsidR="00353F93" w:rsidRDefault="00353F93" w:rsidP="00742004"/>
    <w:p w:rsidR="00FD654B" w:rsidRDefault="00FD654B" w:rsidP="00742004"/>
    <w:p w:rsidR="00374FCD" w:rsidRDefault="00374FCD" w:rsidP="00742004"/>
    <w:p w:rsidR="008059EF" w:rsidRDefault="008059EF" w:rsidP="008059EF">
      <w:pPr>
        <w:pStyle w:val="2"/>
      </w:pPr>
      <w:r>
        <w:rPr>
          <w:rFonts w:hint="eastAsia"/>
        </w:rPr>
        <w:t>存储回购对象流程</w:t>
      </w:r>
    </w:p>
    <w:p w:rsidR="008059EF" w:rsidRDefault="008059EF" w:rsidP="008059EF"/>
    <w:p w:rsidR="00986B11" w:rsidRDefault="00986B11" w:rsidP="008059EF"/>
    <w:p w:rsidR="00986B11" w:rsidRDefault="00986B11" w:rsidP="008059EF"/>
    <w:p w:rsidR="00986B11" w:rsidRDefault="00CD36D4" w:rsidP="008059EF">
      <w:r>
        <w:rPr>
          <w:noProof/>
        </w:rPr>
        <w:object w:dxaOrig="1440" w:dyaOrig="1440">
          <v:shape id="_x0000_s1036" type="#_x0000_t75" style="position:absolute;left:0;text-align:left;margin-left:0;margin-top:-36.9pt;width:235.5pt;height:178.7pt;z-index:251669504;mso-position-horizontal:center;mso-position-horizontal-relative:text;mso-position-vertical:absolute;mso-position-vertical-relative:text">
            <v:imagedata r:id="rId21" o:title=""/>
          </v:shape>
          <o:OLEObject Type="Embed" ProgID="Visio.Drawing.15" ShapeID="_x0000_s1036" DrawAspect="Content" ObjectID="_1593264544" r:id="rId22"/>
        </w:object>
      </w:r>
    </w:p>
    <w:p w:rsidR="00CD36D4" w:rsidRDefault="00CD36D4" w:rsidP="008059EF"/>
    <w:p w:rsidR="00CD36D4" w:rsidRDefault="00CD36D4" w:rsidP="008059EF"/>
    <w:p w:rsidR="00CD36D4" w:rsidRDefault="00CD36D4" w:rsidP="008059EF"/>
    <w:p w:rsidR="00CD36D4" w:rsidRDefault="00CD36D4" w:rsidP="008059EF"/>
    <w:p w:rsidR="00CD36D4" w:rsidRDefault="00CD36D4" w:rsidP="008059EF"/>
    <w:p w:rsidR="00CD36D4" w:rsidRDefault="00CD36D4" w:rsidP="008059EF"/>
    <w:p w:rsidR="00CD36D4" w:rsidRDefault="00CD36D4" w:rsidP="008059EF"/>
    <w:p w:rsidR="00CD36D4" w:rsidRDefault="00CD36D4" w:rsidP="008059EF">
      <w:pPr>
        <w:rPr>
          <w:rFonts w:hint="eastAsia"/>
        </w:rPr>
      </w:pPr>
    </w:p>
    <w:p w:rsidR="00986B11" w:rsidRDefault="00986B11" w:rsidP="008059EF"/>
    <w:p w:rsidR="00986B11" w:rsidRPr="008059EF" w:rsidRDefault="00986B11" w:rsidP="008059EF"/>
    <w:p w:rsidR="00EE29BD" w:rsidRDefault="008C0068" w:rsidP="008C0068">
      <w:pPr>
        <w:pStyle w:val="2"/>
      </w:pPr>
      <w:r>
        <w:rPr>
          <w:rFonts w:hint="eastAsia"/>
        </w:rPr>
        <w:lastRenderedPageBreak/>
        <w:t>结清业务修改还款和借款状态</w:t>
      </w:r>
    </w:p>
    <w:p w:rsidR="008C0068" w:rsidRDefault="008C0068" w:rsidP="008C0068">
      <w:pPr>
        <w:ind w:firstLineChars="200" w:firstLine="480"/>
        <w:rPr>
          <w:rFonts w:ascii="宋体" w:eastAsia="宋体" w:hAnsi="宋体"/>
          <w:szCs w:val="24"/>
        </w:rPr>
      </w:pPr>
      <w:r w:rsidRPr="008C0068">
        <w:rPr>
          <w:rFonts w:ascii="宋体" w:eastAsia="宋体" w:hAnsi="宋体" w:hint="eastAsia"/>
          <w:szCs w:val="24"/>
        </w:rPr>
        <w:t>业务系统在结清业务之后调用还款对象的修改状态函数修改还款状态；借款对象修改状态函数修改借款状态。</w:t>
      </w:r>
    </w:p>
    <w:p w:rsidR="00B6353C" w:rsidRDefault="00B6353C" w:rsidP="00B6353C">
      <w:pPr>
        <w:pStyle w:val="1"/>
      </w:pPr>
      <w:r>
        <w:rPr>
          <w:rFonts w:hint="eastAsia"/>
        </w:rPr>
        <w:t>事件</w:t>
      </w:r>
    </w:p>
    <w:p w:rsidR="009934C8" w:rsidRPr="00284D87" w:rsidRDefault="00B6353C" w:rsidP="00284D87">
      <w:pPr>
        <w:ind w:firstLineChars="200" w:firstLine="480"/>
        <w:rPr>
          <w:rFonts w:ascii="宋体" w:eastAsia="宋体" w:hAnsi="宋体" w:hint="eastAsia"/>
          <w:szCs w:val="24"/>
        </w:rPr>
      </w:pPr>
      <w:r w:rsidRPr="009934C8">
        <w:rPr>
          <w:rFonts w:ascii="宋体" w:eastAsia="宋体" w:hAnsi="宋体" w:hint="eastAsia"/>
          <w:szCs w:val="24"/>
        </w:rPr>
        <w:t>慧美</w:t>
      </w:r>
      <w:proofErr w:type="gramStart"/>
      <w:r w:rsidRPr="009934C8">
        <w:rPr>
          <w:rFonts w:ascii="宋体" w:eastAsia="宋体" w:hAnsi="宋体" w:hint="eastAsia"/>
          <w:szCs w:val="24"/>
        </w:rPr>
        <w:t>惠系统</w:t>
      </w:r>
      <w:proofErr w:type="gramEnd"/>
      <w:r w:rsidRPr="009934C8">
        <w:rPr>
          <w:rFonts w:ascii="宋体" w:eastAsia="宋体" w:hAnsi="宋体" w:hint="eastAsia"/>
          <w:szCs w:val="24"/>
        </w:rPr>
        <w:t>智能</w:t>
      </w:r>
      <w:r w:rsidR="00284D87">
        <w:rPr>
          <w:rFonts w:ascii="宋体" w:eastAsia="宋体" w:hAnsi="宋体" w:hint="eastAsia"/>
          <w:szCs w:val="24"/>
        </w:rPr>
        <w:t>记录</w:t>
      </w:r>
      <w:r w:rsidRPr="009934C8">
        <w:rPr>
          <w:rFonts w:ascii="宋体" w:eastAsia="宋体" w:hAnsi="宋体" w:hint="eastAsia"/>
          <w:szCs w:val="24"/>
        </w:rPr>
        <w:t>状态事件</w:t>
      </w:r>
      <w:r w:rsidR="009934C8">
        <w:rPr>
          <w:rFonts w:ascii="宋体" w:eastAsia="宋体" w:hAnsi="宋体" w:hint="eastAsia"/>
          <w:szCs w:val="24"/>
        </w:rPr>
        <w:t>。</w:t>
      </w:r>
      <w:r w:rsidR="00284D87">
        <w:rPr>
          <w:rFonts w:ascii="宋体" w:eastAsia="宋体" w:hAnsi="宋体" w:hint="eastAsia"/>
          <w:szCs w:val="24"/>
        </w:rPr>
        <w:t>在状态变量修改时发送事</w:t>
      </w:r>
      <w:r w:rsidR="00C421DF">
        <w:rPr>
          <w:rFonts w:ascii="宋体" w:eastAsia="宋体" w:hAnsi="宋体" w:hint="eastAsia"/>
          <w:szCs w:val="24"/>
        </w:rPr>
        <w:t>件</w:t>
      </w:r>
      <w:r w:rsidR="00284D87">
        <w:rPr>
          <w:rFonts w:ascii="宋体" w:eastAsia="宋体" w:hAnsi="宋体" w:hint="eastAsia"/>
          <w:szCs w:val="24"/>
        </w:rPr>
        <w:t>。</w:t>
      </w:r>
    </w:p>
    <w:p w:rsidR="009934C8" w:rsidRDefault="00C421DF" w:rsidP="00C421DF">
      <w:pPr>
        <w:pStyle w:val="1"/>
      </w:pPr>
      <w:r>
        <w:rPr>
          <w:rFonts w:hint="eastAsia"/>
        </w:rPr>
        <w:t>账户管理</w:t>
      </w:r>
    </w:p>
    <w:p w:rsidR="00C421DF" w:rsidRDefault="00C421DF" w:rsidP="00693090">
      <w:pPr>
        <w:pStyle w:val="af6"/>
        <w:numPr>
          <w:ilvl w:val="0"/>
          <w:numId w:val="9"/>
        </w:numPr>
        <w:ind w:firstLineChars="0"/>
        <w:rPr>
          <w:rFonts w:hint="eastAsia"/>
          <w:noProof/>
        </w:rPr>
      </w:pPr>
      <w:r>
        <w:rPr>
          <w:rFonts w:hint="eastAsia"/>
        </w:rPr>
        <w:t>在合同</w:t>
      </w:r>
      <w:r>
        <w:rPr>
          <w:rFonts w:hint="eastAsia"/>
          <w:noProof/>
        </w:rPr>
        <w:t>部署时设置账户</w:t>
      </w:r>
      <w:r w:rsidR="00693090">
        <w:rPr>
          <w:noProof/>
        </w:rPr>
        <w:t>chainman</w:t>
      </w:r>
      <w:r w:rsidR="00693090">
        <w:rPr>
          <w:rFonts w:hint="eastAsia"/>
          <w:noProof/>
        </w:rPr>
        <w:t>。</w:t>
      </w:r>
    </w:p>
    <w:p w:rsidR="00693090" w:rsidRPr="00C421DF" w:rsidRDefault="00693090" w:rsidP="00C421DF">
      <w:pPr>
        <w:pStyle w:val="af6"/>
        <w:numPr>
          <w:ilvl w:val="0"/>
          <w:numId w:val="9"/>
        </w:numPr>
        <w:ind w:firstLineChars="0"/>
        <w:rPr>
          <w:rFonts w:hint="eastAsia"/>
        </w:rPr>
      </w:pPr>
      <w:r>
        <w:rPr>
          <w:rFonts w:hint="eastAsia"/>
        </w:rPr>
        <w:t>在回购或清算过程中修改还款或借款状态数据</w:t>
      </w:r>
      <w:proofErr w:type="gramStart"/>
      <w:r>
        <w:rPr>
          <w:rFonts w:hint="eastAsia"/>
        </w:rPr>
        <w:t>时判断</w:t>
      </w:r>
      <w:proofErr w:type="spellStart"/>
      <w:proofErr w:type="gramEnd"/>
      <w:r>
        <w:rPr>
          <w:rFonts w:hint="eastAsia"/>
        </w:rPr>
        <w:t>m</w:t>
      </w:r>
      <w:r>
        <w:t>sg.sender</w:t>
      </w:r>
      <w:proofErr w:type="spellEnd"/>
      <w:r>
        <w:rPr>
          <w:rFonts w:hint="eastAsia"/>
        </w:rPr>
        <w:t>是否是</w:t>
      </w:r>
      <w:r>
        <w:rPr>
          <w:rFonts w:hint="eastAsia"/>
        </w:rPr>
        <w:t>c</w:t>
      </w:r>
      <w:r>
        <w:t>hainman</w:t>
      </w:r>
      <w:r>
        <w:rPr>
          <w:rFonts w:hint="eastAsia"/>
        </w:rPr>
        <w:t>。</w:t>
      </w:r>
    </w:p>
    <w:p w:rsidR="00B6353C" w:rsidRPr="00B6353C" w:rsidRDefault="00B6353C" w:rsidP="00B6353C"/>
    <w:sectPr w:rsidR="00B6353C" w:rsidRPr="00B6353C" w:rsidSect="00606F2B">
      <w:footerReference w:type="default" r:id="rId23"/>
      <w:pgSz w:w="11906" w:h="16838" w:code="9"/>
      <w:pgMar w:top="1440" w:right="1416" w:bottom="1440" w:left="1440" w:header="907" w:footer="907" w:gutter="0"/>
      <w:pgNumType w:start="1"/>
      <w:cols w:space="425"/>
      <w:docGrid w:type="lines" w:linePitch="3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666" w:rsidRDefault="00375666">
      <w:r>
        <w:separator/>
      </w:r>
    </w:p>
  </w:endnote>
  <w:endnote w:type="continuationSeparator" w:id="0">
    <w:p w:rsidR="00375666" w:rsidRDefault="00375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D6D" w:rsidRDefault="00FA0D6D" w:rsidP="00606F2B">
    <w:pPr>
      <w:pStyle w:val="a7"/>
      <w:pBdr>
        <w:top w:val="single" w:sz="6" w:space="1" w:color="auto"/>
      </w:pBdr>
      <w:spacing w:before="12" w:after="12"/>
      <w:jc w:val="center"/>
    </w:pPr>
    <w:r w:rsidRPr="003A5B3A">
      <w:rPr>
        <w:rFonts w:hint="eastAsia"/>
        <w:b/>
        <w:sz w:val="21"/>
        <w:szCs w:val="21"/>
      </w:rPr>
      <w:t>第</w:t>
    </w:r>
    <w:r w:rsidRPr="003A5B3A">
      <w:rPr>
        <w:b/>
        <w:sz w:val="21"/>
        <w:szCs w:val="21"/>
      </w:rPr>
      <w:fldChar w:fldCharType="begin"/>
    </w:r>
    <w:r w:rsidRPr="003A5B3A">
      <w:rPr>
        <w:b/>
        <w:sz w:val="21"/>
        <w:szCs w:val="21"/>
      </w:rPr>
      <w:instrText xml:space="preserve"> PAGE </w:instrText>
    </w:r>
    <w:r w:rsidRPr="003A5B3A">
      <w:rPr>
        <w:b/>
        <w:sz w:val="21"/>
        <w:szCs w:val="21"/>
      </w:rPr>
      <w:fldChar w:fldCharType="separate"/>
    </w:r>
    <w:r>
      <w:rPr>
        <w:b/>
        <w:noProof/>
        <w:sz w:val="21"/>
        <w:szCs w:val="21"/>
      </w:rPr>
      <w:t>32</w:t>
    </w:r>
    <w:r w:rsidRPr="003A5B3A">
      <w:rPr>
        <w:b/>
        <w:sz w:val="21"/>
        <w:szCs w:val="21"/>
      </w:rPr>
      <w:fldChar w:fldCharType="end"/>
    </w:r>
    <w:r w:rsidRPr="003A5B3A">
      <w:rPr>
        <w:b/>
        <w:sz w:val="21"/>
        <w:szCs w:val="21"/>
      </w:rPr>
      <w:t xml:space="preserve"> </w:t>
    </w:r>
    <w:r w:rsidRPr="003A5B3A">
      <w:rPr>
        <w:rFonts w:hint="eastAsia"/>
        <w:b/>
        <w:sz w:val="21"/>
        <w:szCs w:val="21"/>
      </w:rPr>
      <w:t>页</w:t>
    </w:r>
    <w:r>
      <w:rPr>
        <w:rFonts w:hint="eastAsia"/>
        <w:b/>
        <w:sz w:val="21"/>
        <w:szCs w:val="21"/>
      </w:rPr>
      <w:t xml:space="preserve"> </w:t>
    </w:r>
    <w:r w:rsidRPr="003A5B3A">
      <w:rPr>
        <w:rFonts w:hint="eastAsia"/>
        <w:b/>
        <w:sz w:val="21"/>
        <w:szCs w:val="21"/>
      </w:rPr>
      <w:t>共页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666" w:rsidRDefault="00375666">
      <w:r>
        <w:separator/>
      </w:r>
    </w:p>
  </w:footnote>
  <w:footnote w:type="continuationSeparator" w:id="0">
    <w:p w:rsidR="00375666" w:rsidRDefault="00375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D80"/>
    <w:multiLevelType w:val="hybridMultilevel"/>
    <w:tmpl w:val="F74479BE"/>
    <w:lvl w:ilvl="0" w:tplc="80A23936">
      <w:start w:val="1"/>
      <w:numFmt w:val="chineseCountingThousand"/>
      <w:pStyle w:val="ISMS-1"/>
      <w:lvlText w:val="(%1)"/>
      <w:lvlJc w:val="left"/>
      <w:pPr>
        <w:tabs>
          <w:tab w:val="num" w:pos="960"/>
        </w:tabs>
        <w:ind w:left="96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BFC9DAC">
      <w:start w:val="1"/>
      <w:numFmt w:val="decimal"/>
      <w:lvlText w:val="%2、"/>
      <w:lvlJc w:val="left"/>
      <w:pPr>
        <w:tabs>
          <w:tab w:val="num" w:pos="959"/>
        </w:tabs>
        <w:ind w:left="959" w:hanging="396"/>
      </w:pPr>
      <w:rPr>
        <w:rFonts w:hint="eastAsia"/>
        <w:b w:val="0"/>
        <w:sz w:val="24"/>
        <w:szCs w:val="24"/>
      </w:rPr>
    </w:lvl>
    <w:lvl w:ilvl="2" w:tplc="0409001B">
      <w:start w:val="1"/>
      <w:numFmt w:val="lowerRoman"/>
      <w:lvlText w:val="%3."/>
      <w:lvlJc w:val="right"/>
      <w:pPr>
        <w:tabs>
          <w:tab w:val="num" w:pos="1420"/>
        </w:tabs>
        <w:ind w:left="1420" w:hanging="420"/>
      </w:pPr>
    </w:lvl>
    <w:lvl w:ilvl="3" w:tplc="1E7CE576">
      <w:start w:val="1"/>
      <w:numFmt w:val="decimal"/>
      <w:lvlText w:val="%4."/>
      <w:lvlJc w:val="left"/>
      <w:pPr>
        <w:tabs>
          <w:tab w:val="num" w:pos="960"/>
        </w:tabs>
        <w:ind w:left="960" w:firstLine="0"/>
      </w:pPr>
      <w:rPr>
        <w:rFonts w:hint="eastAsia"/>
        <w:b w:val="0"/>
        <w:sz w:val="24"/>
        <w:szCs w:val="24"/>
      </w:rPr>
    </w:lvl>
    <w:lvl w:ilvl="4" w:tplc="04090019">
      <w:start w:val="1"/>
      <w:numFmt w:val="lowerLetter"/>
      <w:lvlText w:val="%5)"/>
      <w:lvlJc w:val="left"/>
      <w:pPr>
        <w:tabs>
          <w:tab w:val="num" w:pos="2260"/>
        </w:tabs>
        <w:ind w:left="2260" w:hanging="420"/>
      </w:pPr>
    </w:lvl>
    <w:lvl w:ilvl="5" w:tplc="0409001B" w:tentative="1">
      <w:start w:val="1"/>
      <w:numFmt w:val="lowerRoman"/>
      <w:lvlText w:val="%6."/>
      <w:lvlJc w:val="right"/>
      <w:pPr>
        <w:tabs>
          <w:tab w:val="num" w:pos="2680"/>
        </w:tabs>
        <w:ind w:left="2680" w:hanging="420"/>
      </w:pPr>
    </w:lvl>
    <w:lvl w:ilvl="6" w:tplc="0409000F" w:tentative="1">
      <w:start w:val="1"/>
      <w:numFmt w:val="decimal"/>
      <w:lvlText w:val="%7."/>
      <w:lvlJc w:val="left"/>
      <w:pPr>
        <w:tabs>
          <w:tab w:val="num" w:pos="3100"/>
        </w:tabs>
        <w:ind w:left="3100" w:hanging="420"/>
      </w:pPr>
    </w:lvl>
    <w:lvl w:ilvl="7" w:tplc="04090019" w:tentative="1">
      <w:start w:val="1"/>
      <w:numFmt w:val="lowerLetter"/>
      <w:lvlText w:val="%8)"/>
      <w:lvlJc w:val="left"/>
      <w:pPr>
        <w:tabs>
          <w:tab w:val="num" w:pos="3520"/>
        </w:tabs>
        <w:ind w:left="3520" w:hanging="420"/>
      </w:pPr>
    </w:lvl>
    <w:lvl w:ilvl="8" w:tplc="0409001B" w:tentative="1">
      <w:start w:val="1"/>
      <w:numFmt w:val="lowerRoman"/>
      <w:lvlText w:val="%9."/>
      <w:lvlJc w:val="right"/>
      <w:pPr>
        <w:tabs>
          <w:tab w:val="num" w:pos="3940"/>
        </w:tabs>
        <w:ind w:left="3940" w:hanging="420"/>
      </w:pPr>
    </w:lvl>
  </w:abstractNum>
  <w:abstractNum w:abstractNumId="1" w15:restartNumberingAfterBreak="0">
    <w:nsid w:val="214A5827"/>
    <w:multiLevelType w:val="hybridMultilevel"/>
    <w:tmpl w:val="0A7A57BA"/>
    <w:lvl w:ilvl="0" w:tplc="70BC75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EC23ED"/>
    <w:multiLevelType w:val="hybridMultilevel"/>
    <w:tmpl w:val="560CA1D4"/>
    <w:lvl w:ilvl="0" w:tplc="FFFFFFFF">
      <w:start w:val="1"/>
      <w:numFmt w:val="decimal"/>
      <w:pStyle w:val="a"/>
      <w:lvlText w:val="【%1】"/>
      <w:lvlJc w:val="left"/>
      <w:pPr>
        <w:tabs>
          <w:tab w:val="num" w:pos="620"/>
        </w:tabs>
        <w:ind w:left="1040" w:hanging="420"/>
      </w:pPr>
      <w:rPr>
        <w:rFonts w:hint="eastAsia"/>
      </w:rPr>
    </w:lvl>
    <w:lvl w:ilvl="1" w:tplc="FFFFFFFF">
      <w:start w:val="1"/>
      <w:numFmt w:val="lowerLetter"/>
      <w:lvlText w:val="%2)"/>
      <w:lvlJc w:val="left"/>
      <w:pPr>
        <w:tabs>
          <w:tab w:val="num" w:pos="1040"/>
        </w:tabs>
        <w:ind w:left="1040" w:hanging="420"/>
      </w:pPr>
    </w:lvl>
    <w:lvl w:ilvl="2" w:tplc="FFFFFFFF" w:tentative="1">
      <w:start w:val="1"/>
      <w:numFmt w:val="lowerRoman"/>
      <w:lvlText w:val="%3."/>
      <w:lvlJc w:val="right"/>
      <w:pPr>
        <w:tabs>
          <w:tab w:val="num" w:pos="1460"/>
        </w:tabs>
        <w:ind w:left="1460" w:hanging="420"/>
      </w:pPr>
    </w:lvl>
    <w:lvl w:ilvl="3" w:tplc="FFFFFFFF" w:tentative="1">
      <w:start w:val="1"/>
      <w:numFmt w:val="decimal"/>
      <w:lvlText w:val="%4."/>
      <w:lvlJc w:val="left"/>
      <w:pPr>
        <w:tabs>
          <w:tab w:val="num" w:pos="1880"/>
        </w:tabs>
        <w:ind w:left="1880" w:hanging="420"/>
      </w:pPr>
    </w:lvl>
    <w:lvl w:ilvl="4" w:tplc="FFFFFFFF" w:tentative="1">
      <w:start w:val="1"/>
      <w:numFmt w:val="lowerLetter"/>
      <w:lvlText w:val="%5)"/>
      <w:lvlJc w:val="left"/>
      <w:pPr>
        <w:tabs>
          <w:tab w:val="num" w:pos="2300"/>
        </w:tabs>
        <w:ind w:left="2300" w:hanging="420"/>
      </w:pPr>
    </w:lvl>
    <w:lvl w:ilvl="5" w:tplc="FFFFFFFF" w:tentative="1">
      <w:start w:val="1"/>
      <w:numFmt w:val="lowerRoman"/>
      <w:lvlText w:val="%6."/>
      <w:lvlJc w:val="right"/>
      <w:pPr>
        <w:tabs>
          <w:tab w:val="num" w:pos="2720"/>
        </w:tabs>
        <w:ind w:left="2720" w:hanging="420"/>
      </w:pPr>
    </w:lvl>
    <w:lvl w:ilvl="6" w:tplc="FFFFFFFF" w:tentative="1">
      <w:start w:val="1"/>
      <w:numFmt w:val="decimal"/>
      <w:lvlText w:val="%7."/>
      <w:lvlJc w:val="left"/>
      <w:pPr>
        <w:tabs>
          <w:tab w:val="num" w:pos="3140"/>
        </w:tabs>
        <w:ind w:left="3140" w:hanging="420"/>
      </w:pPr>
    </w:lvl>
    <w:lvl w:ilvl="7" w:tplc="FFFFFFFF" w:tentative="1">
      <w:start w:val="1"/>
      <w:numFmt w:val="lowerLetter"/>
      <w:lvlText w:val="%8)"/>
      <w:lvlJc w:val="left"/>
      <w:pPr>
        <w:tabs>
          <w:tab w:val="num" w:pos="3560"/>
        </w:tabs>
        <w:ind w:left="3560" w:hanging="420"/>
      </w:pPr>
    </w:lvl>
    <w:lvl w:ilvl="8" w:tplc="FFFFFFFF" w:tentative="1">
      <w:start w:val="1"/>
      <w:numFmt w:val="lowerRoman"/>
      <w:lvlText w:val="%9."/>
      <w:lvlJc w:val="right"/>
      <w:pPr>
        <w:tabs>
          <w:tab w:val="num" w:pos="3980"/>
        </w:tabs>
        <w:ind w:left="3980" w:hanging="420"/>
      </w:pPr>
    </w:lvl>
  </w:abstractNum>
  <w:abstractNum w:abstractNumId="3" w15:restartNumberingAfterBreak="0">
    <w:nsid w:val="45157666"/>
    <w:multiLevelType w:val="hybridMultilevel"/>
    <w:tmpl w:val="2CF4DAE2"/>
    <w:lvl w:ilvl="0" w:tplc="D04C711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B6562C"/>
    <w:multiLevelType w:val="hybridMultilevel"/>
    <w:tmpl w:val="3E26BDB6"/>
    <w:lvl w:ilvl="0" w:tplc="3B14C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09696A"/>
    <w:multiLevelType w:val="hybridMultilevel"/>
    <w:tmpl w:val="AD10F3DC"/>
    <w:lvl w:ilvl="0" w:tplc="FFFFFFFF">
      <w:start w:val="1"/>
      <w:numFmt w:val="bullet"/>
      <w:pStyle w:val="itemlist"/>
      <w:lvlText w:val=""/>
      <w:lvlJc w:val="left"/>
      <w:pPr>
        <w:tabs>
          <w:tab w:val="num" w:pos="760"/>
        </w:tabs>
        <w:ind w:left="760" w:hanging="420"/>
      </w:pPr>
      <w:rPr>
        <w:rFonts w:ascii="Wingdings" w:hAnsi="Wingdings" w:hint="default"/>
        <w:sz w:val="15"/>
        <w:szCs w:val="15"/>
      </w:rPr>
    </w:lvl>
    <w:lvl w:ilvl="1" w:tplc="FFFFFFFF" w:tentative="1">
      <w:start w:val="1"/>
      <w:numFmt w:val="bullet"/>
      <w:lvlText w:val=""/>
      <w:lvlJc w:val="left"/>
      <w:pPr>
        <w:tabs>
          <w:tab w:val="num" w:pos="1180"/>
        </w:tabs>
        <w:ind w:left="1180" w:hanging="420"/>
      </w:pPr>
      <w:rPr>
        <w:rFonts w:ascii="Wingdings" w:hAnsi="Wingdings" w:hint="default"/>
      </w:rPr>
    </w:lvl>
    <w:lvl w:ilvl="2" w:tplc="FFFFFFFF" w:tentative="1">
      <w:start w:val="1"/>
      <w:numFmt w:val="bullet"/>
      <w:lvlText w:val=""/>
      <w:lvlJc w:val="left"/>
      <w:pPr>
        <w:tabs>
          <w:tab w:val="num" w:pos="1600"/>
        </w:tabs>
        <w:ind w:left="1600" w:hanging="420"/>
      </w:pPr>
      <w:rPr>
        <w:rFonts w:ascii="Wingdings" w:hAnsi="Wingdings" w:hint="default"/>
      </w:rPr>
    </w:lvl>
    <w:lvl w:ilvl="3" w:tplc="FFFFFFFF" w:tentative="1">
      <w:start w:val="1"/>
      <w:numFmt w:val="bullet"/>
      <w:lvlText w:val=""/>
      <w:lvlJc w:val="left"/>
      <w:pPr>
        <w:tabs>
          <w:tab w:val="num" w:pos="2020"/>
        </w:tabs>
        <w:ind w:left="2020" w:hanging="420"/>
      </w:pPr>
      <w:rPr>
        <w:rFonts w:ascii="Wingdings" w:hAnsi="Wingdings" w:hint="default"/>
      </w:rPr>
    </w:lvl>
    <w:lvl w:ilvl="4" w:tplc="FFFFFFFF" w:tentative="1">
      <w:start w:val="1"/>
      <w:numFmt w:val="bullet"/>
      <w:lvlText w:val=""/>
      <w:lvlJc w:val="left"/>
      <w:pPr>
        <w:tabs>
          <w:tab w:val="num" w:pos="2440"/>
        </w:tabs>
        <w:ind w:left="2440" w:hanging="420"/>
      </w:pPr>
      <w:rPr>
        <w:rFonts w:ascii="Wingdings" w:hAnsi="Wingdings" w:hint="default"/>
      </w:rPr>
    </w:lvl>
    <w:lvl w:ilvl="5" w:tplc="FFFFFFFF" w:tentative="1">
      <w:start w:val="1"/>
      <w:numFmt w:val="bullet"/>
      <w:lvlText w:val=""/>
      <w:lvlJc w:val="left"/>
      <w:pPr>
        <w:tabs>
          <w:tab w:val="num" w:pos="2860"/>
        </w:tabs>
        <w:ind w:left="2860" w:hanging="420"/>
      </w:pPr>
      <w:rPr>
        <w:rFonts w:ascii="Wingdings" w:hAnsi="Wingdings" w:hint="default"/>
      </w:rPr>
    </w:lvl>
    <w:lvl w:ilvl="6" w:tplc="FFFFFFFF" w:tentative="1">
      <w:start w:val="1"/>
      <w:numFmt w:val="bullet"/>
      <w:lvlText w:val=""/>
      <w:lvlJc w:val="left"/>
      <w:pPr>
        <w:tabs>
          <w:tab w:val="num" w:pos="3280"/>
        </w:tabs>
        <w:ind w:left="3280" w:hanging="420"/>
      </w:pPr>
      <w:rPr>
        <w:rFonts w:ascii="Wingdings" w:hAnsi="Wingdings" w:hint="default"/>
      </w:rPr>
    </w:lvl>
    <w:lvl w:ilvl="7" w:tplc="FFFFFFFF" w:tentative="1">
      <w:start w:val="1"/>
      <w:numFmt w:val="bullet"/>
      <w:lvlText w:val=""/>
      <w:lvlJc w:val="left"/>
      <w:pPr>
        <w:tabs>
          <w:tab w:val="num" w:pos="3700"/>
        </w:tabs>
        <w:ind w:left="3700" w:hanging="420"/>
      </w:pPr>
      <w:rPr>
        <w:rFonts w:ascii="Wingdings" w:hAnsi="Wingdings" w:hint="default"/>
      </w:rPr>
    </w:lvl>
    <w:lvl w:ilvl="8" w:tplc="FFFFFFFF" w:tentative="1">
      <w:start w:val="1"/>
      <w:numFmt w:val="bullet"/>
      <w:lvlText w:val=""/>
      <w:lvlJc w:val="left"/>
      <w:pPr>
        <w:tabs>
          <w:tab w:val="num" w:pos="4120"/>
        </w:tabs>
        <w:ind w:left="4120" w:hanging="420"/>
      </w:pPr>
      <w:rPr>
        <w:rFonts w:ascii="Wingdings" w:hAnsi="Wingdings" w:hint="default"/>
      </w:rPr>
    </w:lvl>
  </w:abstractNum>
  <w:abstractNum w:abstractNumId="6" w15:restartNumberingAfterBreak="0">
    <w:nsid w:val="61D506B1"/>
    <w:multiLevelType w:val="hybridMultilevel"/>
    <w:tmpl w:val="55C8501A"/>
    <w:lvl w:ilvl="0" w:tplc="09F43E2C">
      <w:start w:val="1"/>
      <w:numFmt w:val="decimal"/>
      <w:pStyle w:val="ISMS-3"/>
      <w:lvlText w:val="%1）"/>
      <w:lvlJc w:val="left"/>
      <w:pPr>
        <w:tabs>
          <w:tab w:val="num" w:pos="2320"/>
        </w:tabs>
        <w:ind w:left="2320" w:firstLine="0"/>
      </w:pPr>
      <w:rPr>
        <w:rFonts w:hint="default"/>
      </w:rPr>
    </w:lvl>
    <w:lvl w:ilvl="1" w:tplc="04090011">
      <w:start w:val="1"/>
      <w:numFmt w:val="decimal"/>
      <w:lvlText w:val="%2)"/>
      <w:lvlJc w:val="left"/>
      <w:pPr>
        <w:tabs>
          <w:tab w:val="num" w:pos="3042"/>
        </w:tabs>
        <w:ind w:left="3042" w:hanging="420"/>
      </w:pPr>
      <w:rPr>
        <w:rFonts w:hint="default"/>
      </w:rPr>
    </w:lvl>
    <w:lvl w:ilvl="2" w:tplc="0409001B" w:tentative="1">
      <w:start w:val="1"/>
      <w:numFmt w:val="lowerRoman"/>
      <w:lvlText w:val="%3."/>
      <w:lvlJc w:val="right"/>
      <w:pPr>
        <w:tabs>
          <w:tab w:val="num" w:pos="3462"/>
        </w:tabs>
        <w:ind w:left="3462" w:hanging="420"/>
      </w:pPr>
    </w:lvl>
    <w:lvl w:ilvl="3" w:tplc="0409000F" w:tentative="1">
      <w:start w:val="1"/>
      <w:numFmt w:val="decimal"/>
      <w:lvlText w:val="%4."/>
      <w:lvlJc w:val="left"/>
      <w:pPr>
        <w:tabs>
          <w:tab w:val="num" w:pos="3882"/>
        </w:tabs>
        <w:ind w:left="3882" w:hanging="420"/>
      </w:pPr>
    </w:lvl>
    <w:lvl w:ilvl="4" w:tplc="04090019" w:tentative="1">
      <w:start w:val="1"/>
      <w:numFmt w:val="lowerLetter"/>
      <w:lvlText w:val="%5)"/>
      <w:lvlJc w:val="left"/>
      <w:pPr>
        <w:tabs>
          <w:tab w:val="num" w:pos="4302"/>
        </w:tabs>
        <w:ind w:left="4302" w:hanging="420"/>
      </w:pPr>
    </w:lvl>
    <w:lvl w:ilvl="5" w:tplc="0409001B" w:tentative="1">
      <w:start w:val="1"/>
      <w:numFmt w:val="lowerRoman"/>
      <w:lvlText w:val="%6."/>
      <w:lvlJc w:val="right"/>
      <w:pPr>
        <w:tabs>
          <w:tab w:val="num" w:pos="4722"/>
        </w:tabs>
        <w:ind w:left="4722" w:hanging="420"/>
      </w:pPr>
    </w:lvl>
    <w:lvl w:ilvl="6" w:tplc="0409000F" w:tentative="1">
      <w:start w:val="1"/>
      <w:numFmt w:val="decimal"/>
      <w:lvlText w:val="%7."/>
      <w:lvlJc w:val="left"/>
      <w:pPr>
        <w:tabs>
          <w:tab w:val="num" w:pos="5142"/>
        </w:tabs>
        <w:ind w:left="5142" w:hanging="420"/>
      </w:pPr>
    </w:lvl>
    <w:lvl w:ilvl="7" w:tplc="04090019" w:tentative="1">
      <w:start w:val="1"/>
      <w:numFmt w:val="lowerLetter"/>
      <w:lvlText w:val="%8)"/>
      <w:lvlJc w:val="left"/>
      <w:pPr>
        <w:tabs>
          <w:tab w:val="num" w:pos="5562"/>
        </w:tabs>
        <w:ind w:left="5562" w:hanging="420"/>
      </w:pPr>
    </w:lvl>
    <w:lvl w:ilvl="8" w:tplc="0409001B" w:tentative="1">
      <w:start w:val="1"/>
      <w:numFmt w:val="lowerRoman"/>
      <w:lvlText w:val="%9."/>
      <w:lvlJc w:val="right"/>
      <w:pPr>
        <w:tabs>
          <w:tab w:val="num" w:pos="5982"/>
        </w:tabs>
        <w:ind w:left="5982" w:hanging="420"/>
      </w:pPr>
    </w:lvl>
  </w:abstractNum>
  <w:abstractNum w:abstractNumId="7" w15:restartNumberingAfterBreak="0">
    <w:nsid w:val="772F0EE9"/>
    <w:multiLevelType w:val="hybridMultilevel"/>
    <w:tmpl w:val="30D4C382"/>
    <w:lvl w:ilvl="0" w:tplc="1ADCEFA0">
      <w:start w:val="1"/>
      <w:numFmt w:val="decimal"/>
      <w:pStyle w:val="ISMS-2"/>
      <w:lvlText w:val="%1、"/>
      <w:lvlJc w:val="left"/>
      <w:pPr>
        <w:tabs>
          <w:tab w:val="num" w:pos="2479"/>
        </w:tabs>
        <w:ind w:left="2479" w:hanging="799"/>
      </w:pPr>
      <w:rPr>
        <w:rFonts w:hint="eastAsia"/>
      </w:rPr>
    </w:lvl>
    <w:lvl w:ilvl="1" w:tplc="04090019" w:tentative="1">
      <w:start w:val="1"/>
      <w:numFmt w:val="lowerLetter"/>
      <w:lvlText w:val="%2)"/>
      <w:lvlJc w:val="left"/>
      <w:pPr>
        <w:tabs>
          <w:tab w:val="num" w:pos="1720"/>
        </w:tabs>
        <w:ind w:left="1720" w:hanging="420"/>
      </w:pPr>
    </w:lvl>
    <w:lvl w:ilvl="2" w:tplc="0409001B" w:tentative="1">
      <w:start w:val="1"/>
      <w:numFmt w:val="lowerRoman"/>
      <w:lvlText w:val="%3."/>
      <w:lvlJc w:val="right"/>
      <w:pPr>
        <w:tabs>
          <w:tab w:val="num" w:pos="2140"/>
        </w:tabs>
        <w:ind w:left="2140" w:hanging="420"/>
      </w:pPr>
    </w:lvl>
    <w:lvl w:ilvl="3" w:tplc="0409000F" w:tentative="1">
      <w:start w:val="1"/>
      <w:numFmt w:val="decimal"/>
      <w:lvlText w:val="%4."/>
      <w:lvlJc w:val="left"/>
      <w:pPr>
        <w:tabs>
          <w:tab w:val="num" w:pos="2560"/>
        </w:tabs>
        <w:ind w:left="2560" w:hanging="420"/>
      </w:pPr>
    </w:lvl>
    <w:lvl w:ilvl="4" w:tplc="04090019" w:tentative="1">
      <w:start w:val="1"/>
      <w:numFmt w:val="lowerLetter"/>
      <w:lvlText w:val="%5)"/>
      <w:lvlJc w:val="left"/>
      <w:pPr>
        <w:tabs>
          <w:tab w:val="num" w:pos="2980"/>
        </w:tabs>
        <w:ind w:left="2980" w:hanging="420"/>
      </w:pPr>
    </w:lvl>
    <w:lvl w:ilvl="5" w:tplc="0409001B" w:tentative="1">
      <w:start w:val="1"/>
      <w:numFmt w:val="lowerRoman"/>
      <w:lvlText w:val="%6."/>
      <w:lvlJc w:val="right"/>
      <w:pPr>
        <w:tabs>
          <w:tab w:val="num" w:pos="3400"/>
        </w:tabs>
        <w:ind w:left="3400" w:hanging="420"/>
      </w:pPr>
    </w:lvl>
    <w:lvl w:ilvl="6" w:tplc="0409000F" w:tentative="1">
      <w:start w:val="1"/>
      <w:numFmt w:val="decimal"/>
      <w:lvlText w:val="%7."/>
      <w:lvlJc w:val="left"/>
      <w:pPr>
        <w:tabs>
          <w:tab w:val="num" w:pos="3820"/>
        </w:tabs>
        <w:ind w:left="3820" w:hanging="420"/>
      </w:pPr>
    </w:lvl>
    <w:lvl w:ilvl="7" w:tplc="04090019" w:tentative="1">
      <w:start w:val="1"/>
      <w:numFmt w:val="lowerLetter"/>
      <w:lvlText w:val="%8)"/>
      <w:lvlJc w:val="left"/>
      <w:pPr>
        <w:tabs>
          <w:tab w:val="num" w:pos="4240"/>
        </w:tabs>
        <w:ind w:left="4240" w:hanging="420"/>
      </w:pPr>
    </w:lvl>
    <w:lvl w:ilvl="8" w:tplc="0409001B" w:tentative="1">
      <w:start w:val="1"/>
      <w:numFmt w:val="lowerRoman"/>
      <w:lvlText w:val="%9."/>
      <w:lvlJc w:val="right"/>
      <w:pPr>
        <w:tabs>
          <w:tab w:val="num" w:pos="4660"/>
        </w:tabs>
        <w:ind w:left="4660" w:hanging="420"/>
      </w:pPr>
    </w:lvl>
  </w:abstractNum>
  <w:abstractNum w:abstractNumId="8" w15:restartNumberingAfterBreak="0">
    <w:nsid w:val="7BC86D68"/>
    <w:multiLevelType w:val="multilevel"/>
    <w:tmpl w:val="5C34BCE0"/>
    <w:lvl w:ilvl="0">
      <w:start w:val="1"/>
      <w:numFmt w:val="chineseCountingThousand"/>
      <w:pStyle w:val="1"/>
      <w:lvlText w:val="%1、"/>
      <w:lvlJc w:val="left"/>
      <w:pPr>
        <w:tabs>
          <w:tab w:val="num" w:pos="0"/>
        </w:tabs>
        <w:ind w:left="0" w:firstLine="0"/>
      </w:pPr>
      <w:rPr>
        <w:rFonts w:hint="eastAsia"/>
      </w:rPr>
    </w:lvl>
    <w:lvl w:ilvl="1">
      <w:start w:val="1"/>
      <w:numFmt w:val="decimal"/>
      <w:pStyle w:val="2"/>
      <w:isLgl/>
      <w:lvlText w:val="%1.%2"/>
      <w:lvlJc w:val="left"/>
      <w:pPr>
        <w:tabs>
          <w:tab w:val="num" w:pos="567"/>
        </w:tabs>
        <w:ind w:left="567" w:hanging="567"/>
      </w:pPr>
      <w:rPr>
        <w:rFonts w:ascii="Times New Roman" w:hAnsi="Times New Roman" w:cs="Times New Roman" w:hint="default"/>
      </w:rPr>
    </w:lvl>
    <w:lvl w:ilvl="2">
      <w:start w:val="1"/>
      <w:numFmt w:val="decimal"/>
      <w:isLgl/>
      <w:lvlText w:val="%1.%2.%3 "/>
      <w:lvlJc w:val="left"/>
      <w:pPr>
        <w:tabs>
          <w:tab w:val="num" w:pos="851"/>
        </w:tabs>
        <w:ind w:left="851" w:hanging="709"/>
      </w:pPr>
      <w:rPr>
        <w:rFonts w:ascii="Times New Roman" w:hAnsi="Times New Roman" w:cs="Times New Roman" w:hint="default"/>
      </w:rPr>
    </w:lvl>
    <w:lvl w:ilvl="3">
      <w:start w:val="1"/>
      <w:numFmt w:val="decimal"/>
      <w:pStyle w:val="4"/>
      <w:isLgl/>
      <w:lvlText w:val="%1.%2.%3.%4 "/>
      <w:lvlJc w:val="left"/>
      <w:pPr>
        <w:tabs>
          <w:tab w:val="num" w:pos="851"/>
        </w:tabs>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5"/>
  </w:num>
  <w:num w:numId="2">
    <w:abstractNumId w:val="2"/>
  </w:num>
  <w:num w:numId="3">
    <w:abstractNumId w:val="8"/>
  </w:num>
  <w:num w:numId="4">
    <w:abstractNumId w:val="0"/>
  </w:num>
  <w:num w:numId="5">
    <w:abstractNumId w:val="6"/>
  </w:num>
  <w:num w:numId="6">
    <w:abstractNumId w:val="7"/>
  </w:num>
  <w:num w:numId="7">
    <w:abstractNumId w:val="3"/>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9"/>
  <w:drawingGridVerticalSpacing w:val="19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BE"/>
    <w:rsid w:val="00000482"/>
    <w:rsid w:val="00000503"/>
    <w:rsid w:val="0000194C"/>
    <w:rsid w:val="00001E64"/>
    <w:rsid w:val="000033D1"/>
    <w:rsid w:val="000040A9"/>
    <w:rsid w:val="000055F3"/>
    <w:rsid w:val="00005B7B"/>
    <w:rsid w:val="00005D1A"/>
    <w:rsid w:val="00007BE5"/>
    <w:rsid w:val="00010E08"/>
    <w:rsid w:val="00010F69"/>
    <w:rsid w:val="000118C7"/>
    <w:rsid w:val="000121DF"/>
    <w:rsid w:val="0001294D"/>
    <w:rsid w:val="00012A08"/>
    <w:rsid w:val="0001366B"/>
    <w:rsid w:val="00013D38"/>
    <w:rsid w:val="000147A3"/>
    <w:rsid w:val="00014B72"/>
    <w:rsid w:val="00014BC0"/>
    <w:rsid w:val="000155CD"/>
    <w:rsid w:val="00015FE1"/>
    <w:rsid w:val="00016A24"/>
    <w:rsid w:val="0002072E"/>
    <w:rsid w:val="000207D0"/>
    <w:rsid w:val="00020A1E"/>
    <w:rsid w:val="000215F9"/>
    <w:rsid w:val="00021FCA"/>
    <w:rsid w:val="00023ACC"/>
    <w:rsid w:val="000243E8"/>
    <w:rsid w:val="00024FD6"/>
    <w:rsid w:val="000250F7"/>
    <w:rsid w:val="0002529B"/>
    <w:rsid w:val="00025339"/>
    <w:rsid w:val="00025B4D"/>
    <w:rsid w:val="0002668A"/>
    <w:rsid w:val="00026B48"/>
    <w:rsid w:val="00027FF7"/>
    <w:rsid w:val="000304C7"/>
    <w:rsid w:val="0003065E"/>
    <w:rsid w:val="00030D35"/>
    <w:rsid w:val="000326FA"/>
    <w:rsid w:val="00033F98"/>
    <w:rsid w:val="000362DA"/>
    <w:rsid w:val="00036486"/>
    <w:rsid w:val="0003664C"/>
    <w:rsid w:val="00036B6D"/>
    <w:rsid w:val="00037490"/>
    <w:rsid w:val="0004088F"/>
    <w:rsid w:val="0004109E"/>
    <w:rsid w:val="00041111"/>
    <w:rsid w:val="00041115"/>
    <w:rsid w:val="0004220E"/>
    <w:rsid w:val="0004291D"/>
    <w:rsid w:val="00042EE6"/>
    <w:rsid w:val="000431E2"/>
    <w:rsid w:val="00043B81"/>
    <w:rsid w:val="0004446E"/>
    <w:rsid w:val="00045009"/>
    <w:rsid w:val="00045873"/>
    <w:rsid w:val="00045946"/>
    <w:rsid w:val="000459AD"/>
    <w:rsid w:val="00046A61"/>
    <w:rsid w:val="00047AD1"/>
    <w:rsid w:val="00050061"/>
    <w:rsid w:val="0005065A"/>
    <w:rsid w:val="00050C2A"/>
    <w:rsid w:val="00051020"/>
    <w:rsid w:val="00051190"/>
    <w:rsid w:val="0005131A"/>
    <w:rsid w:val="00051DFE"/>
    <w:rsid w:val="00051F5D"/>
    <w:rsid w:val="00052109"/>
    <w:rsid w:val="000526FE"/>
    <w:rsid w:val="00052EB1"/>
    <w:rsid w:val="00052EC7"/>
    <w:rsid w:val="00053158"/>
    <w:rsid w:val="0005476D"/>
    <w:rsid w:val="00055266"/>
    <w:rsid w:val="00057701"/>
    <w:rsid w:val="00057C28"/>
    <w:rsid w:val="00057F41"/>
    <w:rsid w:val="0006010D"/>
    <w:rsid w:val="00061E4A"/>
    <w:rsid w:val="00063424"/>
    <w:rsid w:val="0006352A"/>
    <w:rsid w:val="00064694"/>
    <w:rsid w:val="000654F2"/>
    <w:rsid w:val="0006647E"/>
    <w:rsid w:val="00066BF1"/>
    <w:rsid w:val="00067F1E"/>
    <w:rsid w:val="00067F1F"/>
    <w:rsid w:val="000702F9"/>
    <w:rsid w:val="000711A0"/>
    <w:rsid w:val="00071E49"/>
    <w:rsid w:val="0007266A"/>
    <w:rsid w:val="00072E1B"/>
    <w:rsid w:val="00073281"/>
    <w:rsid w:val="00074B71"/>
    <w:rsid w:val="000755EE"/>
    <w:rsid w:val="00075972"/>
    <w:rsid w:val="000769F4"/>
    <w:rsid w:val="00077299"/>
    <w:rsid w:val="000812B6"/>
    <w:rsid w:val="000824AF"/>
    <w:rsid w:val="000831AF"/>
    <w:rsid w:val="000835D5"/>
    <w:rsid w:val="00083B57"/>
    <w:rsid w:val="00083CCF"/>
    <w:rsid w:val="000841CD"/>
    <w:rsid w:val="00084AD5"/>
    <w:rsid w:val="00084C40"/>
    <w:rsid w:val="00084CF3"/>
    <w:rsid w:val="0008565C"/>
    <w:rsid w:val="00085A26"/>
    <w:rsid w:val="00086E36"/>
    <w:rsid w:val="00087157"/>
    <w:rsid w:val="000874E5"/>
    <w:rsid w:val="00090A97"/>
    <w:rsid w:val="00091394"/>
    <w:rsid w:val="00091C8D"/>
    <w:rsid w:val="00093A1B"/>
    <w:rsid w:val="00094740"/>
    <w:rsid w:val="00094FA4"/>
    <w:rsid w:val="00094FC6"/>
    <w:rsid w:val="00096164"/>
    <w:rsid w:val="000972B4"/>
    <w:rsid w:val="000972C2"/>
    <w:rsid w:val="000A04AB"/>
    <w:rsid w:val="000A100A"/>
    <w:rsid w:val="000A1FE1"/>
    <w:rsid w:val="000A2175"/>
    <w:rsid w:val="000A21AF"/>
    <w:rsid w:val="000A3E2C"/>
    <w:rsid w:val="000A6108"/>
    <w:rsid w:val="000B0255"/>
    <w:rsid w:val="000B02A3"/>
    <w:rsid w:val="000B038F"/>
    <w:rsid w:val="000B0C05"/>
    <w:rsid w:val="000B0EFF"/>
    <w:rsid w:val="000B13D1"/>
    <w:rsid w:val="000B285A"/>
    <w:rsid w:val="000B28B3"/>
    <w:rsid w:val="000B2E3B"/>
    <w:rsid w:val="000B3C71"/>
    <w:rsid w:val="000B3F55"/>
    <w:rsid w:val="000B4183"/>
    <w:rsid w:val="000B43B3"/>
    <w:rsid w:val="000B4A96"/>
    <w:rsid w:val="000B4CD6"/>
    <w:rsid w:val="000B4FF2"/>
    <w:rsid w:val="000B5860"/>
    <w:rsid w:val="000B72E4"/>
    <w:rsid w:val="000B7559"/>
    <w:rsid w:val="000B7E67"/>
    <w:rsid w:val="000C0667"/>
    <w:rsid w:val="000C0B0E"/>
    <w:rsid w:val="000C122E"/>
    <w:rsid w:val="000C1855"/>
    <w:rsid w:val="000C3365"/>
    <w:rsid w:val="000C49D2"/>
    <w:rsid w:val="000C5215"/>
    <w:rsid w:val="000C5543"/>
    <w:rsid w:val="000C6290"/>
    <w:rsid w:val="000C6317"/>
    <w:rsid w:val="000C6EE0"/>
    <w:rsid w:val="000D0C0C"/>
    <w:rsid w:val="000D33B4"/>
    <w:rsid w:val="000D37DE"/>
    <w:rsid w:val="000D4E6C"/>
    <w:rsid w:val="000D5AF2"/>
    <w:rsid w:val="000E007A"/>
    <w:rsid w:val="000E0AF0"/>
    <w:rsid w:val="000E1AC6"/>
    <w:rsid w:val="000E1CA8"/>
    <w:rsid w:val="000E1CC5"/>
    <w:rsid w:val="000E28D6"/>
    <w:rsid w:val="000E2C85"/>
    <w:rsid w:val="000E2D35"/>
    <w:rsid w:val="000E33D0"/>
    <w:rsid w:val="000E3E03"/>
    <w:rsid w:val="000E403E"/>
    <w:rsid w:val="000E5126"/>
    <w:rsid w:val="000E55DA"/>
    <w:rsid w:val="000E647C"/>
    <w:rsid w:val="000E6CBE"/>
    <w:rsid w:val="000E7948"/>
    <w:rsid w:val="000F02C4"/>
    <w:rsid w:val="000F050A"/>
    <w:rsid w:val="000F0CE4"/>
    <w:rsid w:val="000F120B"/>
    <w:rsid w:val="000F2082"/>
    <w:rsid w:val="000F282B"/>
    <w:rsid w:val="000F3074"/>
    <w:rsid w:val="000F42B4"/>
    <w:rsid w:val="000F5280"/>
    <w:rsid w:val="000F72AE"/>
    <w:rsid w:val="000F72C6"/>
    <w:rsid w:val="000F7575"/>
    <w:rsid w:val="000F7E1B"/>
    <w:rsid w:val="00100237"/>
    <w:rsid w:val="00101087"/>
    <w:rsid w:val="001035FF"/>
    <w:rsid w:val="00103D90"/>
    <w:rsid w:val="00103E49"/>
    <w:rsid w:val="00103FD1"/>
    <w:rsid w:val="00104B31"/>
    <w:rsid w:val="00105B47"/>
    <w:rsid w:val="00105D5F"/>
    <w:rsid w:val="0010646D"/>
    <w:rsid w:val="00106D49"/>
    <w:rsid w:val="00107485"/>
    <w:rsid w:val="00107C34"/>
    <w:rsid w:val="0011026F"/>
    <w:rsid w:val="0011068D"/>
    <w:rsid w:val="00110CEA"/>
    <w:rsid w:val="00111A43"/>
    <w:rsid w:val="00111D23"/>
    <w:rsid w:val="00111E68"/>
    <w:rsid w:val="00112388"/>
    <w:rsid w:val="0011274A"/>
    <w:rsid w:val="001139A5"/>
    <w:rsid w:val="00113A2B"/>
    <w:rsid w:val="001143D1"/>
    <w:rsid w:val="00114404"/>
    <w:rsid w:val="0011445C"/>
    <w:rsid w:val="00115254"/>
    <w:rsid w:val="00116B46"/>
    <w:rsid w:val="001178C9"/>
    <w:rsid w:val="00121976"/>
    <w:rsid w:val="00121B50"/>
    <w:rsid w:val="0012259F"/>
    <w:rsid w:val="00124323"/>
    <w:rsid w:val="001249E2"/>
    <w:rsid w:val="001267A2"/>
    <w:rsid w:val="00126A29"/>
    <w:rsid w:val="001300E9"/>
    <w:rsid w:val="00130290"/>
    <w:rsid w:val="001305C7"/>
    <w:rsid w:val="00130C0B"/>
    <w:rsid w:val="0013193F"/>
    <w:rsid w:val="001327D2"/>
    <w:rsid w:val="00134672"/>
    <w:rsid w:val="00134A0D"/>
    <w:rsid w:val="00134C7F"/>
    <w:rsid w:val="00135AC5"/>
    <w:rsid w:val="0013658A"/>
    <w:rsid w:val="0013689F"/>
    <w:rsid w:val="00137D0A"/>
    <w:rsid w:val="00137F01"/>
    <w:rsid w:val="00140851"/>
    <w:rsid w:val="00140EAF"/>
    <w:rsid w:val="001415BA"/>
    <w:rsid w:val="00142EA6"/>
    <w:rsid w:val="00143D9A"/>
    <w:rsid w:val="00144A02"/>
    <w:rsid w:val="00145354"/>
    <w:rsid w:val="00146D87"/>
    <w:rsid w:val="001500A1"/>
    <w:rsid w:val="00150136"/>
    <w:rsid w:val="00150503"/>
    <w:rsid w:val="001505E7"/>
    <w:rsid w:val="0015062D"/>
    <w:rsid w:val="001510AD"/>
    <w:rsid w:val="001524E6"/>
    <w:rsid w:val="00152D61"/>
    <w:rsid w:val="001535CD"/>
    <w:rsid w:val="00156381"/>
    <w:rsid w:val="00156E0D"/>
    <w:rsid w:val="00157709"/>
    <w:rsid w:val="00157EB1"/>
    <w:rsid w:val="00160E8C"/>
    <w:rsid w:val="00161D01"/>
    <w:rsid w:val="001639FB"/>
    <w:rsid w:val="00164620"/>
    <w:rsid w:val="001647C2"/>
    <w:rsid w:val="00164992"/>
    <w:rsid w:val="00165FCB"/>
    <w:rsid w:val="00166BA8"/>
    <w:rsid w:val="00171EFF"/>
    <w:rsid w:val="00171FEB"/>
    <w:rsid w:val="00172010"/>
    <w:rsid w:val="00172B77"/>
    <w:rsid w:val="001734C0"/>
    <w:rsid w:val="001743EE"/>
    <w:rsid w:val="0017491B"/>
    <w:rsid w:val="00174D26"/>
    <w:rsid w:val="00175CA3"/>
    <w:rsid w:val="00176B7B"/>
    <w:rsid w:val="00176E09"/>
    <w:rsid w:val="00177188"/>
    <w:rsid w:val="00177E6C"/>
    <w:rsid w:val="001803EE"/>
    <w:rsid w:val="00180690"/>
    <w:rsid w:val="00181B8C"/>
    <w:rsid w:val="00182584"/>
    <w:rsid w:val="001836DB"/>
    <w:rsid w:val="001853BA"/>
    <w:rsid w:val="0018541F"/>
    <w:rsid w:val="001857A9"/>
    <w:rsid w:val="001861A2"/>
    <w:rsid w:val="001866E1"/>
    <w:rsid w:val="00187939"/>
    <w:rsid w:val="0019075D"/>
    <w:rsid w:val="00191ABA"/>
    <w:rsid w:val="0019245F"/>
    <w:rsid w:val="00193514"/>
    <w:rsid w:val="00193D9D"/>
    <w:rsid w:val="00194633"/>
    <w:rsid w:val="00194791"/>
    <w:rsid w:val="00194D2F"/>
    <w:rsid w:val="00196162"/>
    <w:rsid w:val="00196464"/>
    <w:rsid w:val="00196E4A"/>
    <w:rsid w:val="0019712B"/>
    <w:rsid w:val="0019724C"/>
    <w:rsid w:val="001972AE"/>
    <w:rsid w:val="001979F7"/>
    <w:rsid w:val="00197E0C"/>
    <w:rsid w:val="00197F5A"/>
    <w:rsid w:val="001A01B4"/>
    <w:rsid w:val="001A0D59"/>
    <w:rsid w:val="001A0F20"/>
    <w:rsid w:val="001A1333"/>
    <w:rsid w:val="001A1E23"/>
    <w:rsid w:val="001A24B2"/>
    <w:rsid w:val="001A31F8"/>
    <w:rsid w:val="001A39FB"/>
    <w:rsid w:val="001A3D9A"/>
    <w:rsid w:val="001A413F"/>
    <w:rsid w:val="001A593F"/>
    <w:rsid w:val="001A5A58"/>
    <w:rsid w:val="001A62D6"/>
    <w:rsid w:val="001A660C"/>
    <w:rsid w:val="001A6E7A"/>
    <w:rsid w:val="001A6FDC"/>
    <w:rsid w:val="001A72B1"/>
    <w:rsid w:val="001A7848"/>
    <w:rsid w:val="001A7BB2"/>
    <w:rsid w:val="001B12F8"/>
    <w:rsid w:val="001B2F9F"/>
    <w:rsid w:val="001B3F10"/>
    <w:rsid w:val="001B4AA5"/>
    <w:rsid w:val="001B4D2A"/>
    <w:rsid w:val="001B4D9C"/>
    <w:rsid w:val="001B5768"/>
    <w:rsid w:val="001B59CC"/>
    <w:rsid w:val="001B6D62"/>
    <w:rsid w:val="001B6EF4"/>
    <w:rsid w:val="001B7486"/>
    <w:rsid w:val="001C0020"/>
    <w:rsid w:val="001C0AFC"/>
    <w:rsid w:val="001C0D29"/>
    <w:rsid w:val="001C0E37"/>
    <w:rsid w:val="001C1F28"/>
    <w:rsid w:val="001C31E8"/>
    <w:rsid w:val="001C32EB"/>
    <w:rsid w:val="001C67AF"/>
    <w:rsid w:val="001C794D"/>
    <w:rsid w:val="001D011A"/>
    <w:rsid w:val="001D0322"/>
    <w:rsid w:val="001D0853"/>
    <w:rsid w:val="001D0A60"/>
    <w:rsid w:val="001D0BAF"/>
    <w:rsid w:val="001D1267"/>
    <w:rsid w:val="001D13B9"/>
    <w:rsid w:val="001D1CCB"/>
    <w:rsid w:val="001D1FFB"/>
    <w:rsid w:val="001D278C"/>
    <w:rsid w:val="001D2DCA"/>
    <w:rsid w:val="001D2FBB"/>
    <w:rsid w:val="001D37B4"/>
    <w:rsid w:val="001D4313"/>
    <w:rsid w:val="001D6368"/>
    <w:rsid w:val="001D7473"/>
    <w:rsid w:val="001E0224"/>
    <w:rsid w:val="001E04FA"/>
    <w:rsid w:val="001E0518"/>
    <w:rsid w:val="001E0ABA"/>
    <w:rsid w:val="001E14D5"/>
    <w:rsid w:val="001E1592"/>
    <w:rsid w:val="001E1D7F"/>
    <w:rsid w:val="001E1E53"/>
    <w:rsid w:val="001E21F8"/>
    <w:rsid w:val="001E251E"/>
    <w:rsid w:val="001E2541"/>
    <w:rsid w:val="001E28ED"/>
    <w:rsid w:val="001E3117"/>
    <w:rsid w:val="001E3867"/>
    <w:rsid w:val="001E3951"/>
    <w:rsid w:val="001E3AB0"/>
    <w:rsid w:val="001E3ECE"/>
    <w:rsid w:val="001E4243"/>
    <w:rsid w:val="001E4EC3"/>
    <w:rsid w:val="001E5176"/>
    <w:rsid w:val="001E5593"/>
    <w:rsid w:val="001E5CE3"/>
    <w:rsid w:val="001E63BE"/>
    <w:rsid w:val="001F031C"/>
    <w:rsid w:val="001F12AB"/>
    <w:rsid w:val="001F146B"/>
    <w:rsid w:val="001F1830"/>
    <w:rsid w:val="001F1D9A"/>
    <w:rsid w:val="001F2191"/>
    <w:rsid w:val="001F398A"/>
    <w:rsid w:val="001F5A27"/>
    <w:rsid w:val="001F6318"/>
    <w:rsid w:val="001F6457"/>
    <w:rsid w:val="001F73F4"/>
    <w:rsid w:val="001F7C7E"/>
    <w:rsid w:val="001F7EEF"/>
    <w:rsid w:val="00200557"/>
    <w:rsid w:val="00200E65"/>
    <w:rsid w:val="0020105E"/>
    <w:rsid w:val="00201149"/>
    <w:rsid w:val="00201789"/>
    <w:rsid w:val="00202F91"/>
    <w:rsid w:val="00203B7F"/>
    <w:rsid w:val="0020524E"/>
    <w:rsid w:val="00205324"/>
    <w:rsid w:val="00205C33"/>
    <w:rsid w:val="00205DA4"/>
    <w:rsid w:val="00205EF9"/>
    <w:rsid w:val="00205F4A"/>
    <w:rsid w:val="00206A15"/>
    <w:rsid w:val="00206F71"/>
    <w:rsid w:val="00207241"/>
    <w:rsid w:val="002079DA"/>
    <w:rsid w:val="00207EB2"/>
    <w:rsid w:val="0021035E"/>
    <w:rsid w:val="00210B41"/>
    <w:rsid w:val="00210B8F"/>
    <w:rsid w:val="00212D83"/>
    <w:rsid w:val="00214350"/>
    <w:rsid w:val="002143C2"/>
    <w:rsid w:val="0021442A"/>
    <w:rsid w:val="00214818"/>
    <w:rsid w:val="00214C7F"/>
    <w:rsid w:val="00215234"/>
    <w:rsid w:val="00216124"/>
    <w:rsid w:val="002172B4"/>
    <w:rsid w:val="00217870"/>
    <w:rsid w:val="00221869"/>
    <w:rsid w:val="0022280A"/>
    <w:rsid w:val="00222AF8"/>
    <w:rsid w:val="00223002"/>
    <w:rsid w:val="00223339"/>
    <w:rsid w:val="00223D7E"/>
    <w:rsid w:val="00224B23"/>
    <w:rsid w:val="00224DB4"/>
    <w:rsid w:val="00226317"/>
    <w:rsid w:val="00226715"/>
    <w:rsid w:val="00226B80"/>
    <w:rsid w:val="00226D26"/>
    <w:rsid w:val="00226EE7"/>
    <w:rsid w:val="0022705F"/>
    <w:rsid w:val="002274EE"/>
    <w:rsid w:val="0022754A"/>
    <w:rsid w:val="002275EA"/>
    <w:rsid w:val="0022779D"/>
    <w:rsid w:val="00230DE0"/>
    <w:rsid w:val="00231526"/>
    <w:rsid w:val="0023461A"/>
    <w:rsid w:val="00234FB9"/>
    <w:rsid w:val="00235544"/>
    <w:rsid w:val="00236FCD"/>
    <w:rsid w:val="002374E0"/>
    <w:rsid w:val="00240FED"/>
    <w:rsid w:val="002420F8"/>
    <w:rsid w:val="00242175"/>
    <w:rsid w:val="002427EF"/>
    <w:rsid w:val="0024457D"/>
    <w:rsid w:val="00244632"/>
    <w:rsid w:val="00244DC9"/>
    <w:rsid w:val="00245AD0"/>
    <w:rsid w:val="00245D5E"/>
    <w:rsid w:val="002462B0"/>
    <w:rsid w:val="002463F8"/>
    <w:rsid w:val="00246775"/>
    <w:rsid w:val="00250A36"/>
    <w:rsid w:val="002511CA"/>
    <w:rsid w:val="00251DDA"/>
    <w:rsid w:val="00252C62"/>
    <w:rsid w:val="00253D9B"/>
    <w:rsid w:val="002545AC"/>
    <w:rsid w:val="00255852"/>
    <w:rsid w:val="00255EFF"/>
    <w:rsid w:val="00257EAE"/>
    <w:rsid w:val="002602F9"/>
    <w:rsid w:val="00260CC7"/>
    <w:rsid w:val="00260E4E"/>
    <w:rsid w:val="00261D93"/>
    <w:rsid w:val="0026236E"/>
    <w:rsid w:val="00263BAA"/>
    <w:rsid w:val="00264478"/>
    <w:rsid w:val="00264C70"/>
    <w:rsid w:val="00264E0B"/>
    <w:rsid w:val="002656F8"/>
    <w:rsid w:val="00265EFF"/>
    <w:rsid w:val="00267BAD"/>
    <w:rsid w:val="00267D8A"/>
    <w:rsid w:val="002701EF"/>
    <w:rsid w:val="0027046E"/>
    <w:rsid w:val="00270D31"/>
    <w:rsid w:val="00270EDD"/>
    <w:rsid w:val="0027235A"/>
    <w:rsid w:val="00272E53"/>
    <w:rsid w:val="00273170"/>
    <w:rsid w:val="00273246"/>
    <w:rsid w:val="002733C3"/>
    <w:rsid w:val="002737F4"/>
    <w:rsid w:val="00273A10"/>
    <w:rsid w:val="00273CC9"/>
    <w:rsid w:val="00274565"/>
    <w:rsid w:val="00275CC0"/>
    <w:rsid w:val="002764A3"/>
    <w:rsid w:val="00276A08"/>
    <w:rsid w:val="00276DB1"/>
    <w:rsid w:val="002773E0"/>
    <w:rsid w:val="00277A69"/>
    <w:rsid w:val="00280CEC"/>
    <w:rsid w:val="002817F7"/>
    <w:rsid w:val="0028192B"/>
    <w:rsid w:val="002819A8"/>
    <w:rsid w:val="00283AE0"/>
    <w:rsid w:val="0028477F"/>
    <w:rsid w:val="00284871"/>
    <w:rsid w:val="00284D87"/>
    <w:rsid w:val="00285CA4"/>
    <w:rsid w:val="00286245"/>
    <w:rsid w:val="00286840"/>
    <w:rsid w:val="002872B8"/>
    <w:rsid w:val="002879DD"/>
    <w:rsid w:val="00291578"/>
    <w:rsid w:val="00291827"/>
    <w:rsid w:val="00291918"/>
    <w:rsid w:val="002920E2"/>
    <w:rsid w:val="00292E4F"/>
    <w:rsid w:val="00293AD3"/>
    <w:rsid w:val="002941BC"/>
    <w:rsid w:val="00294225"/>
    <w:rsid w:val="00294857"/>
    <w:rsid w:val="00294C58"/>
    <w:rsid w:val="00294E50"/>
    <w:rsid w:val="00294F14"/>
    <w:rsid w:val="00294FC8"/>
    <w:rsid w:val="00295203"/>
    <w:rsid w:val="002964EE"/>
    <w:rsid w:val="002965D4"/>
    <w:rsid w:val="0029684F"/>
    <w:rsid w:val="00296933"/>
    <w:rsid w:val="00296FBB"/>
    <w:rsid w:val="0029796C"/>
    <w:rsid w:val="002A06E5"/>
    <w:rsid w:val="002A0B00"/>
    <w:rsid w:val="002A0BF7"/>
    <w:rsid w:val="002A1692"/>
    <w:rsid w:val="002A3042"/>
    <w:rsid w:val="002A372E"/>
    <w:rsid w:val="002A505F"/>
    <w:rsid w:val="002A5552"/>
    <w:rsid w:val="002A7B1B"/>
    <w:rsid w:val="002A7CA3"/>
    <w:rsid w:val="002B0708"/>
    <w:rsid w:val="002B11F0"/>
    <w:rsid w:val="002B19BE"/>
    <w:rsid w:val="002B2E03"/>
    <w:rsid w:val="002B5338"/>
    <w:rsid w:val="002B5A5D"/>
    <w:rsid w:val="002B7573"/>
    <w:rsid w:val="002C0955"/>
    <w:rsid w:val="002C0D07"/>
    <w:rsid w:val="002C259B"/>
    <w:rsid w:val="002C25E9"/>
    <w:rsid w:val="002C2DBF"/>
    <w:rsid w:val="002C31E5"/>
    <w:rsid w:val="002C3387"/>
    <w:rsid w:val="002C6296"/>
    <w:rsid w:val="002C642B"/>
    <w:rsid w:val="002C6EB4"/>
    <w:rsid w:val="002C7125"/>
    <w:rsid w:val="002C7FD6"/>
    <w:rsid w:val="002D0235"/>
    <w:rsid w:val="002D05E1"/>
    <w:rsid w:val="002D0825"/>
    <w:rsid w:val="002D1FA6"/>
    <w:rsid w:val="002D2357"/>
    <w:rsid w:val="002D282E"/>
    <w:rsid w:val="002D3940"/>
    <w:rsid w:val="002D3F62"/>
    <w:rsid w:val="002D483E"/>
    <w:rsid w:val="002D5641"/>
    <w:rsid w:val="002D6607"/>
    <w:rsid w:val="002D6D0D"/>
    <w:rsid w:val="002D6D55"/>
    <w:rsid w:val="002D7106"/>
    <w:rsid w:val="002D76B3"/>
    <w:rsid w:val="002E09A7"/>
    <w:rsid w:val="002E0A42"/>
    <w:rsid w:val="002E0E33"/>
    <w:rsid w:val="002E10BA"/>
    <w:rsid w:val="002E197E"/>
    <w:rsid w:val="002E19A3"/>
    <w:rsid w:val="002E1B21"/>
    <w:rsid w:val="002E1DCD"/>
    <w:rsid w:val="002E21B9"/>
    <w:rsid w:val="002E24E3"/>
    <w:rsid w:val="002E34F3"/>
    <w:rsid w:val="002E3794"/>
    <w:rsid w:val="002E4A54"/>
    <w:rsid w:val="002E52BB"/>
    <w:rsid w:val="002E7989"/>
    <w:rsid w:val="002F03CD"/>
    <w:rsid w:val="002F0495"/>
    <w:rsid w:val="002F07F7"/>
    <w:rsid w:val="002F1187"/>
    <w:rsid w:val="002F143F"/>
    <w:rsid w:val="002F217B"/>
    <w:rsid w:val="002F2FF4"/>
    <w:rsid w:val="002F3E6D"/>
    <w:rsid w:val="002F43B8"/>
    <w:rsid w:val="002F5463"/>
    <w:rsid w:val="002F5ABC"/>
    <w:rsid w:val="002F6AF4"/>
    <w:rsid w:val="002F6D3F"/>
    <w:rsid w:val="002F6D41"/>
    <w:rsid w:val="002F757A"/>
    <w:rsid w:val="002F7581"/>
    <w:rsid w:val="002F7A8D"/>
    <w:rsid w:val="00300544"/>
    <w:rsid w:val="003013CA"/>
    <w:rsid w:val="0030150F"/>
    <w:rsid w:val="00302337"/>
    <w:rsid w:val="00304C20"/>
    <w:rsid w:val="00304F3C"/>
    <w:rsid w:val="00305AF3"/>
    <w:rsid w:val="003067FF"/>
    <w:rsid w:val="003070FF"/>
    <w:rsid w:val="003072DC"/>
    <w:rsid w:val="00307D62"/>
    <w:rsid w:val="0031058D"/>
    <w:rsid w:val="00310BD9"/>
    <w:rsid w:val="0031177E"/>
    <w:rsid w:val="003126FB"/>
    <w:rsid w:val="00312ACA"/>
    <w:rsid w:val="00312E1F"/>
    <w:rsid w:val="00314105"/>
    <w:rsid w:val="003162AE"/>
    <w:rsid w:val="00317322"/>
    <w:rsid w:val="00317FB0"/>
    <w:rsid w:val="003205A0"/>
    <w:rsid w:val="003208F5"/>
    <w:rsid w:val="00320A45"/>
    <w:rsid w:val="00321287"/>
    <w:rsid w:val="003213FB"/>
    <w:rsid w:val="00321C62"/>
    <w:rsid w:val="003225EC"/>
    <w:rsid w:val="00322D8B"/>
    <w:rsid w:val="00322DE3"/>
    <w:rsid w:val="00323763"/>
    <w:rsid w:val="00323797"/>
    <w:rsid w:val="0032424A"/>
    <w:rsid w:val="00324AF9"/>
    <w:rsid w:val="00324E49"/>
    <w:rsid w:val="003252AA"/>
    <w:rsid w:val="00325B6A"/>
    <w:rsid w:val="003269B1"/>
    <w:rsid w:val="003269E4"/>
    <w:rsid w:val="00326D06"/>
    <w:rsid w:val="0032704A"/>
    <w:rsid w:val="003272DC"/>
    <w:rsid w:val="00327498"/>
    <w:rsid w:val="00331EF5"/>
    <w:rsid w:val="00332094"/>
    <w:rsid w:val="003324B7"/>
    <w:rsid w:val="00332552"/>
    <w:rsid w:val="00332585"/>
    <w:rsid w:val="003325C4"/>
    <w:rsid w:val="00333758"/>
    <w:rsid w:val="00335CC2"/>
    <w:rsid w:val="00335D0F"/>
    <w:rsid w:val="0033619A"/>
    <w:rsid w:val="00336C66"/>
    <w:rsid w:val="00340DF5"/>
    <w:rsid w:val="003411ED"/>
    <w:rsid w:val="003414CE"/>
    <w:rsid w:val="00341AD7"/>
    <w:rsid w:val="0034234E"/>
    <w:rsid w:val="003426C1"/>
    <w:rsid w:val="003430AE"/>
    <w:rsid w:val="00343D6D"/>
    <w:rsid w:val="00343DA7"/>
    <w:rsid w:val="00344CAB"/>
    <w:rsid w:val="00344FA3"/>
    <w:rsid w:val="0034547F"/>
    <w:rsid w:val="00345FF1"/>
    <w:rsid w:val="00351371"/>
    <w:rsid w:val="0035181C"/>
    <w:rsid w:val="00351D04"/>
    <w:rsid w:val="00352404"/>
    <w:rsid w:val="0035275D"/>
    <w:rsid w:val="00352780"/>
    <w:rsid w:val="003532C8"/>
    <w:rsid w:val="003535DB"/>
    <w:rsid w:val="0035360B"/>
    <w:rsid w:val="00353C82"/>
    <w:rsid w:val="00353F93"/>
    <w:rsid w:val="00356E87"/>
    <w:rsid w:val="00356F72"/>
    <w:rsid w:val="0036121B"/>
    <w:rsid w:val="00361976"/>
    <w:rsid w:val="00361EF1"/>
    <w:rsid w:val="00362E09"/>
    <w:rsid w:val="00363BE4"/>
    <w:rsid w:val="00364546"/>
    <w:rsid w:val="0036533C"/>
    <w:rsid w:val="00367522"/>
    <w:rsid w:val="00367857"/>
    <w:rsid w:val="00370587"/>
    <w:rsid w:val="00370821"/>
    <w:rsid w:val="003715EE"/>
    <w:rsid w:val="00372103"/>
    <w:rsid w:val="00372AED"/>
    <w:rsid w:val="00372D4B"/>
    <w:rsid w:val="00373592"/>
    <w:rsid w:val="003745E7"/>
    <w:rsid w:val="003749A7"/>
    <w:rsid w:val="00374C6C"/>
    <w:rsid w:val="00374F77"/>
    <w:rsid w:val="00374FCD"/>
    <w:rsid w:val="00375061"/>
    <w:rsid w:val="0037541D"/>
    <w:rsid w:val="00375666"/>
    <w:rsid w:val="003756B7"/>
    <w:rsid w:val="00376339"/>
    <w:rsid w:val="003773B3"/>
    <w:rsid w:val="003774C1"/>
    <w:rsid w:val="00380527"/>
    <w:rsid w:val="00380D8E"/>
    <w:rsid w:val="00381392"/>
    <w:rsid w:val="003823DD"/>
    <w:rsid w:val="003838FA"/>
    <w:rsid w:val="00383A86"/>
    <w:rsid w:val="0038436E"/>
    <w:rsid w:val="00384776"/>
    <w:rsid w:val="00384956"/>
    <w:rsid w:val="00384EFB"/>
    <w:rsid w:val="00385346"/>
    <w:rsid w:val="00385939"/>
    <w:rsid w:val="00385A1F"/>
    <w:rsid w:val="00385CBC"/>
    <w:rsid w:val="00390704"/>
    <w:rsid w:val="00392D61"/>
    <w:rsid w:val="00393E16"/>
    <w:rsid w:val="003952DA"/>
    <w:rsid w:val="003955FC"/>
    <w:rsid w:val="0039572D"/>
    <w:rsid w:val="00395857"/>
    <w:rsid w:val="00395958"/>
    <w:rsid w:val="00396836"/>
    <w:rsid w:val="003971B3"/>
    <w:rsid w:val="00397B1A"/>
    <w:rsid w:val="003A04E0"/>
    <w:rsid w:val="003A0E3C"/>
    <w:rsid w:val="003A0E47"/>
    <w:rsid w:val="003A1944"/>
    <w:rsid w:val="003A1BB3"/>
    <w:rsid w:val="003A22A8"/>
    <w:rsid w:val="003A3864"/>
    <w:rsid w:val="003A49B4"/>
    <w:rsid w:val="003A5837"/>
    <w:rsid w:val="003A5B3A"/>
    <w:rsid w:val="003A5D94"/>
    <w:rsid w:val="003A6538"/>
    <w:rsid w:val="003A67C7"/>
    <w:rsid w:val="003A67D6"/>
    <w:rsid w:val="003A6CD5"/>
    <w:rsid w:val="003A73F8"/>
    <w:rsid w:val="003B05EB"/>
    <w:rsid w:val="003B11F6"/>
    <w:rsid w:val="003B16A2"/>
    <w:rsid w:val="003B28CE"/>
    <w:rsid w:val="003B2ECC"/>
    <w:rsid w:val="003B3696"/>
    <w:rsid w:val="003B50A6"/>
    <w:rsid w:val="003B5EAF"/>
    <w:rsid w:val="003B61A3"/>
    <w:rsid w:val="003B6631"/>
    <w:rsid w:val="003B6ACB"/>
    <w:rsid w:val="003B6DA5"/>
    <w:rsid w:val="003B7494"/>
    <w:rsid w:val="003B7658"/>
    <w:rsid w:val="003B784F"/>
    <w:rsid w:val="003B7BCF"/>
    <w:rsid w:val="003B7D8D"/>
    <w:rsid w:val="003C06B8"/>
    <w:rsid w:val="003C221F"/>
    <w:rsid w:val="003C2240"/>
    <w:rsid w:val="003C3423"/>
    <w:rsid w:val="003C369E"/>
    <w:rsid w:val="003C40D4"/>
    <w:rsid w:val="003C4980"/>
    <w:rsid w:val="003C6489"/>
    <w:rsid w:val="003C6C46"/>
    <w:rsid w:val="003D0206"/>
    <w:rsid w:val="003D0506"/>
    <w:rsid w:val="003D06B0"/>
    <w:rsid w:val="003D0E55"/>
    <w:rsid w:val="003D1765"/>
    <w:rsid w:val="003D2BB7"/>
    <w:rsid w:val="003D35BB"/>
    <w:rsid w:val="003D48E9"/>
    <w:rsid w:val="003D4A08"/>
    <w:rsid w:val="003D4E0D"/>
    <w:rsid w:val="003D4FD8"/>
    <w:rsid w:val="003D50C5"/>
    <w:rsid w:val="003D5983"/>
    <w:rsid w:val="003D59C4"/>
    <w:rsid w:val="003D67D0"/>
    <w:rsid w:val="003D6F6B"/>
    <w:rsid w:val="003D784F"/>
    <w:rsid w:val="003D7F69"/>
    <w:rsid w:val="003D7FD9"/>
    <w:rsid w:val="003E0981"/>
    <w:rsid w:val="003E2BEC"/>
    <w:rsid w:val="003E2ED7"/>
    <w:rsid w:val="003E2FB9"/>
    <w:rsid w:val="003E3268"/>
    <w:rsid w:val="003E335C"/>
    <w:rsid w:val="003E389E"/>
    <w:rsid w:val="003E3A5D"/>
    <w:rsid w:val="003E3EF7"/>
    <w:rsid w:val="003E4D31"/>
    <w:rsid w:val="003E5A2B"/>
    <w:rsid w:val="003E7F69"/>
    <w:rsid w:val="003E7F95"/>
    <w:rsid w:val="003F0098"/>
    <w:rsid w:val="003F1877"/>
    <w:rsid w:val="003F27B9"/>
    <w:rsid w:val="003F2ACD"/>
    <w:rsid w:val="003F44A1"/>
    <w:rsid w:val="003F528F"/>
    <w:rsid w:val="003F6285"/>
    <w:rsid w:val="003F6354"/>
    <w:rsid w:val="00400036"/>
    <w:rsid w:val="00401644"/>
    <w:rsid w:val="0040245A"/>
    <w:rsid w:val="00402B50"/>
    <w:rsid w:val="00404531"/>
    <w:rsid w:val="004046EF"/>
    <w:rsid w:val="00404B49"/>
    <w:rsid w:val="00405566"/>
    <w:rsid w:val="00405E6E"/>
    <w:rsid w:val="00405F6C"/>
    <w:rsid w:val="0040648E"/>
    <w:rsid w:val="00406504"/>
    <w:rsid w:val="0040688D"/>
    <w:rsid w:val="00406D32"/>
    <w:rsid w:val="00410414"/>
    <w:rsid w:val="004106F2"/>
    <w:rsid w:val="004108A9"/>
    <w:rsid w:val="00411B2C"/>
    <w:rsid w:val="00414419"/>
    <w:rsid w:val="00414C30"/>
    <w:rsid w:val="00414F17"/>
    <w:rsid w:val="004164E7"/>
    <w:rsid w:val="0041675E"/>
    <w:rsid w:val="004178AD"/>
    <w:rsid w:val="004179BC"/>
    <w:rsid w:val="004204AF"/>
    <w:rsid w:val="0042059B"/>
    <w:rsid w:val="004214BF"/>
    <w:rsid w:val="004223BE"/>
    <w:rsid w:val="00422831"/>
    <w:rsid w:val="00422864"/>
    <w:rsid w:val="0042310B"/>
    <w:rsid w:val="004237DF"/>
    <w:rsid w:val="00423843"/>
    <w:rsid w:val="00423C27"/>
    <w:rsid w:val="00424D09"/>
    <w:rsid w:val="00425209"/>
    <w:rsid w:val="004252C3"/>
    <w:rsid w:val="00425A6F"/>
    <w:rsid w:val="0042681D"/>
    <w:rsid w:val="00426B97"/>
    <w:rsid w:val="004272A8"/>
    <w:rsid w:val="00427A1E"/>
    <w:rsid w:val="00427B51"/>
    <w:rsid w:val="00427C8B"/>
    <w:rsid w:val="00430528"/>
    <w:rsid w:val="004315AB"/>
    <w:rsid w:val="00431988"/>
    <w:rsid w:val="00431CF2"/>
    <w:rsid w:val="0043229C"/>
    <w:rsid w:val="00433826"/>
    <w:rsid w:val="00433FC1"/>
    <w:rsid w:val="00434A3E"/>
    <w:rsid w:val="00435CFA"/>
    <w:rsid w:val="00437436"/>
    <w:rsid w:val="00437842"/>
    <w:rsid w:val="004400CD"/>
    <w:rsid w:val="00440701"/>
    <w:rsid w:val="00441804"/>
    <w:rsid w:val="00442EC1"/>
    <w:rsid w:val="00443186"/>
    <w:rsid w:val="00443D2B"/>
    <w:rsid w:val="00444F7D"/>
    <w:rsid w:val="00445385"/>
    <w:rsid w:val="0044565F"/>
    <w:rsid w:val="00445B35"/>
    <w:rsid w:val="004462A4"/>
    <w:rsid w:val="004464A5"/>
    <w:rsid w:val="00447353"/>
    <w:rsid w:val="004500A7"/>
    <w:rsid w:val="00450516"/>
    <w:rsid w:val="0045077F"/>
    <w:rsid w:val="00452AAD"/>
    <w:rsid w:val="00453038"/>
    <w:rsid w:val="004536EA"/>
    <w:rsid w:val="00453A47"/>
    <w:rsid w:val="004543D7"/>
    <w:rsid w:val="00454458"/>
    <w:rsid w:val="00454612"/>
    <w:rsid w:val="00454AFF"/>
    <w:rsid w:val="004556E9"/>
    <w:rsid w:val="00455CCC"/>
    <w:rsid w:val="00456473"/>
    <w:rsid w:val="00456AA2"/>
    <w:rsid w:val="00456B75"/>
    <w:rsid w:val="00456D5E"/>
    <w:rsid w:val="00457B20"/>
    <w:rsid w:val="00460885"/>
    <w:rsid w:val="0046145C"/>
    <w:rsid w:val="00461530"/>
    <w:rsid w:val="00461D17"/>
    <w:rsid w:val="00462FC7"/>
    <w:rsid w:val="004643CF"/>
    <w:rsid w:val="00464461"/>
    <w:rsid w:val="004644E6"/>
    <w:rsid w:val="00464A76"/>
    <w:rsid w:val="004658E3"/>
    <w:rsid w:val="00466B48"/>
    <w:rsid w:val="00467373"/>
    <w:rsid w:val="00470DE2"/>
    <w:rsid w:val="00470E03"/>
    <w:rsid w:val="004716CA"/>
    <w:rsid w:val="00472CF8"/>
    <w:rsid w:val="00473001"/>
    <w:rsid w:val="004733E3"/>
    <w:rsid w:val="004740D1"/>
    <w:rsid w:val="00475653"/>
    <w:rsid w:val="00475668"/>
    <w:rsid w:val="00476D11"/>
    <w:rsid w:val="004773D5"/>
    <w:rsid w:val="00477EB8"/>
    <w:rsid w:val="004801A4"/>
    <w:rsid w:val="0048032A"/>
    <w:rsid w:val="00480870"/>
    <w:rsid w:val="0048133E"/>
    <w:rsid w:val="00481848"/>
    <w:rsid w:val="00481A73"/>
    <w:rsid w:val="00482A1C"/>
    <w:rsid w:val="00482FCE"/>
    <w:rsid w:val="0048362E"/>
    <w:rsid w:val="00483C8B"/>
    <w:rsid w:val="00483D52"/>
    <w:rsid w:val="00484E48"/>
    <w:rsid w:val="00485531"/>
    <w:rsid w:val="00485651"/>
    <w:rsid w:val="00485E41"/>
    <w:rsid w:val="00486239"/>
    <w:rsid w:val="00490682"/>
    <w:rsid w:val="00490C28"/>
    <w:rsid w:val="00490F0A"/>
    <w:rsid w:val="00491576"/>
    <w:rsid w:val="004915BF"/>
    <w:rsid w:val="00491A6B"/>
    <w:rsid w:val="00491BA1"/>
    <w:rsid w:val="00492C6B"/>
    <w:rsid w:val="00493709"/>
    <w:rsid w:val="00494ACC"/>
    <w:rsid w:val="0049731E"/>
    <w:rsid w:val="004A02D7"/>
    <w:rsid w:val="004A2A06"/>
    <w:rsid w:val="004A2F2B"/>
    <w:rsid w:val="004A3329"/>
    <w:rsid w:val="004A38FA"/>
    <w:rsid w:val="004A3EE2"/>
    <w:rsid w:val="004A4192"/>
    <w:rsid w:val="004A5D00"/>
    <w:rsid w:val="004A6030"/>
    <w:rsid w:val="004A61F5"/>
    <w:rsid w:val="004A646C"/>
    <w:rsid w:val="004A7AD5"/>
    <w:rsid w:val="004B0031"/>
    <w:rsid w:val="004B031B"/>
    <w:rsid w:val="004B1269"/>
    <w:rsid w:val="004B245E"/>
    <w:rsid w:val="004B42C0"/>
    <w:rsid w:val="004B434A"/>
    <w:rsid w:val="004B6B54"/>
    <w:rsid w:val="004B6EC4"/>
    <w:rsid w:val="004B79F0"/>
    <w:rsid w:val="004B7BF2"/>
    <w:rsid w:val="004C0066"/>
    <w:rsid w:val="004C03CC"/>
    <w:rsid w:val="004C0938"/>
    <w:rsid w:val="004C13D8"/>
    <w:rsid w:val="004C24F2"/>
    <w:rsid w:val="004C26D4"/>
    <w:rsid w:val="004C27FD"/>
    <w:rsid w:val="004C2888"/>
    <w:rsid w:val="004C2D17"/>
    <w:rsid w:val="004C3CD2"/>
    <w:rsid w:val="004C42D9"/>
    <w:rsid w:val="004C479D"/>
    <w:rsid w:val="004C5398"/>
    <w:rsid w:val="004C6402"/>
    <w:rsid w:val="004C6683"/>
    <w:rsid w:val="004D03D9"/>
    <w:rsid w:val="004D070B"/>
    <w:rsid w:val="004D0726"/>
    <w:rsid w:val="004D169D"/>
    <w:rsid w:val="004D239C"/>
    <w:rsid w:val="004D33B6"/>
    <w:rsid w:val="004D3F3E"/>
    <w:rsid w:val="004D44A1"/>
    <w:rsid w:val="004D4B79"/>
    <w:rsid w:val="004D4EA7"/>
    <w:rsid w:val="004D6370"/>
    <w:rsid w:val="004D6F83"/>
    <w:rsid w:val="004D7017"/>
    <w:rsid w:val="004D71BD"/>
    <w:rsid w:val="004E0895"/>
    <w:rsid w:val="004E0B55"/>
    <w:rsid w:val="004E1DAF"/>
    <w:rsid w:val="004E1DD3"/>
    <w:rsid w:val="004E2941"/>
    <w:rsid w:val="004E5C50"/>
    <w:rsid w:val="004E5F0D"/>
    <w:rsid w:val="004E648E"/>
    <w:rsid w:val="004E76D0"/>
    <w:rsid w:val="004F021F"/>
    <w:rsid w:val="004F025C"/>
    <w:rsid w:val="004F0421"/>
    <w:rsid w:val="004F067C"/>
    <w:rsid w:val="004F0AA9"/>
    <w:rsid w:val="004F0F07"/>
    <w:rsid w:val="004F1417"/>
    <w:rsid w:val="004F1B5E"/>
    <w:rsid w:val="004F2653"/>
    <w:rsid w:val="004F3A83"/>
    <w:rsid w:val="004F48C9"/>
    <w:rsid w:val="004F499C"/>
    <w:rsid w:val="004F4BD1"/>
    <w:rsid w:val="004F5B65"/>
    <w:rsid w:val="004F72BB"/>
    <w:rsid w:val="004F7480"/>
    <w:rsid w:val="004F76A3"/>
    <w:rsid w:val="004F77D4"/>
    <w:rsid w:val="005011DF"/>
    <w:rsid w:val="00501FD0"/>
    <w:rsid w:val="00502872"/>
    <w:rsid w:val="00502CE2"/>
    <w:rsid w:val="00502DE2"/>
    <w:rsid w:val="0050378A"/>
    <w:rsid w:val="00504E19"/>
    <w:rsid w:val="0050524E"/>
    <w:rsid w:val="0050652E"/>
    <w:rsid w:val="005068D1"/>
    <w:rsid w:val="00507388"/>
    <w:rsid w:val="00507703"/>
    <w:rsid w:val="00511D34"/>
    <w:rsid w:val="005120D4"/>
    <w:rsid w:val="00512B8C"/>
    <w:rsid w:val="00513DA0"/>
    <w:rsid w:val="00514705"/>
    <w:rsid w:val="00515164"/>
    <w:rsid w:val="00515DBD"/>
    <w:rsid w:val="00516517"/>
    <w:rsid w:val="005176AE"/>
    <w:rsid w:val="00520808"/>
    <w:rsid w:val="0052262B"/>
    <w:rsid w:val="00522932"/>
    <w:rsid w:val="00522F9C"/>
    <w:rsid w:val="0052451A"/>
    <w:rsid w:val="005253E5"/>
    <w:rsid w:val="00526239"/>
    <w:rsid w:val="005267E4"/>
    <w:rsid w:val="00526917"/>
    <w:rsid w:val="00527293"/>
    <w:rsid w:val="00527477"/>
    <w:rsid w:val="00527591"/>
    <w:rsid w:val="005304D4"/>
    <w:rsid w:val="00530626"/>
    <w:rsid w:val="00530654"/>
    <w:rsid w:val="005326FF"/>
    <w:rsid w:val="0053520C"/>
    <w:rsid w:val="005361A8"/>
    <w:rsid w:val="00536972"/>
    <w:rsid w:val="00536E41"/>
    <w:rsid w:val="005374EB"/>
    <w:rsid w:val="0053761D"/>
    <w:rsid w:val="00537ADE"/>
    <w:rsid w:val="00540373"/>
    <w:rsid w:val="00541750"/>
    <w:rsid w:val="00541F5D"/>
    <w:rsid w:val="00542103"/>
    <w:rsid w:val="005427CD"/>
    <w:rsid w:val="00543427"/>
    <w:rsid w:val="00543773"/>
    <w:rsid w:val="00544207"/>
    <w:rsid w:val="00544D70"/>
    <w:rsid w:val="0054500A"/>
    <w:rsid w:val="0054529F"/>
    <w:rsid w:val="0054546E"/>
    <w:rsid w:val="005455A9"/>
    <w:rsid w:val="00545A27"/>
    <w:rsid w:val="00546398"/>
    <w:rsid w:val="00546DD9"/>
    <w:rsid w:val="00546E6D"/>
    <w:rsid w:val="00547F46"/>
    <w:rsid w:val="00550FBE"/>
    <w:rsid w:val="005516FE"/>
    <w:rsid w:val="00553BBE"/>
    <w:rsid w:val="00553D24"/>
    <w:rsid w:val="00553F23"/>
    <w:rsid w:val="00553F50"/>
    <w:rsid w:val="00554450"/>
    <w:rsid w:val="00554620"/>
    <w:rsid w:val="00554A14"/>
    <w:rsid w:val="005551D0"/>
    <w:rsid w:val="0055607B"/>
    <w:rsid w:val="005560D3"/>
    <w:rsid w:val="00556FEA"/>
    <w:rsid w:val="00560A53"/>
    <w:rsid w:val="00560BAF"/>
    <w:rsid w:val="00561E89"/>
    <w:rsid w:val="005626E6"/>
    <w:rsid w:val="00562D8C"/>
    <w:rsid w:val="00563DA6"/>
    <w:rsid w:val="005640EA"/>
    <w:rsid w:val="00564C00"/>
    <w:rsid w:val="00564E99"/>
    <w:rsid w:val="005660A2"/>
    <w:rsid w:val="0057063F"/>
    <w:rsid w:val="00570F80"/>
    <w:rsid w:val="0057112C"/>
    <w:rsid w:val="0057311B"/>
    <w:rsid w:val="005736DB"/>
    <w:rsid w:val="00574121"/>
    <w:rsid w:val="00574AE5"/>
    <w:rsid w:val="00574B5C"/>
    <w:rsid w:val="005753DF"/>
    <w:rsid w:val="00577D30"/>
    <w:rsid w:val="00580138"/>
    <w:rsid w:val="00580D08"/>
    <w:rsid w:val="0058150C"/>
    <w:rsid w:val="0058172C"/>
    <w:rsid w:val="00581B28"/>
    <w:rsid w:val="00582807"/>
    <w:rsid w:val="00584099"/>
    <w:rsid w:val="005846E3"/>
    <w:rsid w:val="00584852"/>
    <w:rsid w:val="00584E5F"/>
    <w:rsid w:val="00585369"/>
    <w:rsid w:val="00586882"/>
    <w:rsid w:val="00586D8F"/>
    <w:rsid w:val="00587157"/>
    <w:rsid w:val="00587C1A"/>
    <w:rsid w:val="00587DBA"/>
    <w:rsid w:val="00587FF3"/>
    <w:rsid w:val="005902E8"/>
    <w:rsid w:val="00590A30"/>
    <w:rsid w:val="0059135C"/>
    <w:rsid w:val="00591A2A"/>
    <w:rsid w:val="00591AD1"/>
    <w:rsid w:val="00593273"/>
    <w:rsid w:val="005938B3"/>
    <w:rsid w:val="00594238"/>
    <w:rsid w:val="00594D5F"/>
    <w:rsid w:val="00594F25"/>
    <w:rsid w:val="005954A0"/>
    <w:rsid w:val="00595718"/>
    <w:rsid w:val="00596B9D"/>
    <w:rsid w:val="005975FA"/>
    <w:rsid w:val="005A0483"/>
    <w:rsid w:val="005A1352"/>
    <w:rsid w:val="005A180B"/>
    <w:rsid w:val="005A1BD1"/>
    <w:rsid w:val="005A24EE"/>
    <w:rsid w:val="005A2B1F"/>
    <w:rsid w:val="005A34C6"/>
    <w:rsid w:val="005A3E68"/>
    <w:rsid w:val="005A54C2"/>
    <w:rsid w:val="005A5F19"/>
    <w:rsid w:val="005A60D3"/>
    <w:rsid w:val="005A6FA2"/>
    <w:rsid w:val="005A7FD7"/>
    <w:rsid w:val="005B0150"/>
    <w:rsid w:val="005B0195"/>
    <w:rsid w:val="005B41B1"/>
    <w:rsid w:val="005B41E3"/>
    <w:rsid w:val="005B61BE"/>
    <w:rsid w:val="005B6597"/>
    <w:rsid w:val="005B68AA"/>
    <w:rsid w:val="005B74FB"/>
    <w:rsid w:val="005B7B1E"/>
    <w:rsid w:val="005C0302"/>
    <w:rsid w:val="005C0C0F"/>
    <w:rsid w:val="005C0E46"/>
    <w:rsid w:val="005C4171"/>
    <w:rsid w:val="005C428D"/>
    <w:rsid w:val="005C5009"/>
    <w:rsid w:val="005C5522"/>
    <w:rsid w:val="005C6776"/>
    <w:rsid w:val="005C6EC9"/>
    <w:rsid w:val="005C728F"/>
    <w:rsid w:val="005D0779"/>
    <w:rsid w:val="005D169A"/>
    <w:rsid w:val="005D1EEC"/>
    <w:rsid w:val="005D204B"/>
    <w:rsid w:val="005D2224"/>
    <w:rsid w:val="005D29FF"/>
    <w:rsid w:val="005D2A7A"/>
    <w:rsid w:val="005D2E70"/>
    <w:rsid w:val="005D509D"/>
    <w:rsid w:val="005D564A"/>
    <w:rsid w:val="005D5ACF"/>
    <w:rsid w:val="005D68D6"/>
    <w:rsid w:val="005E16D5"/>
    <w:rsid w:val="005E1D12"/>
    <w:rsid w:val="005E4960"/>
    <w:rsid w:val="005E4B57"/>
    <w:rsid w:val="005E53EE"/>
    <w:rsid w:val="005E58AB"/>
    <w:rsid w:val="005E5915"/>
    <w:rsid w:val="005E5BEE"/>
    <w:rsid w:val="005E6327"/>
    <w:rsid w:val="005E6DE7"/>
    <w:rsid w:val="005E7CAA"/>
    <w:rsid w:val="005E7D74"/>
    <w:rsid w:val="005F139D"/>
    <w:rsid w:val="005F1E5D"/>
    <w:rsid w:val="005F26C9"/>
    <w:rsid w:val="005F2D81"/>
    <w:rsid w:val="005F2D8D"/>
    <w:rsid w:val="005F30D4"/>
    <w:rsid w:val="005F3346"/>
    <w:rsid w:val="005F3AB5"/>
    <w:rsid w:val="005F4173"/>
    <w:rsid w:val="005F58F5"/>
    <w:rsid w:val="005F6FB4"/>
    <w:rsid w:val="005F7530"/>
    <w:rsid w:val="0060088B"/>
    <w:rsid w:val="006010BF"/>
    <w:rsid w:val="00602B5B"/>
    <w:rsid w:val="00603641"/>
    <w:rsid w:val="0060478D"/>
    <w:rsid w:val="006058D3"/>
    <w:rsid w:val="00606460"/>
    <w:rsid w:val="00606DBF"/>
    <w:rsid w:val="00606DE0"/>
    <w:rsid w:val="00606E12"/>
    <w:rsid w:val="00606F2B"/>
    <w:rsid w:val="00607FCB"/>
    <w:rsid w:val="006103F2"/>
    <w:rsid w:val="006124EB"/>
    <w:rsid w:val="00612AE7"/>
    <w:rsid w:val="00612DAD"/>
    <w:rsid w:val="006134BB"/>
    <w:rsid w:val="00613784"/>
    <w:rsid w:val="006140D4"/>
    <w:rsid w:val="0061581D"/>
    <w:rsid w:val="00616FD3"/>
    <w:rsid w:val="00617DFF"/>
    <w:rsid w:val="00617F7B"/>
    <w:rsid w:val="00620AF1"/>
    <w:rsid w:val="0062142D"/>
    <w:rsid w:val="006222D8"/>
    <w:rsid w:val="00622345"/>
    <w:rsid w:val="00623F23"/>
    <w:rsid w:val="006240A6"/>
    <w:rsid w:val="00624B40"/>
    <w:rsid w:val="00624E64"/>
    <w:rsid w:val="00625949"/>
    <w:rsid w:val="0062746E"/>
    <w:rsid w:val="00627F39"/>
    <w:rsid w:val="00630814"/>
    <w:rsid w:val="00630BF8"/>
    <w:rsid w:val="0063126C"/>
    <w:rsid w:val="00631887"/>
    <w:rsid w:val="006318E6"/>
    <w:rsid w:val="00631EF9"/>
    <w:rsid w:val="00632895"/>
    <w:rsid w:val="00633663"/>
    <w:rsid w:val="0063478F"/>
    <w:rsid w:val="006352C6"/>
    <w:rsid w:val="00635613"/>
    <w:rsid w:val="00635E49"/>
    <w:rsid w:val="00636968"/>
    <w:rsid w:val="00636FE0"/>
    <w:rsid w:val="0063730F"/>
    <w:rsid w:val="006400A0"/>
    <w:rsid w:val="0064086C"/>
    <w:rsid w:val="00640BEE"/>
    <w:rsid w:val="00640CF4"/>
    <w:rsid w:val="00642305"/>
    <w:rsid w:val="00642F22"/>
    <w:rsid w:val="00643046"/>
    <w:rsid w:val="006431CF"/>
    <w:rsid w:val="00644326"/>
    <w:rsid w:val="0064463E"/>
    <w:rsid w:val="006450F9"/>
    <w:rsid w:val="00647004"/>
    <w:rsid w:val="00647B2F"/>
    <w:rsid w:val="00647E61"/>
    <w:rsid w:val="00647E81"/>
    <w:rsid w:val="00651A79"/>
    <w:rsid w:val="0065242B"/>
    <w:rsid w:val="006525AB"/>
    <w:rsid w:val="006526BC"/>
    <w:rsid w:val="00652CBB"/>
    <w:rsid w:val="006530EF"/>
    <w:rsid w:val="006531FA"/>
    <w:rsid w:val="00653642"/>
    <w:rsid w:val="0065378C"/>
    <w:rsid w:val="00654CC6"/>
    <w:rsid w:val="006564BB"/>
    <w:rsid w:val="0066084A"/>
    <w:rsid w:val="0066182D"/>
    <w:rsid w:val="006620E9"/>
    <w:rsid w:val="006630BB"/>
    <w:rsid w:val="00663661"/>
    <w:rsid w:val="00664591"/>
    <w:rsid w:val="006647A0"/>
    <w:rsid w:val="006655D1"/>
    <w:rsid w:val="00665998"/>
    <w:rsid w:val="00665E51"/>
    <w:rsid w:val="00666D90"/>
    <w:rsid w:val="006672C6"/>
    <w:rsid w:val="006676CA"/>
    <w:rsid w:val="006701F0"/>
    <w:rsid w:val="00670AD1"/>
    <w:rsid w:val="00670F33"/>
    <w:rsid w:val="0067139A"/>
    <w:rsid w:val="006716D1"/>
    <w:rsid w:val="00671AA3"/>
    <w:rsid w:val="00672CC2"/>
    <w:rsid w:val="006742D0"/>
    <w:rsid w:val="006743B6"/>
    <w:rsid w:val="00674C76"/>
    <w:rsid w:val="00674D4D"/>
    <w:rsid w:val="00675C77"/>
    <w:rsid w:val="006762E7"/>
    <w:rsid w:val="00676528"/>
    <w:rsid w:val="0067688D"/>
    <w:rsid w:val="00676992"/>
    <w:rsid w:val="0067789A"/>
    <w:rsid w:val="00680DB8"/>
    <w:rsid w:val="00681412"/>
    <w:rsid w:val="006815DD"/>
    <w:rsid w:val="00681B23"/>
    <w:rsid w:val="0068294C"/>
    <w:rsid w:val="00683A53"/>
    <w:rsid w:val="00683D7A"/>
    <w:rsid w:val="00683EB1"/>
    <w:rsid w:val="00684A01"/>
    <w:rsid w:val="00684CCC"/>
    <w:rsid w:val="0068530F"/>
    <w:rsid w:val="00685E45"/>
    <w:rsid w:val="006863EC"/>
    <w:rsid w:val="00686AB4"/>
    <w:rsid w:val="006924EA"/>
    <w:rsid w:val="00692E6B"/>
    <w:rsid w:val="00693090"/>
    <w:rsid w:val="006933F3"/>
    <w:rsid w:val="006940E7"/>
    <w:rsid w:val="00694E97"/>
    <w:rsid w:val="00696573"/>
    <w:rsid w:val="006966B4"/>
    <w:rsid w:val="0069671E"/>
    <w:rsid w:val="00696B83"/>
    <w:rsid w:val="00697855"/>
    <w:rsid w:val="00697CA7"/>
    <w:rsid w:val="006A1851"/>
    <w:rsid w:val="006A1F0C"/>
    <w:rsid w:val="006A281F"/>
    <w:rsid w:val="006A3702"/>
    <w:rsid w:val="006A37A7"/>
    <w:rsid w:val="006A39F1"/>
    <w:rsid w:val="006A4332"/>
    <w:rsid w:val="006A49C1"/>
    <w:rsid w:val="006A4A10"/>
    <w:rsid w:val="006A53CE"/>
    <w:rsid w:val="006A6C3E"/>
    <w:rsid w:val="006A7A03"/>
    <w:rsid w:val="006A7ACA"/>
    <w:rsid w:val="006A7F27"/>
    <w:rsid w:val="006B0C44"/>
    <w:rsid w:val="006B212A"/>
    <w:rsid w:val="006B2223"/>
    <w:rsid w:val="006B2DAA"/>
    <w:rsid w:val="006B31FE"/>
    <w:rsid w:val="006B54C2"/>
    <w:rsid w:val="006B58EB"/>
    <w:rsid w:val="006B5C58"/>
    <w:rsid w:val="006B6D3D"/>
    <w:rsid w:val="006B6DDF"/>
    <w:rsid w:val="006B7DCA"/>
    <w:rsid w:val="006C0A7C"/>
    <w:rsid w:val="006C0A94"/>
    <w:rsid w:val="006C14C1"/>
    <w:rsid w:val="006C209E"/>
    <w:rsid w:val="006C37C9"/>
    <w:rsid w:val="006C3C7A"/>
    <w:rsid w:val="006C3D12"/>
    <w:rsid w:val="006C3EBE"/>
    <w:rsid w:val="006C42B5"/>
    <w:rsid w:val="006C448F"/>
    <w:rsid w:val="006C4A34"/>
    <w:rsid w:val="006C6807"/>
    <w:rsid w:val="006C7AD5"/>
    <w:rsid w:val="006D1CF2"/>
    <w:rsid w:val="006D1FBF"/>
    <w:rsid w:val="006D25F7"/>
    <w:rsid w:val="006D2E53"/>
    <w:rsid w:val="006D368C"/>
    <w:rsid w:val="006D3A97"/>
    <w:rsid w:val="006D3FFA"/>
    <w:rsid w:val="006D4A60"/>
    <w:rsid w:val="006D4D97"/>
    <w:rsid w:val="006D4E48"/>
    <w:rsid w:val="006D5C4F"/>
    <w:rsid w:val="006D6185"/>
    <w:rsid w:val="006D6355"/>
    <w:rsid w:val="006D74E9"/>
    <w:rsid w:val="006D796B"/>
    <w:rsid w:val="006D7BD1"/>
    <w:rsid w:val="006E161C"/>
    <w:rsid w:val="006E1640"/>
    <w:rsid w:val="006E19D8"/>
    <w:rsid w:val="006E1CFD"/>
    <w:rsid w:val="006E1E23"/>
    <w:rsid w:val="006E1EB0"/>
    <w:rsid w:val="006E358F"/>
    <w:rsid w:val="006E49FC"/>
    <w:rsid w:val="006E5C35"/>
    <w:rsid w:val="006E6198"/>
    <w:rsid w:val="006E685C"/>
    <w:rsid w:val="006E6BFC"/>
    <w:rsid w:val="006E77F7"/>
    <w:rsid w:val="006E7A7A"/>
    <w:rsid w:val="006E7FB2"/>
    <w:rsid w:val="006F0071"/>
    <w:rsid w:val="006F04C7"/>
    <w:rsid w:val="006F0A1E"/>
    <w:rsid w:val="006F1630"/>
    <w:rsid w:val="006F2695"/>
    <w:rsid w:val="006F36ED"/>
    <w:rsid w:val="006F3D94"/>
    <w:rsid w:val="006F4887"/>
    <w:rsid w:val="006F4B80"/>
    <w:rsid w:val="006F52DA"/>
    <w:rsid w:val="006F60F3"/>
    <w:rsid w:val="006F6C4A"/>
    <w:rsid w:val="006F6F32"/>
    <w:rsid w:val="007010CB"/>
    <w:rsid w:val="00701774"/>
    <w:rsid w:val="00702CC7"/>
    <w:rsid w:val="007034C8"/>
    <w:rsid w:val="007035B6"/>
    <w:rsid w:val="007045E7"/>
    <w:rsid w:val="00705653"/>
    <w:rsid w:val="007063C4"/>
    <w:rsid w:val="00706592"/>
    <w:rsid w:val="00707BCF"/>
    <w:rsid w:val="0071019B"/>
    <w:rsid w:val="00710593"/>
    <w:rsid w:val="00711113"/>
    <w:rsid w:val="0071348A"/>
    <w:rsid w:val="007134C9"/>
    <w:rsid w:val="00713BC6"/>
    <w:rsid w:val="00713E7C"/>
    <w:rsid w:val="0071466A"/>
    <w:rsid w:val="007146F5"/>
    <w:rsid w:val="00714787"/>
    <w:rsid w:val="0071537A"/>
    <w:rsid w:val="007177EF"/>
    <w:rsid w:val="007209FE"/>
    <w:rsid w:val="00720A4B"/>
    <w:rsid w:val="007217A8"/>
    <w:rsid w:val="007219BD"/>
    <w:rsid w:val="007222A6"/>
    <w:rsid w:val="00722E25"/>
    <w:rsid w:val="00723634"/>
    <w:rsid w:val="007242F5"/>
    <w:rsid w:val="007249EA"/>
    <w:rsid w:val="00724E00"/>
    <w:rsid w:val="0072516B"/>
    <w:rsid w:val="007252A9"/>
    <w:rsid w:val="00726595"/>
    <w:rsid w:val="00726A7B"/>
    <w:rsid w:val="0072716F"/>
    <w:rsid w:val="007275C6"/>
    <w:rsid w:val="0072779E"/>
    <w:rsid w:val="00730582"/>
    <w:rsid w:val="007305B8"/>
    <w:rsid w:val="007309B7"/>
    <w:rsid w:val="00731610"/>
    <w:rsid w:val="00731C9C"/>
    <w:rsid w:val="00731D40"/>
    <w:rsid w:val="0073243F"/>
    <w:rsid w:val="00732971"/>
    <w:rsid w:val="00732A5E"/>
    <w:rsid w:val="00732A72"/>
    <w:rsid w:val="007338A3"/>
    <w:rsid w:val="00734124"/>
    <w:rsid w:val="007344CD"/>
    <w:rsid w:val="007347BD"/>
    <w:rsid w:val="00736E07"/>
    <w:rsid w:val="00737474"/>
    <w:rsid w:val="007379AE"/>
    <w:rsid w:val="00737FF0"/>
    <w:rsid w:val="0074005A"/>
    <w:rsid w:val="00740CC2"/>
    <w:rsid w:val="00742004"/>
    <w:rsid w:val="00742187"/>
    <w:rsid w:val="007430B5"/>
    <w:rsid w:val="00743955"/>
    <w:rsid w:val="007439A4"/>
    <w:rsid w:val="007445B3"/>
    <w:rsid w:val="00744E4E"/>
    <w:rsid w:val="00744FF3"/>
    <w:rsid w:val="00745010"/>
    <w:rsid w:val="007457E0"/>
    <w:rsid w:val="00745BBF"/>
    <w:rsid w:val="00747151"/>
    <w:rsid w:val="00747761"/>
    <w:rsid w:val="00747CB0"/>
    <w:rsid w:val="00747E84"/>
    <w:rsid w:val="007511A1"/>
    <w:rsid w:val="00751D87"/>
    <w:rsid w:val="00752EB3"/>
    <w:rsid w:val="007534CB"/>
    <w:rsid w:val="00753FE5"/>
    <w:rsid w:val="007543D1"/>
    <w:rsid w:val="007549ED"/>
    <w:rsid w:val="00754FF1"/>
    <w:rsid w:val="00755831"/>
    <w:rsid w:val="0075665E"/>
    <w:rsid w:val="00756720"/>
    <w:rsid w:val="00760AFE"/>
    <w:rsid w:val="0076147E"/>
    <w:rsid w:val="00761F62"/>
    <w:rsid w:val="00762757"/>
    <w:rsid w:val="00762A57"/>
    <w:rsid w:val="0076387A"/>
    <w:rsid w:val="0076477F"/>
    <w:rsid w:val="007652D6"/>
    <w:rsid w:val="00765919"/>
    <w:rsid w:val="0076628D"/>
    <w:rsid w:val="007663A0"/>
    <w:rsid w:val="00766B0E"/>
    <w:rsid w:val="00767080"/>
    <w:rsid w:val="0076724D"/>
    <w:rsid w:val="00767573"/>
    <w:rsid w:val="00767828"/>
    <w:rsid w:val="00770551"/>
    <w:rsid w:val="0077186C"/>
    <w:rsid w:val="00772AE9"/>
    <w:rsid w:val="00772E96"/>
    <w:rsid w:val="007737DB"/>
    <w:rsid w:val="00773D08"/>
    <w:rsid w:val="00774277"/>
    <w:rsid w:val="00774890"/>
    <w:rsid w:val="007770DE"/>
    <w:rsid w:val="007809B4"/>
    <w:rsid w:val="00782A22"/>
    <w:rsid w:val="00782F2C"/>
    <w:rsid w:val="00783088"/>
    <w:rsid w:val="00783688"/>
    <w:rsid w:val="007837ED"/>
    <w:rsid w:val="00783B7E"/>
    <w:rsid w:val="0078400C"/>
    <w:rsid w:val="00784BC5"/>
    <w:rsid w:val="00785094"/>
    <w:rsid w:val="00786DFE"/>
    <w:rsid w:val="00786EE7"/>
    <w:rsid w:val="00790F0B"/>
    <w:rsid w:val="00791912"/>
    <w:rsid w:val="00791971"/>
    <w:rsid w:val="00792270"/>
    <w:rsid w:val="0079238C"/>
    <w:rsid w:val="00794234"/>
    <w:rsid w:val="00795540"/>
    <w:rsid w:val="00795C1B"/>
    <w:rsid w:val="00795CED"/>
    <w:rsid w:val="007967E0"/>
    <w:rsid w:val="00796B98"/>
    <w:rsid w:val="00797556"/>
    <w:rsid w:val="007A106B"/>
    <w:rsid w:val="007A1356"/>
    <w:rsid w:val="007A1F6B"/>
    <w:rsid w:val="007A2552"/>
    <w:rsid w:val="007A2D72"/>
    <w:rsid w:val="007A30D3"/>
    <w:rsid w:val="007A34BB"/>
    <w:rsid w:val="007A3A09"/>
    <w:rsid w:val="007A5590"/>
    <w:rsid w:val="007A6D3D"/>
    <w:rsid w:val="007A7076"/>
    <w:rsid w:val="007A708A"/>
    <w:rsid w:val="007A7703"/>
    <w:rsid w:val="007B18A9"/>
    <w:rsid w:val="007B1999"/>
    <w:rsid w:val="007B287C"/>
    <w:rsid w:val="007B3337"/>
    <w:rsid w:val="007B3C91"/>
    <w:rsid w:val="007B401C"/>
    <w:rsid w:val="007B4742"/>
    <w:rsid w:val="007B555D"/>
    <w:rsid w:val="007B58CD"/>
    <w:rsid w:val="007B65DD"/>
    <w:rsid w:val="007B7113"/>
    <w:rsid w:val="007B7C67"/>
    <w:rsid w:val="007B7CF5"/>
    <w:rsid w:val="007C0E08"/>
    <w:rsid w:val="007C107C"/>
    <w:rsid w:val="007C1083"/>
    <w:rsid w:val="007C108F"/>
    <w:rsid w:val="007C11B8"/>
    <w:rsid w:val="007C132A"/>
    <w:rsid w:val="007C1E72"/>
    <w:rsid w:val="007C219C"/>
    <w:rsid w:val="007C353C"/>
    <w:rsid w:val="007C3601"/>
    <w:rsid w:val="007C38CB"/>
    <w:rsid w:val="007C3B5B"/>
    <w:rsid w:val="007C4BF3"/>
    <w:rsid w:val="007C51DB"/>
    <w:rsid w:val="007C54BB"/>
    <w:rsid w:val="007C5B5A"/>
    <w:rsid w:val="007C6686"/>
    <w:rsid w:val="007C6AA9"/>
    <w:rsid w:val="007D077B"/>
    <w:rsid w:val="007D0B20"/>
    <w:rsid w:val="007D1038"/>
    <w:rsid w:val="007D10E1"/>
    <w:rsid w:val="007D1955"/>
    <w:rsid w:val="007D2A2D"/>
    <w:rsid w:val="007D33E4"/>
    <w:rsid w:val="007D3969"/>
    <w:rsid w:val="007D3FE3"/>
    <w:rsid w:val="007D4A66"/>
    <w:rsid w:val="007D5AE1"/>
    <w:rsid w:val="007D7696"/>
    <w:rsid w:val="007D7AED"/>
    <w:rsid w:val="007D7CC3"/>
    <w:rsid w:val="007D7CF7"/>
    <w:rsid w:val="007E0249"/>
    <w:rsid w:val="007E0298"/>
    <w:rsid w:val="007E1645"/>
    <w:rsid w:val="007E1F0B"/>
    <w:rsid w:val="007E2652"/>
    <w:rsid w:val="007E2F4F"/>
    <w:rsid w:val="007E36A6"/>
    <w:rsid w:val="007E3F9C"/>
    <w:rsid w:val="007E4154"/>
    <w:rsid w:val="007E4F6B"/>
    <w:rsid w:val="007E57E2"/>
    <w:rsid w:val="007E5DD2"/>
    <w:rsid w:val="007E6327"/>
    <w:rsid w:val="007E6F9F"/>
    <w:rsid w:val="007E78AF"/>
    <w:rsid w:val="007E7C1E"/>
    <w:rsid w:val="007E7D41"/>
    <w:rsid w:val="007F01B8"/>
    <w:rsid w:val="007F0242"/>
    <w:rsid w:val="007F0D07"/>
    <w:rsid w:val="007F108E"/>
    <w:rsid w:val="007F246D"/>
    <w:rsid w:val="007F259F"/>
    <w:rsid w:val="007F2D42"/>
    <w:rsid w:val="007F399E"/>
    <w:rsid w:val="007F4B42"/>
    <w:rsid w:val="007F57EE"/>
    <w:rsid w:val="007F5E91"/>
    <w:rsid w:val="007F60CB"/>
    <w:rsid w:val="007F72F2"/>
    <w:rsid w:val="007F73C6"/>
    <w:rsid w:val="007F792A"/>
    <w:rsid w:val="007F7C2D"/>
    <w:rsid w:val="00802C91"/>
    <w:rsid w:val="0080319F"/>
    <w:rsid w:val="008031DB"/>
    <w:rsid w:val="00803210"/>
    <w:rsid w:val="008033DA"/>
    <w:rsid w:val="0080366E"/>
    <w:rsid w:val="00803756"/>
    <w:rsid w:val="00804891"/>
    <w:rsid w:val="00804EB4"/>
    <w:rsid w:val="008059EF"/>
    <w:rsid w:val="00806AE4"/>
    <w:rsid w:val="008073D0"/>
    <w:rsid w:val="008101DF"/>
    <w:rsid w:val="0081067A"/>
    <w:rsid w:val="008106A5"/>
    <w:rsid w:val="00810996"/>
    <w:rsid w:val="0081145B"/>
    <w:rsid w:val="00811930"/>
    <w:rsid w:val="00811B2B"/>
    <w:rsid w:val="008121DD"/>
    <w:rsid w:val="00812F19"/>
    <w:rsid w:val="00813494"/>
    <w:rsid w:val="00813A7B"/>
    <w:rsid w:val="00814476"/>
    <w:rsid w:val="008149B4"/>
    <w:rsid w:val="00815452"/>
    <w:rsid w:val="008154E3"/>
    <w:rsid w:val="00815B89"/>
    <w:rsid w:val="0081610B"/>
    <w:rsid w:val="008167D8"/>
    <w:rsid w:val="00816BBD"/>
    <w:rsid w:val="00817090"/>
    <w:rsid w:val="00817372"/>
    <w:rsid w:val="00817632"/>
    <w:rsid w:val="008176A0"/>
    <w:rsid w:val="008176D7"/>
    <w:rsid w:val="008177B4"/>
    <w:rsid w:val="00820020"/>
    <w:rsid w:val="00820C10"/>
    <w:rsid w:val="00821278"/>
    <w:rsid w:val="00821432"/>
    <w:rsid w:val="00822311"/>
    <w:rsid w:val="00823066"/>
    <w:rsid w:val="00823D95"/>
    <w:rsid w:val="008255D0"/>
    <w:rsid w:val="00825624"/>
    <w:rsid w:val="0082604D"/>
    <w:rsid w:val="008267B6"/>
    <w:rsid w:val="00830CF5"/>
    <w:rsid w:val="0083194B"/>
    <w:rsid w:val="008320A3"/>
    <w:rsid w:val="008320EB"/>
    <w:rsid w:val="008332AA"/>
    <w:rsid w:val="00833552"/>
    <w:rsid w:val="00833807"/>
    <w:rsid w:val="00834C51"/>
    <w:rsid w:val="00834CE8"/>
    <w:rsid w:val="0083553B"/>
    <w:rsid w:val="00835764"/>
    <w:rsid w:val="0083591B"/>
    <w:rsid w:val="00837AA0"/>
    <w:rsid w:val="00840FAE"/>
    <w:rsid w:val="008412BE"/>
    <w:rsid w:val="008419E5"/>
    <w:rsid w:val="00842246"/>
    <w:rsid w:val="00843861"/>
    <w:rsid w:val="008440A6"/>
    <w:rsid w:val="00845354"/>
    <w:rsid w:val="00845538"/>
    <w:rsid w:val="008457AE"/>
    <w:rsid w:val="00845B84"/>
    <w:rsid w:val="0084603C"/>
    <w:rsid w:val="0084697C"/>
    <w:rsid w:val="00846DD7"/>
    <w:rsid w:val="00847D11"/>
    <w:rsid w:val="008505C1"/>
    <w:rsid w:val="00850910"/>
    <w:rsid w:val="0085119E"/>
    <w:rsid w:val="00851568"/>
    <w:rsid w:val="00851CAB"/>
    <w:rsid w:val="00851DAD"/>
    <w:rsid w:val="00852B95"/>
    <w:rsid w:val="0085311B"/>
    <w:rsid w:val="00856FAE"/>
    <w:rsid w:val="0085712A"/>
    <w:rsid w:val="008574DF"/>
    <w:rsid w:val="0086146A"/>
    <w:rsid w:val="00861471"/>
    <w:rsid w:val="008615FA"/>
    <w:rsid w:val="008616EA"/>
    <w:rsid w:val="008619D9"/>
    <w:rsid w:val="00863983"/>
    <w:rsid w:val="0086421A"/>
    <w:rsid w:val="00864C4D"/>
    <w:rsid w:val="00866B33"/>
    <w:rsid w:val="00867FC4"/>
    <w:rsid w:val="008700CD"/>
    <w:rsid w:val="00870395"/>
    <w:rsid w:val="00870644"/>
    <w:rsid w:val="00871133"/>
    <w:rsid w:val="00872894"/>
    <w:rsid w:val="008733C9"/>
    <w:rsid w:val="00874205"/>
    <w:rsid w:val="008746FC"/>
    <w:rsid w:val="00874A21"/>
    <w:rsid w:val="0087536C"/>
    <w:rsid w:val="00875378"/>
    <w:rsid w:val="00876CED"/>
    <w:rsid w:val="00881CB0"/>
    <w:rsid w:val="008826CA"/>
    <w:rsid w:val="00882E4C"/>
    <w:rsid w:val="00883B3E"/>
    <w:rsid w:val="00885313"/>
    <w:rsid w:val="0088599C"/>
    <w:rsid w:val="00885ECC"/>
    <w:rsid w:val="00885F95"/>
    <w:rsid w:val="00887413"/>
    <w:rsid w:val="00890656"/>
    <w:rsid w:val="008906FA"/>
    <w:rsid w:val="00890F95"/>
    <w:rsid w:val="0089103E"/>
    <w:rsid w:val="00893B7D"/>
    <w:rsid w:val="00894283"/>
    <w:rsid w:val="0089433E"/>
    <w:rsid w:val="0089441E"/>
    <w:rsid w:val="00894DCD"/>
    <w:rsid w:val="00895111"/>
    <w:rsid w:val="00897644"/>
    <w:rsid w:val="00897848"/>
    <w:rsid w:val="00897B92"/>
    <w:rsid w:val="008A08C7"/>
    <w:rsid w:val="008A15BF"/>
    <w:rsid w:val="008A30ED"/>
    <w:rsid w:val="008A3294"/>
    <w:rsid w:val="008A50BA"/>
    <w:rsid w:val="008A54A6"/>
    <w:rsid w:val="008A7652"/>
    <w:rsid w:val="008B0527"/>
    <w:rsid w:val="008B0B49"/>
    <w:rsid w:val="008B1759"/>
    <w:rsid w:val="008B2514"/>
    <w:rsid w:val="008B308D"/>
    <w:rsid w:val="008B4A26"/>
    <w:rsid w:val="008B60E1"/>
    <w:rsid w:val="008B67FA"/>
    <w:rsid w:val="008B6B43"/>
    <w:rsid w:val="008B788A"/>
    <w:rsid w:val="008C0068"/>
    <w:rsid w:val="008C011E"/>
    <w:rsid w:val="008C1333"/>
    <w:rsid w:val="008C1527"/>
    <w:rsid w:val="008C1EB2"/>
    <w:rsid w:val="008C1F51"/>
    <w:rsid w:val="008C21F3"/>
    <w:rsid w:val="008C2B1E"/>
    <w:rsid w:val="008C6D88"/>
    <w:rsid w:val="008C6DBF"/>
    <w:rsid w:val="008C7083"/>
    <w:rsid w:val="008D0250"/>
    <w:rsid w:val="008D0655"/>
    <w:rsid w:val="008D2EC7"/>
    <w:rsid w:val="008D3104"/>
    <w:rsid w:val="008D31D3"/>
    <w:rsid w:val="008D37F4"/>
    <w:rsid w:val="008D43C7"/>
    <w:rsid w:val="008D445E"/>
    <w:rsid w:val="008D52FD"/>
    <w:rsid w:val="008D5AB9"/>
    <w:rsid w:val="008D5DCC"/>
    <w:rsid w:val="008D6C2D"/>
    <w:rsid w:val="008E1252"/>
    <w:rsid w:val="008E1A3E"/>
    <w:rsid w:val="008E1C6B"/>
    <w:rsid w:val="008E1CA7"/>
    <w:rsid w:val="008E22D6"/>
    <w:rsid w:val="008E265A"/>
    <w:rsid w:val="008E430C"/>
    <w:rsid w:val="008E47E5"/>
    <w:rsid w:val="008E4BC4"/>
    <w:rsid w:val="008E4D8F"/>
    <w:rsid w:val="008E4EBA"/>
    <w:rsid w:val="008E519E"/>
    <w:rsid w:val="008E5371"/>
    <w:rsid w:val="008E58C0"/>
    <w:rsid w:val="008E6A51"/>
    <w:rsid w:val="008E704A"/>
    <w:rsid w:val="008E7B0A"/>
    <w:rsid w:val="008E7DD2"/>
    <w:rsid w:val="008F1123"/>
    <w:rsid w:val="008F1274"/>
    <w:rsid w:val="008F2E10"/>
    <w:rsid w:val="008F2F7B"/>
    <w:rsid w:val="008F31AD"/>
    <w:rsid w:val="008F3518"/>
    <w:rsid w:val="008F3D9A"/>
    <w:rsid w:val="008F4E80"/>
    <w:rsid w:val="008F5ABC"/>
    <w:rsid w:val="008F5ACD"/>
    <w:rsid w:val="008F6849"/>
    <w:rsid w:val="008F6AB2"/>
    <w:rsid w:val="008F6D07"/>
    <w:rsid w:val="008F6FE0"/>
    <w:rsid w:val="008F7990"/>
    <w:rsid w:val="008F7DB1"/>
    <w:rsid w:val="009001AD"/>
    <w:rsid w:val="0090033E"/>
    <w:rsid w:val="00900F20"/>
    <w:rsid w:val="00901D41"/>
    <w:rsid w:val="009033E6"/>
    <w:rsid w:val="009036C6"/>
    <w:rsid w:val="0090418F"/>
    <w:rsid w:val="00904838"/>
    <w:rsid w:val="00905051"/>
    <w:rsid w:val="00905399"/>
    <w:rsid w:val="0090564E"/>
    <w:rsid w:val="00906852"/>
    <w:rsid w:val="009079AE"/>
    <w:rsid w:val="0091059D"/>
    <w:rsid w:val="00910D5F"/>
    <w:rsid w:val="00910EE1"/>
    <w:rsid w:val="0091104A"/>
    <w:rsid w:val="00911235"/>
    <w:rsid w:val="009119B0"/>
    <w:rsid w:val="00912251"/>
    <w:rsid w:val="009124FE"/>
    <w:rsid w:val="00913568"/>
    <w:rsid w:val="009135FA"/>
    <w:rsid w:val="00913D56"/>
    <w:rsid w:val="009141C2"/>
    <w:rsid w:val="009146AC"/>
    <w:rsid w:val="00914E67"/>
    <w:rsid w:val="0091634F"/>
    <w:rsid w:val="00916822"/>
    <w:rsid w:val="00920425"/>
    <w:rsid w:val="00921674"/>
    <w:rsid w:val="0092202D"/>
    <w:rsid w:val="009224E0"/>
    <w:rsid w:val="00922893"/>
    <w:rsid w:val="00922E2B"/>
    <w:rsid w:val="00923582"/>
    <w:rsid w:val="009237BC"/>
    <w:rsid w:val="00924576"/>
    <w:rsid w:val="00926FEE"/>
    <w:rsid w:val="00927657"/>
    <w:rsid w:val="00927697"/>
    <w:rsid w:val="00927FE4"/>
    <w:rsid w:val="00930048"/>
    <w:rsid w:val="009309D8"/>
    <w:rsid w:val="0093158E"/>
    <w:rsid w:val="009317B1"/>
    <w:rsid w:val="00931D11"/>
    <w:rsid w:val="00931E35"/>
    <w:rsid w:val="009323A0"/>
    <w:rsid w:val="00934561"/>
    <w:rsid w:val="009349AD"/>
    <w:rsid w:val="009349D8"/>
    <w:rsid w:val="00934B01"/>
    <w:rsid w:val="009358C5"/>
    <w:rsid w:val="00935ADD"/>
    <w:rsid w:val="00935EB8"/>
    <w:rsid w:val="00935FB5"/>
    <w:rsid w:val="00936B87"/>
    <w:rsid w:val="00937C0B"/>
    <w:rsid w:val="00940866"/>
    <w:rsid w:val="00941806"/>
    <w:rsid w:val="00942567"/>
    <w:rsid w:val="00942B88"/>
    <w:rsid w:val="00942C97"/>
    <w:rsid w:val="00944215"/>
    <w:rsid w:val="00944C96"/>
    <w:rsid w:val="0094743C"/>
    <w:rsid w:val="00951D68"/>
    <w:rsid w:val="0095213F"/>
    <w:rsid w:val="00952699"/>
    <w:rsid w:val="00954055"/>
    <w:rsid w:val="009540D4"/>
    <w:rsid w:val="0095437D"/>
    <w:rsid w:val="009547AB"/>
    <w:rsid w:val="0095570C"/>
    <w:rsid w:val="00955D92"/>
    <w:rsid w:val="009569BE"/>
    <w:rsid w:val="00957B5A"/>
    <w:rsid w:val="00960282"/>
    <w:rsid w:val="009606BD"/>
    <w:rsid w:val="009607AC"/>
    <w:rsid w:val="00960F47"/>
    <w:rsid w:val="009613E5"/>
    <w:rsid w:val="009630C3"/>
    <w:rsid w:val="00963A36"/>
    <w:rsid w:val="00963D0B"/>
    <w:rsid w:val="00963D0C"/>
    <w:rsid w:val="00963F4C"/>
    <w:rsid w:val="009645E0"/>
    <w:rsid w:val="0096698C"/>
    <w:rsid w:val="00967F95"/>
    <w:rsid w:val="00970484"/>
    <w:rsid w:val="00970776"/>
    <w:rsid w:val="00971821"/>
    <w:rsid w:val="00971B15"/>
    <w:rsid w:val="00971B45"/>
    <w:rsid w:val="0097213A"/>
    <w:rsid w:val="00972568"/>
    <w:rsid w:val="00972691"/>
    <w:rsid w:val="00972BB9"/>
    <w:rsid w:val="0097354B"/>
    <w:rsid w:val="00974C55"/>
    <w:rsid w:val="00976177"/>
    <w:rsid w:val="009779FE"/>
    <w:rsid w:val="00977CE9"/>
    <w:rsid w:val="009806E2"/>
    <w:rsid w:val="00980CC7"/>
    <w:rsid w:val="00981BED"/>
    <w:rsid w:val="009822AE"/>
    <w:rsid w:val="00982D32"/>
    <w:rsid w:val="00983998"/>
    <w:rsid w:val="00984173"/>
    <w:rsid w:val="00984428"/>
    <w:rsid w:val="009855F5"/>
    <w:rsid w:val="00986518"/>
    <w:rsid w:val="00986527"/>
    <w:rsid w:val="00986B11"/>
    <w:rsid w:val="00991A51"/>
    <w:rsid w:val="00992243"/>
    <w:rsid w:val="00992DD4"/>
    <w:rsid w:val="00992FC3"/>
    <w:rsid w:val="00993286"/>
    <w:rsid w:val="009934C8"/>
    <w:rsid w:val="009948A5"/>
    <w:rsid w:val="009949FE"/>
    <w:rsid w:val="0099515A"/>
    <w:rsid w:val="009963FF"/>
    <w:rsid w:val="009966B5"/>
    <w:rsid w:val="00997978"/>
    <w:rsid w:val="00997C3D"/>
    <w:rsid w:val="009A0101"/>
    <w:rsid w:val="009A1241"/>
    <w:rsid w:val="009A169B"/>
    <w:rsid w:val="009A16A6"/>
    <w:rsid w:val="009A1B46"/>
    <w:rsid w:val="009A1B69"/>
    <w:rsid w:val="009A1F4D"/>
    <w:rsid w:val="009A40E0"/>
    <w:rsid w:val="009A41F5"/>
    <w:rsid w:val="009A42B4"/>
    <w:rsid w:val="009A4477"/>
    <w:rsid w:val="009A4BA2"/>
    <w:rsid w:val="009A5E7A"/>
    <w:rsid w:val="009A6BE5"/>
    <w:rsid w:val="009A703A"/>
    <w:rsid w:val="009A7D83"/>
    <w:rsid w:val="009B027C"/>
    <w:rsid w:val="009B09D4"/>
    <w:rsid w:val="009B10C0"/>
    <w:rsid w:val="009B1D6B"/>
    <w:rsid w:val="009B2CDC"/>
    <w:rsid w:val="009B2F0E"/>
    <w:rsid w:val="009B2FFA"/>
    <w:rsid w:val="009B3220"/>
    <w:rsid w:val="009B4C5C"/>
    <w:rsid w:val="009B57E0"/>
    <w:rsid w:val="009B58CA"/>
    <w:rsid w:val="009B5E84"/>
    <w:rsid w:val="009B631C"/>
    <w:rsid w:val="009B63A6"/>
    <w:rsid w:val="009B666B"/>
    <w:rsid w:val="009B6BCB"/>
    <w:rsid w:val="009B6C22"/>
    <w:rsid w:val="009C0D72"/>
    <w:rsid w:val="009C16E1"/>
    <w:rsid w:val="009C285A"/>
    <w:rsid w:val="009C3560"/>
    <w:rsid w:val="009C428C"/>
    <w:rsid w:val="009C4944"/>
    <w:rsid w:val="009C5371"/>
    <w:rsid w:val="009C555B"/>
    <w:rsid w:val="009C7233"/>
    <w:rsid w:val="009C729F"/>
    <w:rsid w:val="009C7649"/>
    <w:rsid w:val="009C783E"/>
    <w:rsid w:val="009C7DAE"/>
    <w:rsid w:val="009C7DB0"/>
    <w:rsid w:val="009C7E82"/>
    <w:rsid w:val="009C7F6A"/>
    <w:rsid w:val="009D0307"/>
    <w:rsid w:val="009D04FE"/>
    <w:rsid w:val="009D0781"/>
    <w:rsid w:val="009D0AF4"/>
    <w:rsid w:val="009D1653"/>
    <w:rsid w:val="009D1884"/>
    <w:rsid w:val="009D1A62"/>
    <w:rsid w:val="009D1CCD"/>
    <w:rsid w:val="009D332E"/>
    <w:rsid w:val="009D361B"/>
    <w:rsid w:val="009D38AA"/>
    <w:rsid w:val="009D4C1B"/>
    <w:rsid w:val="009D5136"/>
    <w:rsid w:val="009D566C"/>
    <w:rsid w:val="009D6539"/>
    <w:rsid w:val="009D679E"/>
    <w:rsid w:val="009D6870"/>
    <w:rsid w:val="009D70D7"/>
    <w:rsid w:val="009E114B"/>
    <w:rsid w:val="009E192F"/>
    <w:rsid w:val="009E266C"/>
    <w:rsid w:val="009E2970"/>
    <w:rsid w:val="009E32ED"/>
    <w:rsid w:val="009E3A4B"/>
    <w:rsid w:val="009E4464"/>
    <w:rsid w:val="009E4955"/>
    <w:rsid w:val="009E5817"/>
    <w:rsid w:val="009E597B"/>
    <w:rsid w:val="009E709C"/>
    <w:rsid w:val="009F0759"/>
    <w:rsid w:val="009F0EBB"/>
    <w:rsid w:val="009F1421"/>
    <w:rsid w:val="009F1647"/>
    <w:rsid w:val="009F192D"/>
    <w:rsid w:val="009F222C"/>
    <w:rsid w:val="009F2AF9"/>
    <w:rsid w:val="009F2FDE"/>
    <w:rsid w:val="009F3134"/>
    <w:rsid w:val="009F3366"/>
    <w:rsid w:val="009F380C"/>
    <w:rsid w:val="009F4A71"/>
    <w:rsid w:val="009F4FC3"/>
    <w:rsid w:val="009F54AC"/>
    <w:rsid w:val="009F5D0F"/>
    <w:rsid w:val="009F6089"/>
    <w:rsid w:val="009F6114"/>
    <w:rsid w:val="009F61CA"/>
    <w:rsid w:val="009F68E8"/>
    <w:rsid w:val="009F6B0C"/>
    <w:rsid w:val="009F71B9"/>
    <w:rsid w:val="00A001FC"/>
    <w:rsid w:val="00A005E3"/>
    <w:rsid w:val="00A0210C"/>
    <w:rsid w:val="00A02221"/>
    <w:rsid w:val="00A02CA7"/>
    <w:rsid w:val="00A031AA"/>
    <w:rsid w:val="00A042EC"/>
    <w:rsid w:val="00A046E9"/>
    <w:rsid w:val="00A04838"/>
    <w:rsid w:val="00A0491C"/>
    <w:rsid w:val="00A05A76"/>
    <w:rsid w:val="00A05E82"/>
    <w:rsid w:val="00A0612E"/>
    <w:rsid w:val="00A06A26"/>
    <w:rsid w:val="00A07888"/>
    <w:rsid w:val="00A100CC"/>
    <w:rsid w:val="00A1067F"/>
    <w:rsid w:val="00A109C1"/>
    <w:rsid w:val="00A10F8B"/>
    <w:rsid w:val="00A11077"/>
    <w:rsid w:val="00A11825"/>
    <w:rsid w:val="00A1210F"/>
    <w:rsid w:val="00A12550"/>
    <w:rsid w:val="00A127F1"/>
    <w:rsid w:val="00A128A0"/>
    <w:rsid w:val="00A14F19"/>
    <w:rsid w:val="00A15903"/>
    <w:rsid w:val="00A160C5"/>
    <w:rsid w:val="00A16B7F"/>
    <w:rsid w:val="00A17322"/>
    <w:rsid w:val="00A208C3"/>
    <w:rsid w:val="00A22700"/>
    <w:rsid w:val="00A22770"/>
    <w:rsid w:val="00A22AC6"/>
    <w:rsid w:val="00A22CE9"/>
    <w:rsid w:val="00A22F65"/>
    <w:rsid w:val="00A23BBD"/>
    <w:rsid w:val="00A24163"/>
    <w:rsid w:val="00A24A49"/>
    <w:rsid w:val="00A261B2"/>
    <w:rsid w:val="00A265F7"/>
    <w:rsid w:val="00A27335"/>
    <w:rsid w:val="00A30045"/>
    <w:rsid w:val="00A3074B"/>
    <w:rsid w:val="00A30D94"/>
    <w:rsid w:val="00A30DD9"/>
    <w:rsid w:val="00A30FC0"/>
    <w:rsid w:val="00A33C5E"/>
    <w:rsid w:val="00A346C5"/>
    <w:rsid w:val="00A34804"/>
    <w:rsid w:val="00A34993"/>
    <w:rsid w:val="00A34B8A"/>
    <w:rsid w:val="00A361A3"/>
    <w:rsid w:val="00A36C99"/>
    <w:rsid w:val="00A36DD0"/>
    <w:rsid w:val="00A37C34"/>
    <w:rsid w:val="00A40E54"/>
    <w:rsid w:val="00A41EC7"/>
    <w:rsid w:val="00A42350"/>
    <w:rsid w:val="00A4306E"/>
    <w:rsid w:val="00A4375E"/>
    <w:rsid w:val="00A44331"/>
    <w:rsid w:val="00A4469B"/>
    <w:rsid w:val="00A4498D"/>
    <w:rsid w:val="00A46296"/>
    <w:rsid w:val="00A468D2"/>
    <w:rsid w:val="00A473DD"/>
    <w:rsid w:val="00A476DE"/>
    <w:rsid w:val="00A50EA6"/>
    <w:rsid w:val="00A514E7"/>
    <w:rsid w:val="00A527BE"/>
    <w:rsid w:val="00A53D3B"/>
    <w:rsid w:val="00A540D0"/>
    <w:rsid w:val="00A57D26"/>
    <w:rsid w:val="00A60530"/>
    <w:rsid w:val="00A609C4"/>
    <w:rsid w:val="00A60D3E"/>
    <w:rsid w:val="00A629C4"/>
    <w:rsid w:val="00A62A60"/>
    <w:rsid w:val="00A6451D"/>
    <w:rsid w:val="00A655BB"/>
    <w:rsid w:val="00A700B2"/>
    <w:rsid w:val="00A701B3"/>
    <w:rsid w:val="00A70B45"/>
    <w:rsid w:val="00A70F41"/>
    <w:rsid w:val="00A71FF2"/>
    <w:rsid w:val="00A723FE"/>
    <w:rsid w:val="00A73044"/>
    <w:rsid w:val="00A737B2"/>
    <w:rsid w:val="00A739A3"/>
    <w:rsid w:val="00A74E60"/>
    <w:rsid w:val="00A75205"/>
    <w:rsid w:val="00A75764"/>
    <w:rsid w:val="00A75B30"/>
    <w:rsid w:val="00A76B0D"/>
    <w:rsid w:val="00A76D78"/>
    <w:rsid w:val="00A772CA"/>
    <w:rsid w:val="00A77443"/>
    <w:rsid w:val="00A77500"/>
    <w:rsid w:val="00A777B5"/>
    <w:rsid w:val="00A81930"/>
    <w:rsid w:val="00A81E8F"/>
    <w:rsid w:val="00A83806"/>
    <w:rsid w:val="00A84278"/>
    <w:rsid w:val="00A85229"/>
    <w:rsid w:val="00A85658"/>
    <w:rsid w:val="00A861FC"/>
    <w:rsid w:val="00A865FD"/>
    <w:rsid w:val="00A86CAF"/>
    <w:rsid w:val="00A86DBD"/>
    <w:rsid w:val="00A86DDD"/>
    <w:rsid w:val="00A87C5A"/>
    <w:rsid w:val="00A87E30"/>
    <w:rsid w:val="00A87F81"/>
    <w:rsid w:val="00A90E1A"/>
    <w:rsid w:val="00A91556"/>
    <w:rsid w:val="00A91930"/>
    <w:rsid w:val="00A92714"/>
    <w:rsid w:val="00A94B20"/>
    <w:rsid w:val="00A95559"/>
    <w:rsid w:val="00A966B4"/>
    <w:rsid w:val="00A96994"/>
    <w:rsid w:val="00A96ABA"/>
    <w:rsid w:val="00AA0E25"/>
    <w:rsid w:val="00AA111A"/>
    <w:rsid w:val="00AA2AD6"/>
    <w:rsid w:val="00AA2C27"/>
    <w:rsid w:val="00AA2ED9"/>
    <w:rsid w:val="00AA3DAF"/>
    <w:rsid w:val="00AA5CE3"/>
    <w:rsid w:val="00AA5EE7"/>
    <w:rsid w:val="00AA6813"/>
    <w:rsid w:val="00AA7274"/>
    <w:rsid w:val="00AA7534"/>
    <w:rsid w:val="00AA7558"/>
    <w:rsid w:val="00AA7746"/>
    <w:rsid w:val="00AA7CC4"/>
    <w:rsid w:val="00AB143B"/>
    <w:rsid w:val="00AB1BEB"/>
    <w:rsid w:val="00AB1C27"/>
    <w:rsid w:val="00AB2418"/>
    <w:rsid w:val="00AB2476"/>
    <w:rsid w:val="00AB27EF"/>
    <w:rsid w:val="00AB34C1"/>
    <w:rsid w:val="00AB3C68"/>
    <w:rsid w:val="00AB4433"/>
    <w:rsid w:val="00AB45F7"/>
    <w:rsid w:val="00AB479C"/>
    <w:rsid w:val="00AB5DA9"/>
    <w:rsid w:val="00AB5E25"/>
    <w:rsid w:val="00AC0266"/>
    <w:rsid w:val="00AC06D7"/>
    <w:rsid w:val="00AC0A33"/>
    <w:rsid w:val="00AC0AF4"/>
    <w:rsid w:val="00AC105C"/>
    <w:rsid w:val="00AC2549"/>
    <w:rsid w:val="00AC27F7"/>
    <w:rsid w:val="00AC2CEC"/>
    <w:rsid w:val="00AC367E"/>
    <w:rsid w:val="00AC37F6"/>
    <w:rsid w:val="00AC3AB4"/>
    <w:rsid w:val="00AC40BD"/>
    <w:rsid w:val="00AC4FD6"/>
    <w:rsid w:val="00AC7C11"/>
    <w:rsid w:val="00AD0B21"/>
    <w:rsid w:val="00AD0B60"/>
    <w:rsid w:val="00AD0BC5"/>
    <w:rsid w:val="00AD1971"/>
    <w:rsid w:val="00AD1D0F"/>
    <w:rsid w:val="00AD2C6D"/>
    <w:rsid w:val="00AD2D8D"/>
    <w:rsid w:val="00AD3A9C"/>
    <w:rsid w:val="00AD446F"/>
    <w:rsid w:val="00AD4DC8"/>
    <w:rsid w:val="00AD566A"/>
    <w:rsid w:val="00AD5A9C"/>
    <w:rsid w:val="00AD63D6"/>
    <w:rsid w:val="00AD69B6"/>
    <w:rsid w:val="00AD73CD"/>
    <w:rsid w:val="00AE018D"/>
    <w:rsid w:val="00AE023D"/>
    <w:rsid w:val="00AE0A44"/>
    <w:rsid w:val="00AE0ABC"/>
    <w:rsid w:val="00AE0C58"/>
    <w:rsid w:val="00AE1B1D"/>
    <w:rsid w:val="00AE3AC4"/>
    <w:rsid w:val="00AE3FDC"/>
    <w:rsid w:val="00AE52CD"/>
    <w:rsid w:val="00AE5380"/>
    <w:rsid w:val="00AE5BA1"/>
    <w:rsid w:val="00AE62B1"/>
    <w:rsid w:val="00AE69ED"/>
    <w:rsid w:val="00AE7563"/>
    <w:rsid w:val="00AE76F8"/>
    <w:rsid w:val="00AF0211"/>
    <w:rsid w:val="00AF0436"/>
    <w:rsid w:val="00AF0710"/>
    <w:rsid w:val="00AF099A"/>
    <w:rsid w:val="00AF0A15"/>
    <w:rsid w:val="00AF127F"/>
    <w:rsid w:val="00AF16A1"/>
    <w:rsid w:val="00AF2140"/>
    <w:rsid w:val="00AF23A1"/>
    <w:rsid w:val="00AF2C8E"/>
    <w:rsid w:val="00AF3082"/>
    <w:rsid w:val="00AF3F89"/>
    <w:rsid w:val="00AF42A8"/>
    <w:rsid w:val="00AF665C"/>
    <w:rsid w:val="00AF677B"/>
    <w:rsid w:val="00AF69CC"/>
    <w:rsid w:val="00AF6D9D"/>
    <w:rsid w:val="00AF7F26"/>
    <w:rsid w:val="00B00BC8"/>
    <w:rsid w:val="00B01350"/>
    <w:rsid w:val="00B013D3"/>
    <w:rsid w:val="00B01F20"/>
    <w:rsid w:val="00B0222A"/>
    <w:rsid w:val="00B0255D"/>
    <w:rsid w:val="00B02DCF"/>
    <w:rsid w:val="00B03AD0"/>
    <w:rsid w:val="00B044B7"/>
    <w:rsid w:val="00B04707"/>
    <w:rsid w:val="00B047A6"/>
    <w:rsid w:val="00B058E2"/>
    <w:rsid w:val="00B05BFC"/>
    <w:rsid w:val="00B06B58"/>
    <w:rsid w:val="00B06EE7"/>
    <w:rsid w:val="00B0717F"/>
    <w:rsid w:val="00B07F82"/>
    <w:rsid w:val="00B10358"/>
    <w:rsid w:val="00B1041D"/>
    <w:rsid w:val="00B10A31"/>
    <w:rsid w:val="00B127B0"/>
    <w:rsid w:val="00B13306"/>
    <w:rsid w:val="00B13D58"/>
    <w:rsid w:val="00B14219"/>
    <w:rsid w:val="00B145A5"/>
    <w:rsid w:val="00B14656"/>
    <w:rsid w:val="00B15636"/>
    <w:rsid w:val="00B16CE3"/>
    <w:rsid w:val="00B1729C"/>
    <w:rsid w:val="00B205F2"/>
    <w:rsid w:val="00B211D5"/>
    <w:rsid w:val="00B220A0"/>
    <w:rsid w:val="00B23206"/>
    <w:rsid w:val="00B24103"/>
    <w:rsid w:val="00B250FD"/>
    <w:rsid w:val="00B255D5"/>
    <w:rsid w:val="00B25CF5"/>
    <w:rsid w:val="00B27552"/>
    <w:rsid w:val="00B307FE"/>
    <w:rsid w:val="00B3083D"/>
    <w:rsid w:val="00B30BAC"/>
    <w:rsid w:val="00B31F1A"/>
    <w:rsid w:val="00B322C7"/>
    <w:rsid w:val="00B328FA"/>
    <w:rsid w:val="00B32B7D"/>
    <w:rsid w:val="00B33B08"/>
    <w:rsid w:val="00B3528F"/>
    <w:rsid w:val="00B352BC"/>
    <w:rsid w:val="00B3550C"/>
    <w:rsid w:val="00B3562C"/>
    <w:rsid w:val="00B358D4"/>
    <w:rsid w:val="00B3657E"/>
    <w:rsid w:val="00B37317"/>
    <w:rsid w:val="00B40D11"/>
    <w:rsid w:val="00B42487"/>
    <w:rsid w:val="00B428C8"/>
    <w:rsid w:val="00B43AF9"/>
    <w:rsid w:val="00B43CF1"/>
    <w:rsid w:val="00B440BE"/>
    <w:rsid w:val="00B441D3"/>
    <w:rsid w:val="00B4441E"/>
    <w:rsid w:val="00B4448D"/>
    <w:rsid w:val="00B45BBA"/>
    <w:rsid w:val="00B45F62"/>
    <w:rsid w:val="00B46553"/>
    <w:rsid w:val="00B469E4"/>
    <w:rsid w:val="00B47399"/>
    <w:rsid w:val="00B4764D"/>
    <w:rsid w:val="00B4775E"/>
    <w:rsid w:val="00B5387F"/>
    <w:rsid w:val="00B53AD6"/>
    <w:rsid w:val="00B53F75"/>
    <w:rsid w:val="00B54968"/>
    <w:rsid w:val="00B54C08"/>
    <w:rsid w:val="00B557F0"/>
    <w:rsid w:val="00B5611B"/>
    <w:rsid w:val="00B56479"/>
    <w:rsid w:val="00B56DA7"/>
    <w:rsid w:val="00B57368"/>
    <w:rsid w:val="00B60112"/>
    <w:rsid w:val="00B601C7"/>
    <w:rsid w:val="00B612DA"/>
    <w:rsid w:val="00B61632"/>
    <w:rsid w:val="00B6222E"/>
    <w:rsid w:val="00B629F4"/>
    <w:rsid w:val="00B6353C"/>
    <w:rsid w:val="00B63FE4"/>
    <w:rsid w:val="00B640CA"/>
    <w:rsid w:val="00B65EB7"/>
    <w:rsid w:val="00B668F9"/>
    <w:rsid w:val="00B70320"/>
    <w:rsid w:val="00B70463"/>
    <w:rsid w:val="00B71158"/>
    <w:rsid w:val="00B72296"/>
    <w:rsid w:val="00B72635"/>
    <w:rsid w:val="00B73053"/>
    <w:rsid w:val="00B732B5"/>
    <w:rsid w:val="00B7413D"/>
    <w:rsid w:val="00B7449D"/>
    <w:rsid w:val="00B74EA7"/>
    <w:rsid w:val="00B754D9"/>
    <w:rsid w:val="00B76DB1"/>
    <w:rsid w:val="00B7736B"/>
    <w:rsid w:val="00B775C4"/>
    <w:rsid w:val="00B77C12"/>
    <w:rsid w:val="00B8004D"/>
    <w:rsid w:val="00B800AA"/>
    <w:rsid w:val="00B81BBB"/>
    <w:rsid w:val="00B81CFC"/>
    <w:rsid w:val="00B82EA2"/>
    <w:rsid w:val="00B83158"/>
    <w:rsid w:val="00B8371A"/>
    <w:rsid w:val="00B8405A"/>
    <w:rsid w:val="00B84EFB"/>
    <w:rsid w:val="00B85869"/>
    <w:rsid w:val="00B86880"/>
    <w:rsid w:val="00B86C0D"/>
    <w:rsid w:val="00B875E0"/>
    <w:rsid w:val="00B87610"/>
    <w:rsid w:val="00B90306"/>
    <w:rsid w:val="00B90749"/>
    <w:rsid w:val="00B90B90"/>
    <w:rsid w:val="00B90ECF"/>
    <w:rsid w:val="00B91A5C"/>
    <w:rsid w:val="00B94A7C"/>
    <w:rsid w:val="00B94BCC"/>
    <w:rsid w:val="00B94F44"/>
    <w:rsid w:val="00B95165"/>
    <w:rsid w:val="00B95F97"/>
    <w:rsid w:val="00B966E9"/>
    <w:rsid w:val="00B9703C"/>
    <w:rsid w:val="00B97818"/>
    <w:rsid w:val="00B978A3"/>
    <w:rsid w:val="00B97F71"/>
    <w:rsid w:val="00BA03B6"/>
    <w:rsid w:val="00BA148C"/>
    <w:rsid w:val="00BA242A"/>
    <w:rsid w:val="00BA2551"/>
    <w:rsid w:val="00BA2D28"/>
    <w:rsid w:val="00BA348F"/>
    <w:rsid w:val="00BA3956"/>
    <w:rsid w:val="00BA3995"/>
    <w:rsid w:val="00BA55C9"/>
    <w:rsid w:val="00BA5696"/>
    <w:rsid w:val="00BA5D21"/>
    <w:rsid w:val="00BA5FB1"/>
    <w:rsid w:val="00BA6C77"/>
    <w:rsid w:val="00BA7879"/>
    <w:rsid w:val="00BB0183"/>
    <w:rsid w:val="00BB0E5C"/>
    <w:rsid w:val="00BB216E"/>
    <w:rsid w:val="00BB2969"/>
    <w:rsid w:val="00BB36A3"/>
    <w:rsid w:val="00BB394E"/>
    <w:rsid w:val="00BB3AF1"/>
    <w:rsid w:val="00BB3C92"/>
    <w:rsid w:val="00BB4326"/>
    <w:rsid w:val="00BB48F9"/>
    <w:rsid w:val="00BB5675"/>
    <w:rsid w:val="00BB5845"/>
    <w:rsid w:val="00BB624D"/>
    <w:rsid w:val="00BB6C40"/>
    <w:rsid w:val="00BB7B15"/>
    <w:rsid w:val="00BC2003"/>
    <w:rsid w:val="00BC3890"/>
    <w:rsid w:val="00BC3F88"/>
    <w:rsid w:val="00BC4C67"/>
    <w:rsid w:val="00BC4D4B"/>
    <w:rsid w:val="00BC5E76"/>
    <w:rsid w:val="00BC7872"/>
    <w:rsid w:val="00BD0315"/>
    <w:rsid w:val="00BD1A13"/>
    <w:rsid w:val="00BD209A"/>
    <w:rsid w:val="00BD21A5"/>
    <w:rsid w:val="00BD320C"/>
    <w:rsid w:val="00BD330D"/>
    <w:rsid w:val="00BD390B"/>
    <w:rsid w:val="00BD46F7"/>
    <w:rsid w:val="00BD4936"/>
    <w:rsid w:val="00BD5DD2"/>
    <w:rsid w:val="00BD6059"/>
    <w:rsid w:val="00BD6278"/>
    <w:rsid w:val="00BD68DB"/>
    <w:rsid w:val="00BE066F"/>
    <w:rsid w:val="00BE0D89"/>
    <w:rsid w:val="00BE0EFA"/>
    <w:rsid w:val="00BE1117"/>
    <w:rsid w:val="00BE2AEF"/>
    <w:rsid w:val="00BE32A4"/>
    <w:rsid w:val="00BE3F9F"/>
    <w:rsid w:val="00BE425F"/>
    <w:rsid w:val="00BE6185"/>
    <w:rsid w:val="00BE73E8"/>
    <w:rsid w:val="00BE7D4D"/>
    <w:rsid w:val="00BF04C2"/>
    <w:rsid w:val="00BF1789"/>
    <w:rsid w:val="00BF1C5C"/>
    <w:rsid w:val="00BF1E1C"/>
    <w:rsid w:val="00BF28CF"/>
    <w:rsid w:val="00BF3E97"/>
    <w:rsid w:val="00BF44D3"/>
    <w:rsid w:val="00BF4ABB"/>
    <w:rsid w:val="00BF4AFC"/>
    <w:rsid w:val="00BF5119"/>
    <w:rsid w:val="00BF5752"/>
    <w:rsid w:val="00BF5EBF"/>
    <w:rsid w:val="00BF5F14"/>
    <w:rsid w:val="00BF6A49"/>
    <w:rsid w:val="00C00053"/>
    <w:rsid w:val="00C004B7"/>
    <w:rsid w:val="00C00A86"/>
    <w:rsid w:val="00C00F5F"/>
    <w:rsid w:val="00C012B0"/>
    <w:rsid w:val="00C01669"/>
    <w:rsid w:val="00C01F7D"/>
    <w:rsid w:val="00C03C86"/>
    <w:rsid w:val="00C041D9"/>
    <w:rsid w:val="00C0508C"/>
    <w:rsid w:val="00C05E3C"/>
    <w:rsid w:val="00C0774D"/>
    <w:rsid w:val="00C07EF5"/>
    <w:rsid w:val="00C101D5"/>
    <w:rsid w:val="00C10572"/>
    <w:rsid w:val="00C10598"/>
    <w:rsid w:val="00C10E21"/>
    <w:rsid w:val="00C11B9D"/>
    <w:rsid w:val="00C120C7"/>
    <w:rsid w:val="00C12EB3"/>
    <w:rsid w:val="00C13348"/>
    <w:rsid w:val="00C14BF2"/>
    <w:rsid w:val="00C15228"/>
    <w:rsid w:val="00C15385"/>
    <w:rsid w:val="00C15CD9"/>
    <w:rsid w:val="00C15F98"/>
    <w:rsid w:val="00C160BD"/>
    <w:rsid w:val="00C17B4B"/>
    <w:rsid w:val="00C17DD2"/>
    <w:rsid w:val="00C213FE"/>
    <w:rsid w:val="00C21653"/>
    <w:rsid w:val="00C21E2A"/>
    <w:rsid w:val="00C224A7"/>
    <w:rsid w:val="00C22BC6"/>
    <w:rsid w:val="00C243BD"/>
    <w:rsid w:val="00C24953"/>
    <w:rsid w:val="00C24B5B"/>
    <w:rsid w:val="00C24DF8"/>
    <w:rsid w:val="00C25254"/>
    <w:rsid w:val="00C2546A"/>
    <w:rsid w:val="00C25E5C"/>
    <w:rsid w:val="00C2602E"/>
    <w:rsid w:val="00C26372"/>
    <w:rsid w:val="00C2649E"/>
    <w:rsid w:val="00C26AE3"/>
    <w:rsid w:val="00C27232"/>
    <w:rsid w:val="00C27D46"/>
    <w:rsid w:val="00C30C0A"/>
    <w:rsid w:val="00C30D09"/>
    <w:rsid w:val="00C31BCD"/>
    <w:rsid w:val="00C31EF4"/>
    <w:rsid w:val="00C326D4"/>
    <w:rsid w:val="00C342A7"/>
    <w:rsid w:val="00C344D0"/>
    <w:rsid w:val="00C3472C"/>
    <w:rsid w:val="00C348B3"/>
    <w:rsid w:val="00C36100"/>
    <w:rsid w:val="00C363CA"/>
    <w:rsid w:val="00C37446"/>
    <w:rsid w:val="00C37776"/>
    <w:rsid w:val="00C37873"/>
    <w:rsid w:val="00C4022F"/>
    <w:rsid w:val="00C421DF"/>
    <w:rsid w:val="00C422D8"/>
    <w:rsid w:val="00C45133"/>
    <w:rsid w:val="00C45AE6"/>
    <w:rsid w:val="00C45F2E"/>
    <w:rsid w:val="00C46CA9"/>
    <w:rsid w:val="00C46F0A"/>
    <w:rsid w:val="00C470E8"/>
    <w:rsid w:val="00C4748D"/>
    <w:rsid w:val="00C47B77"/>
    <w:rsid w:val="00C50B2C"/>
    <w:rsid w:val="00C525CE"/>
    <w:rsid w:val="00C52E1D"/>
    <w:rsid w:val="00C53AE0"/>
    <w:rsid w:val="00C53CC8"/>
    <w:rsid w:val="00C549D7"/>
    <w:rsid w:val="00C57793"/>
    <w:rsid w:val="00C5791A"/>
    <w:rsid w:val="00C57924"/>
    <w:rsid w:val="00C57A78"/>
    <w:rsid w:val="00C57E1A"/>
    <w:rsid w:val="00C57F01"/>
    <w:rsid w:val="00C60054"/>
    <w:rsid w:val="00C604E0"/>
    <w:rsid w:val="00C6051C"/>
    <w:rsid w:val="00C61E1F"/>
    <w:rsid w:val="00C62429"/>
    <w:rsid w:val="00C64007"/>
    <w:rsid w:val="00C6438F"/>
    <w:rsid w:val="00C64A29"/>
    <w:rsid w:val="00C64D42"/>
    <w:rsid w:val="00C650B1"/>
    <w:rsid w:val="00C652E6"/>
    <w:rsid w:val="00C65321"/>
    <w:rsid w:val="00C667A0"/>
    <w:rsid w:val="00C70180"/>
    <w:rsid w:val="00C70976"/>
    <w:rsid w:val="00C720B4"/>
    <w:rsid w:val="00C72590"/>
    <w:rsid w:val="00C72D2F"/>
    <w:rsid w:val="00C72FED"/>
    <w:rsid w:val="00C74D30"/>
    <w:rsid w:val="00C750DD"/>
    <w:rsid w:val="00C75F43"/>
    <w:rsid w:val="00C7673D"/>
    <w:rsid w:val="00C77D3E"/>
    <w:rsid w:val="00C80546"/>
    <w:rsid w:val="00C8065A"/>
    <w:rsid w:val="00C80C92"/>
    <w:rsid w:val="00C812C9"/>
    <w:rsid w:val="00C81F10"/>
    <w:rsid w:val="00C82C98"/>
    <w:rsid w:val="00C833D5"/>
    <w:rsid w:val="00C83AC7"/>
    <w:rsid w:val="00C84D0C"/>
    <w:rsid w:val="00C859F3"/>
    <w:rsid w:val="00C86196"/>
    <w:rsid w:val="00C867A8"/>
    <w:rsid w:val="00C871A6"/>
    <w:rsid w:val="00C87CCE"/>
    <w:rsid w:val="00C923BB"/>
    <w:rsid w:val="00C92CB9"/>
    <w:rsid w:val="00C92DBA"/>
    <w:rsid w:val="00C92FCC"/>
    <w:rsid w:val="00C9333E"/>
    <w:rsid w:val="00C951A2"/>
    <w:rsid w:val="00C953C3"/>
    <w:rsid w:val="00C95C53"/>
    <w:rsid w:val="00CA0314"/>
    <w:rsid w:val="00CA0D59"/>
    <w:rsid w:val="00CA0EBA"/>
    <w:rsid w:val="00CA0FF5"/>
    <w:rsid w:val="00CA1248"/>
    <w:rsid w:val="00CA45B7"/>
    <w:rsid w:val="00CA4CDB"/>
    <w:rsid w:val="00CB07CD"/>
    <w:rsid w:val="00CB1259"/>
    <w:rsid w:val="00CB1418"/>
    <w:rsid w:val="00CB1763"/>
    <w:rsid w:val="00CB2C6D"/>
    <w:rsid w:val="00CB2E55"/>
    <w:rsid w:val="00CB30E9"/>
    <w:rsid w:val="00CB3290"/>
    <w:rsid w:val="00CB3C89"/>
    <w:rsid w:val="00CB4749"/>
    <w:rsid w:val="00CB4927"/>
    <w:rsid w:val="00CB4DF5"/>
    <w:rsid w:val="00CB54B3"/>
    <w:rsid w:val="00CB566C"/>
    <w:rsid w:val="00CB599C"/>
    <w:rsid w:val="00CB5E81"/>
    <w:rsid w:val="00CB6626"/>
    <w:rsid w:val="00CB7E19"/>
    <w:rsid w:val="00CC0738"/>
    <w:rsid w:val="00CC16F6"/>
    <w:rsid w:val="00CC198F"/>
    <w:rsid w:val="00CC3709"/>
    <w:rsid w:val="00CC3C97"/>
    <w:rsid w:val="00CC3D10"/>
    <w:rsid w:val="00CC48F4"/>
    <w:rsid w:val="00CC609F"/>
    <w:rsid w:val="00CC6904"/>
    <w:rsid w:val="00CC781B"/>
    <w:rsid w:val="00CD0BA0"/>
    <w:rsid w:val="00CD0BCE"/>
    <w:rsid w:val="00CD1454"/>
    <w:rsid w:val="00CD17E5"/>
    <w:rsid w:val="00CD18A7"/>
    <w:rsid w:val="00CD31BE"/>
    <w:rsid w:val="00CD36D4"/>
    <w:rsid w:val="00CD4A20"/>
    <w:rsid w:val="00CD5C94"/>
    <w:rsid w:val="00CD5E55"/>
    <w:rsid w:val="00CD79FC"/>
    <w:rsid w:val="00CE00FE"/>
    <w:rsid w:val="00CE08E0"/>
    <w:rsid w:val="00CE099F"/>
    <w:rsid w:val="00CE0C99"/>
    <w:rsid w:val="00CE1644"/>
    <w:rsid w:val="00CE2435"/>
    <w:rsid w:val="00CE2523"/>
    <w:rsid w:val="00CE29EE"/>
    <w:rsid w:val="00CE4687"/>
    <w:rsid w:val="00CE4A7B"/>
    <w:rsid w:val="00CE4F56"/>
    <w:rsid w:val="00CE5A21"/>
    <w:rsid w:val="00CE61CF"/>
    <w:rsid w:val="00CE69A7"/>
    <w:rsid w:val="00CF0660"/>
    <w:rsid w:val="00CF0E33"/>
    <w:rsid w:val="00CF2F73"/>
    <w:rsid w:val="00CF3AA2"/>
    <w:rsid w:val="00CF4CB1"/>
    <w:rsid w:val="00D00FB8"/>
    <w:rsid w:val="00D028D1"/>
    <w:rsid w:val="00D02EE0"/>
    <w:rsid w:val="00D03369"/>
    <w:rsid w:val="00D03426"/>
    <w:rsid w:val="00D0405D"/>
    <w:rsid w:val="00D04FCB"/>
    <w:rsid w:val="00D05847"/>
    <w:rsid w:val="00D05DF8"/>
    <w:rsid w:val="00D05E09"/>
    <w:rsid w:val="00D0695B"/>
    <w:rsid w:val="00D07501"/>
    <w:rsid w:val="00D10021"/>
    <w:rsid w:val="00D10C54"/>
    <w:rsid w:val="00D10CB4"/>
    <w:rsid w:val="00D113B5"/>
    <w:rsid w:val="00D11955"/>
    <w:rsid w:val="00D12519"/>
    <w:rsid w:val="00D13996"/>
    <w:rsid w:val="00D13A32"/>
    <w:rsid w:val="00D1422F"/>
    <w:rsid w:val="00D159EE"/>
    <w:rsid w:val="00D15AC6"/>
    <w:rsid w:val="00D15F0B"/>
    <w:rsid w:val="00D16B97"/>
    <w:rsid w:val="00D17091"/>
    <w:rsid w:val="00D17AD2"/>
    <w:rsid w:val="00D20905"/>
    <w:rsid w:val="00D213AE"/>
    <w:rsid w:val="00D21723"/>
    <w:rsid w:val="00D218BD"/>
    <w:rsid w:val="00D22D23"/>
    <w:rsid w:val="00D22F86"/>
    <w:rsid w:val="00D231C8"/>
    <w:rsid w:val="00D24C32"/>
    <w:rsid w:val="00D25587"/>
    <w:rsid w:val="00D26035"/>
    <w:rsid w:val="00D26771"/>
    <w:rsid w:val="00D27272"/>
    <w:rsid w:val="00D300A6"/>
    <w:rsid w:val="00D307C4"/>
    <w:rsid w:val="00D30819"/>
    <w:rsid w:val="00D31936"/>
    <w:rsid w:val="00D31AA8"/>
    <w:rsid w:val="00D32634"/>
    <w:rsid w:val="00D333E6"/>
    <w:rsid w:val="00D33986"/>
    <w:rsid w:val="00D345C5"/>
    <w:rsid w:val="00D355E5"/>
    <w:rsid w:val="00D36A01"/>
    <w:rsid w:val="00D36D8C"/>
    <w:rsid w:val="00D36E27"/>
    <w:rsid w:val="00D36FF8"/>
    <w:rsid w:val="00D37481"/>
    <w:rsid w:val="00D40836"/>
    <w:rsid w:val="00D40B5B"/>
    <w:rsid w:val="00D42359"/>
    <w:rsid w:val="00D430A1"/>
    <w:rsid w:val="00D43B70"/>
    <w:rsid w:val="00D43EA0"/>
    <w:rsid w:val="00D44BBC"/>
    <w:rsid w:val="00D455B6"/>
    <w:rsid w:val="00D45868"/>
    <w:rsid w:val="00D45E13"/>
    <w:rsid w:val="00D46178"/>
    <w:rsid w:val="00D46384"/>
    <w:rsid w:val="00D46F2D"/>
    <w:rsid w:val="00D47727"/>
    <w:rsid w:val="00D47BE3"/>
    <w:rsid w:val="00D47D2D"/>
    <w:rsid w:val="00D50F04"/>
    <w:rsid w:val="00D51D5A"/>
    <w:rsid w:val="00D5295E"/>
    <w:rsid w:val="00D529AF"/>
    <w:rsid w:val="00D52B82"/>
    <w:rsid w:val="00D53CA3"/>
    <w:rsid w:val="00D55F05"/>
    <w:rsid w:val="00D565A7"/>
    <w:rsid w:val="00D566CA"/>
    <w:rsid w:val="00D566CF"/>
    <w:rsid w:val="00D56708"/>
    <w:rsid w:val="00D56A5A"/>
    <w:rsid w:val="00D5721E"/>
    <w:rsid w:val="00D57307"/>
    <w:rsid w:val="00D57490"/>
    <w:rsid w:val="00D600E1"/>
    <w:rsid w:val="00D613D0"/>
    <w:rsid w:val="00D623D6"/>
    <w:rsid w:val="00D628D1"/>
    <w:rsid w:val="00D63E8F"/>
    <w:rsid w:val="00D64668"/>
    <w:rsid w:val="00D65C32"/>
    <w:rsid w:val="00D66097"/>
    <w:rsid w:val="00D66898"/>
    <w:rsid w:val="00D67065"/>
    <w:rsid w:val="00D67842"/>
    <w:rsid w:val="00D70455"/>
    <w:rsid w:val="00D70C07"/>
    <w:rsid w:val="00D70F62"/>
    <w:rsid w:val="00D715DE"/>
    <w:rsid w:val="00D7166C"/>
    <w:rsid w:val="00D71A48"/>
    <w:rsid w:val="00D71F45"/>
    <w:rsid w:val="00D7213D"/>
    <w:rsid w:val="00D7227F"/>
    <w:rsid w:val="00D7295E"/>
    <w:rsid w:val="00D72F50"/>
    <w:rsid w:val="00D73223"/>
    <w:rsid w:val="00D749BF"/>
    <w:rsid w:val="00D74DBB"/>
    <w:rsid w:val="00D74EF8"/>
    <w:rsid w:val="00D76B9C"/>
    <w:rsid w:val="00D77334"/>
    <w:rsid w:val="00D773F4"/>
    <w:rsid w:val="00D7795A"/>
    <w:rsid w:val="00D8091D"/>
    <w:rsid w:val="00D81C4B"/>
    <w:rsid w:val="00D828DD"/>
    <w:rsid w:val="00D82CC4"/>
    <w:rsid w:val="00D831BE"/>
    <w:rsid w:val="00D842D3"/>
    <w:rsid w:val="00D844F6"/>
    <w:rsid w:val="00D84DAD"/>
    <w:rsid w:val="00D8678E"/>
    <w:rsid w:val="00D867FB"/>
    <w:rsid w:val="00D868FF"/>
    <w:rsid w:val="00D8781D"/>
    <w:rsid w:val="00D87CB3"/>
    <w:rsid w:val="00D90C47"/>
    <w:rsid w:val="00D90D77"/>
    <w:rsid w:val="00D91E87"/>
    <w:rsid w:val="00D920E1"/>
    <w:rsid w:val="00D9231E"/>
    <w:rsid w:val="00D92FFE"/>
    <w:rsid w:val="00D935C8"/>
    <w:rsid w:val="00D93618"/>
    <w:rsid w:val="00D946D3"/>
    <w:rsid w:val="00D95480"/>
    <w:rsid w:val="00D95F22"/>
    <w:rsid w:val="00D965AD"/>
    <w:rsid w:val="00D96FA0"/>
    <w:rsid w:val="00D976BE"/>
    <w:rsid w:val="00D97A43"/>
    <w:rsid w:val="00D97A94"/>
    <w:rsid w:val="00D97F80"/>
    <w:rsid w:val="00DA005E"/>
    <w:rsid w:val="00DA1850"/>
    <w:rsid w:val="00DA1BAC"/>
    <w:rsid w:val="00DA1C77"/>
    <w:rsid w:val="00DA1CC7"/>
    <w:rsid w:val="00DA2854"/>
    <w:rsid w:val="00DA2F4E"/>
    <w:rsid w:val="00DA4333"/>
    <w:rsid w:val="00DA5440"/>
    <w:rsid w:val="00DA77FD"/>
    <w:rsid w:val="00DA7AA0"/>
    <w:rsid w:val="00DA7AF2"/>
    <w:rsid w:val="00DA7C94"/>
    <w:rsid w:val="00DB0389"/>
    <w:rsid w:val="00DB146B"/>
    <w:rsid w:val="00DB1C48"/>
    <w:rsid w:val="00DB1D46"/>
    <w:rsid w:val="00DB1EDB"/>
    <w:rsid w:val="00DB2E12"/>
    <w:rsid w:val="00DB3101"/>
    <w:rsid w:val="00DB3304"/>
    <w:rsid w:val="00DB3BA2"/>
    <w:rsid w:val="00DB3F8D"/>
    <w:rsid w:val="00DB4327"/>
    <w:rsid w:val="00DB4447"/>
    <w:rsid w:val="00DB5FCF"/>
    <w:rsid w:val="00DB6BA8"/>
    <w:rsid w:val="00DB6C05"/>
    <w:rsid w:val="00DB7467"/>
    <w:rsid w:val="00DC009E"/>
    <w:rsid w:val="00DC0DC3"/>
    <w:rsid w:val="00DC1141"/>
    <w:rsid w:val="00DC2667"/>
    <w:rsid w:val="00DC2F95"/>
    <w:rsid w:val="00DC3C4F"/>
    <w:rsid w:val="00DC3EEE"/>
    <w:rsid w:val="00DC5C9F"/>
    <w:rsid w:val="00DC5E45"/>
    <w:rsid w:val="00DC6013"/>
    <w:rsid w:val="00DC715A"/>
    <w:rsid w:val="00DC746A"/>
    <w:rsid w:val="00DD0194"/>
    <w:rsid w:val="00DD0260"/>
    <w:rsid w:val="00DD0A49"/>
    <w:rsid w:val="00DD10B1"/>
    <w:rsid w:val="00DD2EBC"/>
    <w:rsid w:val="00DD3500"/>
    <w:rsid w:val="00DD38A7"/>
    <w:rsid w:val="00DD4076"/>
    <w:rsid w:val="00DD44EF"/>
    <w:rsid w:val="00DD6FFC"/>
    <w:rsid w:val="00DD7A1F"/>
    <w:rsid w:val="00DD7E3D"/>
    <w:rsid w:val="00DE0008"/>
    <w:rsid w:val="00DE0167"/>
    <w:rsid w:val="00DE07F1"/>
    <w:rsid w:val="00DE0A9A"/>
    <w:rsid w:val="00DE13B1"/>
    <w:rsid w:val="00DE1531"/>
    <w:rsid w:val="00DE193E"/>
    <w:rsid w:val="00DE1BB1"/>
    <w:rsid w:val="00DE1F49"/>
    <w:rsid w:val="00DE293F"/>
    <w:rsid w:val="00DE34A8"/>
    <w:rsid w:val="00DE41E5"/>
    <w:rsid w:val="00DE45BC"/>
    <w:rsid w:val="00DE4A6C"/>
    <w:rsid w:val="00DE5876"/>
    <w:rsid w:val="00DE6629"/>
    <w:rsid w:val="00DE6DA0"/>
    <w:rsid w:val="00DF0C62"/>
    <w:rsid w:val="00DF3A88"/>
    <w:rsid w:val="00DF430A"/>
    <w:rsid w:val="00DF43FE"/>
    <w:rsid w:val="00DF4783"/>
    <w:rsid w:val="00DF56A9"/>
    <w:rsid w:val="00DF5ECC"/>
    <w:rsid w:val="00DF6873"/>
    <w:rsid w:val="00DF6AB2"/>
    <w:rsid w:val="00DF6EF4"/>
    <w:rsid w:val="00DF72C6"/>
    <w:rsid w:val="00E004A9"/>
    <w:rsid w:val="00E01BC4"/>
    <w:rsid w:val="00E02A5A"/>
    <w:rsid w:val="00E03207"/>
    <w:rsid w:val="00E03CF0"/>
    <w:rsid w:val="00E03D3E"/>
    <w:rsid w:val="00E04803"/>
    <w:rsid w:val="00E04A67"/>
    <w:rsid w:val="00E04AE9"/>
    <w:rsid w:val="00E04E60"/>
    <w:rsid w:val="00E05294"/>
    <w:rsid w:val="00E053E2"/>
    <w:rsid w:val="00E05B29"/>
    <w:rsid w:val="00E06400"/>
    <w:rsid w:val="00E06435"/>
    <w:rsid w:val="00E075ED"/>
    <w:rsid w:val="00E1028F"/>
    <w:rsid w:val="00E1041D"/>
    <w:rsid w:val="00E10BF5"/>
    <w:rsid w:val="00E11045"/>
    <w:rsid w:val="00E11B1E"/>
    <w:rsid w:val="00E11E85"/>
    <w:rsid w:val="00E138F8"/>
    <w:rsid w:val="00E13FAB"/>
    <w:rsid w:val="00E13FD1"/>
    <w:rsid w:val="00E14038"/>
    <w:rsid w:val="00E141EB"/>
    <w:rsid w:val="00E15CA5"/>
    <w:rsid w:val="00E1779E"/>
    <w:rsid w:val="00E179B9"/>
    <w:rsid w:val="00E17A8C"/>
    <w:rsid w:val="00E20AD3"/>
    <w:rsid w:val="00E217A8"/>
    <w:rsid w:val="00E218D7"/>
    <w:rsid w:val="00E22010"/>
    <w:rsid w:val="00E223A5"/>
    <w:rsid w:val="00E22FEE"/>
    <w:rsid w:val="00E237AC"/>
    <w:rsid w:val="00E23A69"/>
    <w:rsid w:val="00E2561A"/>
    <w:rsid w:val="00E25FCF"/>
    <w:rsid w:val="00E270E0"/>
    <w:rsid w:val="00E274AF"/>
    <w:rsid w:val="00E27508"/>
    <w:rsid w:val="00E308FE"/>
    <w:rsid w:val="00E30D74"/>
    <w:rsid w:val="00E31248"/>
    <w:rsid w:val="00E31417"/>
    <w:rsid w:val="00E31E11"/>
    <w:rsid w:val="00E32655"/>
    <w:rsid w:val="00E32ED5"/>
    <w:rsid w:val="00E331A4"/>
    <w:rsid w:val="00E33334"/>
    <w:rsid w:val="00E339D0"/>
    <w:rsid w:val="00E34661"/>
    <w:rsid w:val="00E3482D"/>
    <w:rsid w:val="00E35A16"/>
    <w:rsid w:val="00E37657"/>
    <w:rsid w:val="00E37D1C"/>
    <w:rsid w:val="00E37E1D"/>
    <w:rsid w:val="00E40BC1"/>
    <w:rsid w:val="00E42120"/>
    <w:rsid w:val="00E42AC7"/>
    <w:rsid w:val="00E4329C"/>
    <w:rsid w:val="00E440D1"/>
    <w:rsid w:val="00E4513F"/>
    <w:rsid w:val="00E451A2"/>
    <w:rsid w:val="00E454DA"/>
    <w:rsid w:val="00E459D4"/>
    <w:rsid w:val="00E46ACB"/>
    <w:rsid w:val="00E5038C"/>
    <w:rsid w:val="00E5043C"/>
    <w:rsid w:val="00E50CCF"/>
    <w:rsid w:val="00E51627"/>
    <w:rsid w:val="00E5164E"/>
    <w:rsid w:val="00E51BD2"/>
    <w:rsid w:val="00E52AD3"/>
    <w:rsid w:val="00E52EA3"/>
    <w:rsid w:val="00E52F37"/>
    <w:rsid w:val="00E5511A"/>
    <w:rsid w:val="00E557E2"/>
    <w:rsid w:val="00E5610B"/>
    <w:rsid w:val="00E56A3E"/>
    <w:rsid w:val="00E579FD"/>
    <w:rsid w:val="00E57CC9"/>
    <w:rsid w:val="00E57DF2"/>
    <w:rsid w:val="00E608AD"/>
    <w:rsid w:val="00E613EF"/>
    <w:rsid w:val="00E619C3"/>
    <w:rsid w:val="00E62130"/>
    <w:rsid w:val="00E642CC"/>
    <w:rsid w:val="00E6443A"/>
    <w:rsid w:val="00E656C2"/>
    <w:rsid w:val="00E65760"/>
    <w:rsid w:val="00E65904"/>
    <w:rsid w:val="00E65C92"/>
    <w:rsid w:val="00E66498"/>
    <w:rsid w:val="00E671D7"/>
    <w:rsid w:val="00E7104F"/>
    <w:rsid w:val="00E71479"/>
    <w:rsid w:val="00E71852"/>
    <w:rsid w:val="00E71A6E"/>
    <w:rsid w:val="00E71C17"/>
    <w:rsid w:val="00E7277F"/>
    <w:rsid w:val="00E72A64"/>
    <w:rsid w:val="00E72D19"/>
    <w:rsid w:val="00E741FA"/>
    <w:rsid w:val="00E74F73"/>
    <w:rsid w:val="00E764B4"/>
    <w:rsid w:val="00E76A0F"/>
    <w:rsid w:val="00E804D8"/>
    <w:rsid w:val="00E805B0"/>
    <w:rsid w:val="00E80EEC"/>
    <w:rsid w:val="00E81663"/>
    <w:rsid w:val="00E816FA"/>
    <w:rsid w:val="00E8399F"/>
    <w:rsid w:val="00E847B7"/>
    <w:rsid w:val="00E84C0F"/>
    <w:rsid w:val="00E84D2A"/>
    <w:rsid w:val="00E84DD6"/>
    <w:rsid w:val="00E84E20"/>
    <w:rsid w:val="00E84F2A"/>
    <w:rsid w:val="00E864C3"/>
    <w:rsid w:val="00E86A9E"/>
    <w:rsid w:val="00E87638"/>
    <w:rsid w:val="00E901DA"/>
    <w:rsid w:val="00E9045A"/>
    <w:rsid w:val="00E90F8D"/>
    <w:rsid w:val="00E9149A"/>
    <w:rsid w:val="00E91EDD"/>
    <w:rsid w:val="00E928AB"/>
    <w:rsid w:val="00E92D72"/>
    <w:rsid w:val="00E9301E"/>
    <w:rsid w:val="00E931AA"/>
    <w:rsid w:val="00E9380B"/>
    <w:rsid w:val="00E9395A"/>
    <w:rsid w:val="00E9414B"/>
    <w:rsid w:val="00E9459F"/>
    <w:rsid w:val="00E95613"/>
    <w:rsid w:val="00E95F34"/>
    <w:rsid w:val="00E9631D"/>
    <w:rsid w:val="00E9703C"/>
    <w:rsid w:val="00E9784E"/>
    <w:rsid w:val="00E97A40"/>
    <w:rsid w:val="00EA01EB"/>
    <w:rsid w:val="00EA092E"/>
    <w:rsid w:val="00EA098B"/>
    <w:rsid w:val="00EA0FBD"/>
    <w:rsid w:val="00EA2020"/>
    <w:rsid w:val="00EA30B4"/>
    <w:rsid w:val="00EA30F7"/>
    <w:rsid w:val="00EA5018"/>
    <w:rsid w:val="00EA5233"/>
    <w:rsid w:val="00EA53EC"/>
    <w:rsid w:val="00EA6254"/>
    <w:rsid w:val="00EA7E19"/>
    <w:rsid w:val="00EB0179"/>
    <w:rsid w:val="00EB0267"/>
    <w:rsid w:val="00EB09A9"/>
    <w:rsid w:val="00EB0AE2"/>
    <w:rsid w:val="00EB16F8"/>
    <w:rsid w:val="00EB20A4"/>
    <w:rsid w:val="00EB39DF"/>
    <w:rsid w:val="00EB3B33"/>
    <w:rsid w:val="00EB4738"/>
    <w:rsid w:val="00EB5847"/>
    <w:rsid w:val="00EB5A2F"/>
    <w:rsid w:val="00EB5CE8"/>
    <w:rsid w:val="00EB6081"/>
    <w:rsid w:val="00EB6201"/>
    <w:rsid w:val="00EB7F0A"/>
    <w:rsid w:val="00EC08BE"/>
    <w:rsid w:val="00EC0CA3"/>
    <w:rsid w:val="00EC100C"/>
    <w:rsid w:val="00EC1471"/>
    <w:rsid w:val="00EC2069"/>
    <w:rsid w:val="00EC3D3A"/>
    <w:rsid w:val="00EC427F"/>
    <w:rsid w:val="00EC4B26"/>
    <w:rsid w:val="00EC508B"/>
    <w:rsid w:val="00EC50B1"/>
    <w:rsid w:val="00EC692F"/>
    <w:rsid w:val="00EC71D6"/>
    <w:rsid w:val="00EC7D91"/>
    <w:rsid w:val="00ED1EE8"/>
    <w:rsid w:val="00ED2B56"/>
    <w:rsid w:val="00ED2CAD"/>
    <w:rsid w:val="00ED39D6"/>
    <w:rsid w:val="00ED4E5C"/>
    <w:rsid w:val="00ED5AD6"/>
    <w:rsid w:val="00ED5E56"/>
    <w:rsid w:val="00ED6512"/>
    <w:rsid w:val="00ED6533"/>
    <w:rsid w:val="00ED685D"/>
    <w:rsid w:val="00ED6DFC"/>
    <w:rsid w:val="00ED7CF4"/>
    <w:rsid w:val="00ED7E4A"/>
    <w:rsid w:val="00EE0D12"/>
    <w:rsid w:val="00EE1953"/>
    <w:rsid w:val="00EE2648"/>
    <w:rsid w:val="00EE29BD"/>
    <w:rsid w:val="00EE325D"/>
    <w:rsid w:val="00EE3CAC"/>
    <w:rsid w:val="00EE43F2"/>
    <w:rsid w:val="00EE6333"/>
    <w:rsid w:val="00EE6AA2"/>
    <w:rsid w:val="00EE6AAF"/>
    <w:rsid w:val="00EF04ED"/>
    <w:rsid w:val="00EF0758"/>
    <w:rsid w:val="00EF18B5"/>
    <w:rsid w:val="00EF19B9"/>
    <w:rsid w:val="00EF1E60"/>
    <w:rsid w:val="00EF1F64"/>
    <w:rsid w:val="00EF2109"/>
    <w:rsid w:val="00EF23A8"/>
    <w:rsid w:val="00EF277E"/>
    <w:rsid w:val="00EF2B8A"/>
    <w:rsid w:val="00EF31C1"/>
    <w:rsid w:val="00EF497A"/>
    <w:rsid w:val="00EF588B"/>
    <w:rsid w:val="00EF69E3"/>
    <w:rsid w:val="00EF6BD5"/>
    <w:rsid w:val="00EF73B3"/>
    <w:rsid w:val="00EF790E"/>
    <w:rsid w:val="00EF7CCE"/>
    <w:rsid w:val="00EF7F4D"/>
    <w:rsid w:val="00F0042F"/>
    <w:rsid w:val="00F02ED3"/>
    <w:rsid w:val="00F0320A"/>
    <w:rsid w:val="00F04811"/>
    <w:rsid w:val="00F055DC"/>
    <w:rsid w:val="00F06805"/>
    <w:rsid w:val="00F11241"/>
    <w:rsid w:val="00F11701"/>
    <w:rsid w:val="00F11C8E"/>
    <w:rsid w:val="00F121B2"/>
    <w:rsid w:val="00F12F4A"/>
    <w:rsid w:val="00F13461"/>
    <w:rsid w:val="00F13E73"/>
    <w:rsid w:val="00F148A4"/>
    <w:rsid w:val="00F14A7E"/>
    <w:rsid w:val="00F15010"/>
    <w:rsid w:val="00F15EF4"/>
    <w:rsid w:val="00F170F4"/>
    <w:rsid w:val="00F176DC"/>
    <w:rsid w:val="00F205B9"/>
    <w:rsid w:val="00F21072"/>
    <w:rsid w:val="00F21107"/>
    <w:rsid w:val="00F22006"/>
    <w:rsid w:val="00F22354"/>
    <w:rsid w:val="00F22B1F"/>
    <w:rsid w:val="00F22DAB"/>
    <w:rsid w:val="00F231F5"/>
    <w:rsid w:val="00F2320C"/>
    <w:rsid w:val="00F24E7D"/>
    <w:rsid w:val="00F254A6"/>
    <w:rsid w:val="00F27116"/>
    <w:rsid w:val="00F2748B"/>
    <w:rsid w:val="00F27B27"/>
    <w:rsid w:val="00F27D36"/>
    <w:rsid w:val="00F305B5"/>
    <w:rsid w:val="00F30A5E"/>
    <w:rsid w:val="00F31643"/>
    <w:rsid w:val="00F31B2B"/>
    <w:rsid w:val="00F3334A"/>
    <w:rsid w:val="00F34ABE"/>
    <w:rsid w:val="00F34C9D"/>
    <w:rsid w:val="00F359AB"/>
    <w:rsid w:val="00F35F31"/>
    <w:rsid w:val="00F36209"/>
    <w:rsid w:val="00F363B2"/>
    <w:rsid w:val="00F36E1D"/>
    <w:rsid w:val="00F37280"/>
    <w:rsid w:val="00F40158"/>
    <w:rsid w:val="00F40955"/>
    <w:rsid w:val="00F411A8"/>
    <w:rsid w:val="00F41906"/>
    <w:rsid w:val="00F41994"/>
    <w:rsid w:val="00F41E8D"/>
    <w:rsid w:val="00F41FEE"/>
    <w:rsid w:val="00F42575"/>
    <w:rsid w:val="00F43411"/>
    <w:rsid w:val="00F43E35"/>
    <w:rsid w:val="00F463BD"/>
    <w:rsid w:val="00F46FBA"/>
    <w:rsid w:val="00F47351"/>
    <w:rsid w:val="00F47B57"/>
    <w:rsid w:val="00F50304"/>
    <w:rsid w:val="00F51EE6"/>
    <w:rsid w:val="00F5279D"/>
    <w:rsid w:val="00F52AD6"/>
    <w:rsid w:val="00F52D48"/>
    <w:rsid w:val="00F533A7"/>
    <w:rsid w:val="00F53FA7"/>
    <w:rsid w:val="00F54542"/>
    <w:rsid w:val="00F54A12"/>
    <w:rsid w:val="00F55158"/>
    <w:rsid w:val="00F554FC"/>
    <w:rsid w:val="00F559A8"/>
    <w:rsid w:val="00F559CA"/>
    <w:rsid w:val="00F55C5C"/>
    <w:rsid w:val="00F5638F"/>
    <w:rsid w:val="00F56A53"/>
    <w:rsid w:val="00F56E6C"/>
    <w:rsid w:val="00F61167"/>
    <w:rsid w:val="00F61616"/>
    <w:rsid w:val="00F62E67"/>
    <w:rsid w:val="00F6345F"/>
    <w:rsid w:val="00F6466E"/>
    <w:rsid w:val="00F64824"/>
    <w:rsid w:val="00F654CD"/>
    <w:rsid w:val="00F66076"/>
    <w:rsid w:val="00F66147"/>
    <w:rsid w:val="00F67476"/>
    <w:rsid w:val="00F67F7B"/>
    <w:rsid w:val="00F700C9"/>
    <w:rsid w:val="00F70960"/>
    <w:rsid w:val="00F70AA1"/>
    <w:rsid w:val="00F70AA8"/>
    <w:rsid w:val="00F72AC5"/>
    <w:rsid w:val="00F72E21"/>
    <w:rsid w:val="00F7365E"/>
    <w:rsid w:val="00F73A1F"/>
    <w:rsid w:val="00F73F9E"/>
    <w:rsid w:val="00F744B4"/>
    <w:rsid w:val="00F74743"/>
    <w:rsid w:val="00F75184"/>
    <w:rsid w:val="00F756A8"/>
    <w:rsid w:val="00F76F64"/>
    <w:rsid w:val="00F772B2"/>
    <w:rsid w:val="00F77358"/>
    <w:rsid w:val="00F803F8"/>
    <w:rsid w:val="00F81EAE"/>
    <w:rsid w:val="00F82510"/>
    <w:rsid w:val="00F8283C"/>
    <w:rsid w:val="00F829F4"/>
    <w:rsid w:val="00F82DD0"/>
    <w:rsid w:val="00F83221"/>
    <w:rsid w:val="00F8347B"/>
    <w:rsid w:val="00F84114"/>
    <w:rsid w:val="00F84CD3"/>
    <w:rsid w:val="00F852F3"/>
    <w:rsid w:val="00F86F2E"/>
    <w:rsid w:val="00F87024"/>
    <w:rsid w:val="00F90681"/>
    <w:rsid w:val="00F90772"/>
    <w:rsid w:val="00F911E4"/>
    <w:rsid w:val="00F9157F"/>
    <w:rsid w:val="00F919F0"/>
    <w:rsid w:val="00F921A4"/>
    <w:rsid w:val="00F92460"/>
    <w:rsid w:val="00F92B11"/>
    <w:rsid w:val="00F939AB"/>
    <w:rsid w:val="00F9417E"/>
    <w:rsid w:val="00F94934"/>
    <w:rsid w:val="00F94CC9"/>
    <w:rsid w:val="00F94E70"/>
    <w:rsid w:val="00F9522E"/>
    <w:rsid w:val="00F95C94"/>
    <w:rsid w:val="00F97D5D"/>
    <w:rsid w:val="00FA0D6D"/>
    <w:rsid w:val="00FA2751"/>
    <w:rsid w:val="00FA2F75"/>
    <w:rsid w:val="00FA3EA5"/>
    <w:rsid w:val="00FA3F10"/>
    <w:rsid w:val="00FA47B8"/>
    <w:rsid w:val="00FA4B45"/>
    <w:rsid w:val="00FA510D"/>
    <w:rsid w:val="00FA5430"/>
    <w:rsid w:val="00FA5F25"/>
    <w:rsid w:val="00FB1B89"/>
    <w:rsid w:val="00FB237F"/>
    <w:rsid w:val="00FB2419"/>
    <w:rsid w:val="00FB292F"/>
    <w:rsid w:val="00FB2E84"/>
    <w:rsid w:val="00FB434D"/>
    <w:rsid w:val="00FB5250"/>
    <w:rsid w:val="00FB5B52"/>
    <w:rsid w:val="00FB6159"/>
    <w:rsid w:val="00FB6168"/>
    <w:rsid w:val="00FB69E3"/>
    <w:rsid w:val="00FB6FB6"/>
    <w:rsid w:val="00FB7289"/>
    <w:rsid w:val="00FB752E"/>
    <w:rsid w:val="00FB7B45"/>
    <w:rsid w:val="00FB7B57"/>
    <w:rsid w:val="00FC00A5"/>
    <w:rsid w:val="00FC191D"/>
    <w:rsid w:val="00FC2033"/>
    <w:rsid w:val="00FC2603"/>
    <w:rsid w:val="00FC2BA9"/>
    <w:rsid w:val="00FC34EF"/>
    <w:rsid w:val="00FC51E0"/>
    <w:rsid w:val="00FC5C3A"/>
    <w:rsid w:val="00FC5F31"/>
    <w:rsid w:val="00FC635B"/>
    <w:rsid w:val="00FC7C71"/>
    <w:rsid w:val="00FD0D19"/>
    <w:rsid w:val="00FD0F93"/>
    <w:rsid w:val="00FD114B"/>
    <w:rsid w:val="00FD1CD4"/>
    <w:rsid w:val="00FD1EF7"/>
    <w:rsid w:val="00FD1F9F"/>
    <w:rsid w:val="00FD3BB7"/>
    <w:rsid w:val="00FD654B"/>
    <w:rsid w:val="00FD69A8"/>
    <w:rsid w:val="00FD797C"/>
    <w:rsid w:val="00FD7CC7"/>
    <w:rsid w:val="00FE099A"/>
    <w:rsid w:val="00FE0F82"/>
    <w:rsid w:val="00FE1109"/>
    <w:rsid w:val="00FE21FD"/>
    <w:rsid w:val="00FE2519"/>
    <w:rsid w:val="00FE2B92"/>
    <w:rsid w:val="00FE3061"/>
    <w:rsid w:val="00FE318B"/>
    <w:rsid w:val="00FE363D"/>
    <w:rsid w:val="00FE3E7D"/>
    <w:rsid w:val="00FE50C0"/>
    <w:rsid w:val="00FE557B"/>
    <w:rsid w:val="00FE6D16"/>
    <w:rsid w:val="00FE6F54"/>
    <w:rsid w:val="00FF0230"/>
    <w:rsid w:val="00FF05F8"/>
    <w:rsid w:val="00FF108D"/>
    <w:rsid w:val="00FF13AD"/>
    <w:rsid w:val="00FF17B4"/>
    <w:rsid w:val="00FF1918"/>
    <w:rsid w:val="00FF405F"/>
    <w:rsid w:val="00FF5179"/>
    <w:rsid w:val="00FF5A83"/>
    <w:rsid w:val="00FF5D9A"/>
    <w:rsid w:val="00FF5E59"/>
    <w:rsid w:val="00FF66FC"/>
    <w:rsid w:val="00FF7764"/>
    <w:rsid w:val="00FF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63ED5"/>
  <w15:docId w15:val="{8FB1A775-1139-4CBD-AA4A-6DE2B4EB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C3D12"/>
    <w:pPr>
      <w:widowControl w:val="0"/>
      <w:spacing w:line="400" w:lineRule="exact"/>
      <w:jc w:val="both"/>
    </w:pPr>
    <w:rPr>
      <w:rFonts w:ascii="CG Times" w:eastAsia="楷体_GB2312" w:hAnsi="CG Times"/>
      <w:kern w:val="2"/>
      <w:sz w:val="24"/>
    </w:rPr>
  </w:style>
  <w:style w:type="paragraph" w:styleId="1">
    <w:name w:val="heading 1"/>
    <w:basedOn w:val="a0"/>
    <w:next w:val="a0"/>
    <w:autoRedefine/>
    <w:qFormat/>
    <w:rsid w:val="00072E1B"/>
    <w:pPr>
      <w:keepNext/>
      <w:keepLines/>
      <w:numPr>
        <w:numId w:val="3"/>
      </w:numPr>
      <w:spacing w:line="240" w:lineRule="auto"/>
      <w:outlineLvl w:val="0"/>
    </w:pPr>
    <w:rPr>
      <w:rFonts w:ascii="Arial" w:hAnsi="Arial"/>
      <w:b/>
      <w:bCs/>
      <w:kern w:val="44"/>
      <w:szCs w:val="24"/>
    </w:rPr>
  </w:style>
  <w:style w:type="paragraph" w:styleId="2">
    <w:name w:val="heading 2"/>
    <w:basedOn w:val="a0"/>
    <w:next w:val="a0"/>
    <w:autoRedefine/>
    <w:qFormat/>
    <w:rsid w:val="002964EE"/>
    <w:pPr>
      <w:keepNext/>
      <w:keepLines/>
      <w:numPr>
        <w:ilvl w:val="1"/>
        <w:numId w:val="3"/>
      </w:numPr>
      <w:ind w:rightChars="100" w:right="240"/>
      <w:jc w:val="left"/>
      <w:outlineLvl w:val="1"/>
    </w:pPr>
    <w:rPr>
      <w:rFonts w:ascii="宋体" w:hAnsi="宋体"/>
      <w:b/>
      <w:bCs/>
      <w:szCs w:val="24"/>
    </w:rPr>
  </w:style>
  <w:style w:type="paragraph" w:styleId="3">
    <w:name w:val="heading 3"/>
    <w:basedOn w:val="a0"/>
    <w:next w:val="a0"/>
    <w:link w:val="30"/>
    <w:autoRedefine/>
    <w:qFormat/>
    <w:rsid w:val="002964EE"/>
    <w:pPr>
      <w:keepNext/>
      <w:keepLines/>
      <w:numPr>
        <w:numId w:val="7"/>
      </w:numPr>
      <w:spacing w:line="240" w:lineRule="auto"/>
      <w:ind w:rightChars="100" w:right="240"/>
      <w:jc w:val="left"/>
      <w:outlineLvl w:val="2"/>
    </w:pPr>
    <w:rPr>
      <w:rFonts w:ascii="Arial" w:hAnsi="Arial"/>
      <w:b/>
      <w:bCs/>
      <w:szCs w:val="24"/>
    </w:rPr>
  </w:style>
  <w:style w:type="paragraph" w:styleId="4">
    <w:name w:val="heading 4"/>
    <w:basedOn w:val="a0"/>
    <w:next w:val="a0"/>
    <w:qFormat/>
    <w:rsid w:val="00072E1B"/>
    <w:pPr>
      <w:keepNext/>
      <w:keepLines/>
      <w:numPr>
        <w:ilvl w:val="3"/>
        <w:numId w:val="3"/>
      </w:numPr>
      <w:ind w:rightChars="100" w:right="100"/>
      <w:jc w:val="left"/>
      <w:outlineLvl w:val="3"/>
    </w:pPr>
    <w:rPr>
      <w:rFonts w:ascii="Arial" w:hAnsi="Arial"/>
      <w:b/>
      <w:bCs/>
      <w:szCs w:val="24"/>
    </w:rPr>
  </w:style>
  <w:style w:type="paragraph" w:styleId="5">
    <w:name w:val="heading 5"/>
    <w:basedOn w:val="a0"/>
    <w:next w:val="a0"/>
    <w:link w:val="50"/>
    <w:qFormat/>
    <w:rsid w:val="00F411A8"/>
    <w:pPr>
      <w:keepNext/>
      <w:keepLines/>
      <w:tabs>
        <w:tab w:val="num" w:pos="1008"/>
      </w:tabs>
      <w:spacing w:before="280" w:after="290" w:line="376" w:lineRule="auto"/>
      <w:ind w:left="1008" w:hanging="1008"/>
      <w:outlineLvl w:val="4"/>
    </w:pPr>
    <w:rPr>
      <w:rFonts w:ascii="Times New Roman" w:eastAsia="宋体" w:hAnsi="Times New Roman"/>
      <w:b/>
      <w:bCs/>
      <w:sz w:val="28"/>
      <w:szCs w:val="28"/>
    </w:rPr>
  </w:style>
  <w:style w:type="paragraph" w:styleId="6">
    <w:name w:val="heading 6"/>
    <w:basedOn w:val="a0"/>
    <w:next w:val="a0"/>
    <w:link w:val="60"/>
    <w:qFormat/>
    <w:rsid w:val="00F411A8"/>
    <w:pPr>
      <w:keepNext/>
      <w:keepLines/>
      <w:tabs>
        <w:tab w:val="num" w:pos="1152"/>
      </w:tabs>
      <w:spacing w:before="240" w:after="64" w:line="320" w:lineRule="auto"/>
      <w:ind w:left="1152" w:hanging="1152"/>
      <w:outlineLvl w:val="5"/>
    </w:pPr>
    <w:rPr>
      <w:rFonts w:ascii="Arial" w:eastAsia="黑体" w:hAnsi="Arial"/>
      <w:b/>
      <w:bCs/>
      <w:szCs w:val="24"/>
    </w:rPr>
  </w:style>
  <w:style w:type="paragraph" w:styleId="7">
    <w:name w:val="heading 7"/>
    <w:basedOn w:val="a0"/>
    <w:next w:val="a0"/>
    <w:link w:val="70"/>
    <w:qFormat/>
    <w:rsid w:val="00F411A8"/>
    <w:pPr>
      <w:keepNext/>
      <w:keepLines/>
      <w:tabs>
        <w:tab w:val="num" w:pos="1296"/>
      </w:tabs>
      <w:spacing w:before="240" w:after="64" w:line="320" w:lineRule="auto"/>
      <w:ind w:left="1296" w:hanging="1296"/>
      <w:outlineLvl w:val="6"/>
    </w:pPr>
    <w:rPr>
      <w:rFonts w:ascii="Times New Roman" w:eastAsia="宋体" w:hAnsi="Times New Roman"/>
      <w:b/>
      <w:bCs/>
      <w:szCs w:val="24"/>
    </w:rPr>
  </w:style>
  <w:style w:type="paragraph" w:styleId="8">
    <w:name w:val="heading 8"/>
    <w:basedOn w:val="a0"/>
    <w:next w:val="a0"/>
    <w:link w:val="80"/>
    <w:qFormat/>
    <w:rsid w:val="00F411A8"/>
    <w:pPr>
      <w:keepNext/>
      <w:keepLines/>
      <w:tabs>
        <w:tab w:val="num" w:pos="1440"/>
      </w:tabs>
      <w:spacing w:before="240" w:after="64" w:line="320" w:lineRule="auto"/>
      <w:ind w:left="1440" w:hanging="1440"/>
      <w:outlineLvl w:val="7"/>
    </w:pPr>
    <w:rPr>
      <w:rFonts w:ascii="Arial" w:eastAsia="黑体" w:hAnsi="Arial"/>
      <w:szCs w:val="24"/>
    </w:rPr>
  </w:style>
  <w:style w:type="paragraph" w:styleId="9">
    <w:name w:val="heading 9"/>
    <w:basedOn w:val="a0"/>
    <w:next w:val="a0"/>
    <w:link w:val="90"/>
    <w:qFormat/>
    <w:rsid w:val="00F411A8"/>
    <w:pPr>
      <w:keepNext/>
      <w:keepLines/>
      <w:tabs>
        <w:tab w:val="num" w:pos="1584"/>
      </w:tabs>
      <w:spacing w:before="240" w:after="64" w:line="320" w:lineRule="auto"/>
      <w:ind w:left="1584" w:hanging="1584"/>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temlist">
    <w:name w:val="item list"/>
    <w:basedOn w:val="a0"/>
    <w:autoRedefine/>
    <w:rsid w:val="00072E1B"/>
    <w:pPr>
      <w:numPr>
        <w:numId w:val="1"/>
      </w:numPr>
      <w:tabs>
        <w:tab w:val="clear" w:pos="760"/>
        <w:tab w:val="num" w:pos="360"/>
      </w:tabs>
      <w:autoSpaceDE w:val="0"/>
      <w:autoSpaceDN w:val="0"/>
      <w:adjustRightInd w:val="0"/>
      <w:spacing w:line="360" w:lineRule="auto"/>
      <w:ind w:left="0" w:firstLineChars="200" w:firstLine="420"/>
      <w:jc w:val="left"/>
    </w:pPr>
    <w:rPr>
      <w:rFonts w:ascii="宋体" w:eastAsia="宋体" w:hAnsi="宋体" w:cs="仿宋"/>
      <w:color w:val="000000"/>
      <w:kern w:val="0"/>
      <w:sz w:val="21"/>
      <w:szCs w:val="22"/>
      <w:lang w:val="zh-CN"/>
    </w:rPr>
  </w:style>
  <w:style w:type="paragraph" w:styleId="TOC4">
    <w:name w:val="toc 4"/>
    <w:basedOn w:val="a0"/>
    <w:next w:val="a0"/>
    <w:autoRedefine/>
    <w:semiHidden/>
    <w:rsid w:val="00072E1B"/>
    <w:pPr>
      <w:tabs>
        <w:tab w:val="left" w:pos="1400"/>
        <w:tab w:val="right" w:leader="dot" w:pos="9072"/>
      </w:tabs>
      <w:spacing w:line="320" w:lineRule="exact"/>
      <w:ind w:leftChars="300" w:left="720"/>
      <w:jc w:val="left"/>
    </w:pPr>
    <w:rPr>
      <w:rFonts w:ascii="Times New Roman" w:hAnsi="Times New Roman"/>
      <w:sz w:val="18"/>
      <w:szCs w:val="18"/>
    </w:rPr>
  </w:style>
  <w:style w:type="paragraph" w:styleId="TOC3">
    <w:name w:val="toc 3"/>
    <w:basedOn w:val="a0"/>
    <w:next w:val="a0"/>
    <w:autoRedefine/>
    <w:uiPriority w:val="39"/>
    <w:rsid w:val="00072E1B"/>
    <w:pPr>
      <w:tabs>
        <w:tab w:val="left" w:pos="1400"/>
        <w:tab w:val="right" w:leader="dot" w:pos="9072"/>
      </w:tabs>
      <w:spacing w:line="320" w:lineRule="exact"/>
      <w:ind w:leftChars="200" w:left="480"/>
      <w:jc w:val="left"/>
    </w:pPr>
    <w:rPr>
      <w:rFonts w:ascii="Times New Roman" w:hAnsi="Times New Roman"/>
      <w:iCs/>
      <w:noProof/>
      <w:sz w:val="21"/>
    </w:rPr>
  </w:style>
  <w:style w:type="paragraph" w:styleId="TOC2">
    <w:name w:val="toc 2"/>
    <w:basedOn w:val="a0"/>
    <w:next w:val="a0"/>
    <w:autoRedefine/>
    <w:uiPriority w:val="39"/>
    <w:rsid w:val="00072E1B"/>
    <w:pPr>
      <w:tabs>
        <w:tab w:val="left" w:pos="774"/>
        <w:tab w:val="right" w:leader="dot" w:pos="9072"/>
      </w:tabs>
      <w:spacing w:line="320" w:lineRule="exact"/>
      <w:ind w:leftChars="100" w:left="240"/>
      <w:jc w:val="left"/>
    </w:pPr>
    <w:rPr>
      <w:rFonts w:ascii="Times New Roman" w:hAnsi="Times New Roman"/>
      <w:smallCaps/>
      <w:sz w:val="21"/>
    </w:rPr>
  </w:style>
  <w:style w:type="paragraph" w:styleId="TOC1">
    <w:name w:val="toc 1"/>
    <w:basedOn w:val="a0"/>
    <w:next w:val="a0"/>
    <w:autoRedefine/>
    <w:uiPriority w:val="39"/>
    <w:rsid w:val="00072E1B"/>
    <w:pPr>
      <w:tabs>
        <w:tab w:val="left" w:pos="645"/>
        <w:tab w:val="right" w:leader="dot" w:pos="9072"/>
      </w:tabs>
      <w:spacing w:line="320" w:lineRule="exact"/>
      <w:jc w:val="left"/>
    </w:pPr>
    <w:rPr>
      <w:rFonts w:ascii="Times New Roman" w:hAnsi="Times New Roman"/>
      <w:b/>
      <w:bCs/>
      <w:caps/>
      <w:sz w:val="21"/>
    </w:rPr>
  </w:style>
  <w:style w:type="paragraph" w:styleId="a4">
    <w:name w:val="Body Text"/>
    <w:basedOn w:val="a0"/>
    <w:rsid w:val="00072E1B"/>
    <w:pPr>
      <w:adjustRightInd w:val="0"/>
      <w:spacing w:line="400" w:lineRule="atLeast"/>
      <w:textAlignment w:val="baseline"/>
    </w:pPr>
    <w:rPr>
      <w:rFonts w:ascii="Times New Roman" w:hAnsi="Times New Roman"/>
      <w:kern w:val="0"/>
    </w:rPr>
  </w:style>
  <w:style w:type="paragraph" w:styleId="a5">
    <w:name w:val="Block Text"/>
    <w:basedOn w:val="a0"/>
    <w:rsid w:val="00072E1B"/>
    <w:pPr>
      <w:ind w:left="980" w:right="805" w:hanging="280"/>
      <w:jc w:val="center"/>
    </w:pPr>
    <w:rPr>
      <w:b/>
      <w:sz w:val="52"/>
    </w:rPr>
  </w:style>
  <w:style w:type="paragraph" w:styleId="a6">
    <w:name w:val="header"/>
    <w:basedOn w:val="a0"/>
    <w:rsid w:val="00072E1B"/>
    <w:pPr>
      <w:pBdr>
        <w:bottom w:val="single" w:sz="6" w:space="1" w:color="auto"/>
      </w:pBdr>
      <w:tabs>
        <w:tab w:val="center" w:pos="4153"/>
        <w:tab w:val="right" w:pos="8306"/>
      </w:tabs>
      <w:snapToGrid w:val="0"/>
      <w:jc w:val="center"/>
    </w:pPr>
    <w:rPr>
      <w:sz w:val="18"/>
      <w:szCs w:val="18"/>
    </w:rPr>
  </w:style>
  <w:style w:type="paragraph" w:styleId="a7">
    <w:name w:val="footer"/>
    <w:basedOn w:val="a0"/>
    <w:rsid w:val="00072E1B"/>
    <w:pPr>
      <w:tabs>
        <w:tab w:val="center" w:pos="4153"/>
        <w:tab w:val="right" w:pos="8306"/>
      </w:tabs>
      <w:snapToGrid w:val="0"/>
      <w:jc w:val="left"/>
    </w:pPr>
    <w:rPr>
      <w:sz w:val="18"/>
      <w:szCs w:val="18"/>
    </w:rPr>
  </w:style>
  <w:style w:type="paragraph" w:customStyle="1" w:styleId="a">
    <w:name w:val="资料参考清单"/>
    <w:basedOn w:val="a4"/>
    <w:autoRedefine/>
    <w:rsid w:val="00072E1B"/>
    <w:pPr>
      <w:numPr>
        <w:numId w:val="2"/>
      </w:numPr>
      <w:autoSpaceDE w:val="0"/>
      <w:autoSpaceDN w:val="0"/>
      <w:spacing w:after="120" w:line="360" w:lineRule="auto"/>
      <w:ind w:left="420" w:hangingChars="200" w:hanging="200"/>
      <w:jc w:val="left"/>
      <w:textAlignment w:val="auto"/>
    </w:pPr>
    <w:rPr>
      <w:rFonts w:eastAsia="宋体"/>
      <w:sz w:val="21"/>
    </w:rPr>
  </w:style>
  <w:style w:type="paragraph" w:styleId="a8">
    <w:name w:val="endnote text"/>
    <w:basedOn w:val="a0"/>
    <w:semiHidden/>
    <w:rsid w:val="00072E1B"/>
    <w:pPr>
      <w:snapToGrid w:val="0"/>
      <w:jc w:val="left"/>
    </w:pPr>
  </w:style>
  <w:style w:type="character" w:styleId="a9">
    <w:name w:val="endnote reference"/>
    <w:basedOn w:val="a1"/>
    <w:semiHidden/>
    <w:rsid w:val="00072E1B"/>
    <w:rPr>
      <w:vertAlign w:val="superscript"/>
    </w:rPr>
  </w:style>
  <w:style w:type="paragraph" w:styleId="aa">
    <w:name w:val="Date"/>
    <w:basedOn w:val="a0"/>
    <w:next w:val="a0"/>
    <w:rsid w:val="00072E1B"/>
  </w:style>
  <w:style w:type="character" w:styleId="ab">
    <w:name w:val="Hyperlink"/>
    <w:basedOn w:val="a1"/>
    <w:uiPriority w:val="99"/>
    <w:rsid w:val="00072E1B"/>
    <w:rPr>
      <w:color w:val="0000FF"/>
      <w:u w:val="single"/>
    </w:rPr>
  </w:style>
  <w:style w:type="paragraph" w:customStyle="1" w:styleId="InfoBlue">
    <w:name w:val="InfoBlue"/>
    <w:basedOn w:val="a0"/>
    <w:next w:val="a4"/>
    <w:autoRedefine/>
    <w:rsid w:val="00072E1B"/>
    <w:pPr>
      <w:tabs>
        <w:tab w:val="left" w:pos="560"/>
      </w:tabs>
      <w:ind w:firstLineChars="100" w:firstLine="100"/>
      <w:jc w:val="left"/>
    </w:pPr>
    <w:rPr>
      <w:rFonts w:ascii="楷体_GB2312" w:hAnsi="宋体"/>
      <w:snapToGrid w:val="0"/>
      <w:color w:val="0000FF"/>
      <w:kern w:val="0"/>
      <w:szCs w:val="24"/>
    </w:rPr>
  </w:style>
  <w:style w:type="character" w:styleId="ac">
    <w:name w:val="footnote reference"/>
    <w:basedOn w:val="a1"/>
    <w:semiHidden/>
    <w:rsid w:val="00072E1B"/>
    <w:rPr>
      <w:vertAlign w:val="superscript"/>
    </w:rPr>
  </w:style>
  <w:style w:type="paragraph" w:customStyle="1" w:styleId="ad">
    <w:name w:val="表格正文"/>
    <w:basedOn w:val="a0"/>
    <w:rsid w:val="00072E1B"/>
    <w:pPr>
      <w:widowControl/>
      <w:tabs>
        <w:tab w:val="num" w:pos="1702"/>
      </w:tabs>
      <w:overflowPunct w:val="0"/>
      <w:autoSpaceDE w:val="0"/>
      <w:autoSpaceDN w:val="0"/>
      <w:adjustRightInd w:val="0"/>
      <w:spacing w:beforeLines="15" w:before="46" w:afterLines="15" w:after="46"/>
    </w:pPr>
    <w:rPr>
      <w:rFonts w:ascii="Times New Roman" w:hAnsi="Times New Roman"/>
      <w:kern w:val="0"/>
      <w:szCs w:val="24"/>
    </w:rPr>
  </w:style>
  <w:style w:type="paragraph" w:customStyle="1" w:styleId="ae">
    <w:name w:val="表格栏头"/>
    <w:basedOn w:val="ad"/>
    <w:next w:val="ad"/>
    <w:rsid w:val="00072E1B"/>
    <w:pPr>
      <w:tabs>
        <w:tab w:val="clear" w:pos="1702"/>
      </w:tabs>
      <w:spacing w:before="60" w:after="60"/>
      <w:textAlignment w:val="baseline"/>
    </w:pPr>
    <w:rPr>
      <w:rFonts w:ascii="Tahoma" w:eastAsia="宋体" w:hAnsi="Tahoma"/>
      <w:b/>
    </w:rPr>
  </w:style>
  <w:style w:type="paragraph" w:styleId="TOC5">
    <w:name w:val="toc 5"/>
    <w:basedOn w:val="a0"/>
    <w:next w:val="a0"/>
    <w:autoRedefine/>
    <w:semiHidden/>
    <w:rsid w:val="00072E1B"/>
    <w:pPr>
      <w:ind w:left="1120"/>
      <w:jc w:val="left"/>
    </w:pPr>
    <w:rPr>
      <w:rFonts w:ascii="Times New Roman" w:hAnsi="Times New Roman"/>
      <w:sz w:val="18"/>
      <w:szCs w:val="18"/>
    </w:rPr>
  </w:style>
  <w:style w:type="paragraph" w:styleId="TOC6">
    <w:name w:val="toc 6"/>
    <w:basedOn w:val="a0"/>
    <w:next w:val="a0"/>
    <w:autoRedefine/>
    <w:semiHidden/>
    <w:rsid w:val="00072E1B"/>
    <w:pPr>
      <w:ind w:left="1400"/>
      <w:jc w:val="left"/>
    </w:pPr>
    <w:rPr>
      <w:rFonts w:ascii="Times New Roman" w:hAnsi="Times New Roman"/>
      <w:sz w:val="18"/>
      <w:szCs w:val="18"/>
    </w:rPr>
  </w:style>
  <w:style w:type="paragraph" w:styleId="TOC7">
    <w:name w:val="toc 7"/>
    <w:basedOn w:val="a0"/>
    <w:next w:val="a0"/>
    <w:autoRedefine/>
    <w:semiHidden/>
    <w:rsid w:val="00072E1B"/>
    <w:pPr>
      <w:ind w:left="1680"/>
      <w:jc w:val="left"/>
    </w:pPr>
    <w:rPr>
      <w:rFonts w:ascii="Times New Roman" w:hAnsi="Times New Roman"/>
      <w:sz w:val="18"/>
      <w:szCs w:val="18"/>
    </w:rPr>
  </w:style>
  <w:style w:type="paragraph" w:styleId="TOC8">
    <w:name w:val="toc 8"/>
    <w:basedOn w:val="a0"/>
    <w:next w:val="a0"/>
    <w:autoRedefine/>
    <w:semiHidden/>
    <w:rsid w:val="00072E1B"/>
    <w:pPr>
      <w:ind w:left="1960"/>
      <w:jc w:val="left"/>
    </w:pPr>
    <w:rPr>
      <w:rFonts w:ascii="Times New Roman" w:hAnsi="Times New Roman"/>
      <w:sz w:val="18"/>
      <w:szCs w:val="18"/>
    </w:rPr>
  </w:style>
  <w:style w:type="paragraph" w:styleId="TOC9">
    <w:name w:val="toc 9"/>
    <w:basedOn w:val="a0"/>
    <w:next w:val="a0"/>
    <w:autoRedefine/>
    <w:semiHidden/>
    <w:rsid w:val="00072E1B"/>
    <w:pPr>
      <w:ind w:left="2240"/>
      <w:jc w:val="left"/>
    </w:pPr>
    <w:rPr>
      <w:rFonts w:ascii="Times New Roman" w:hAnsi="Times New Roman"/>
      <w:sz w:val="18"/>
      <w:szCs w:val="18"/>
    </w:rPr>
  </w:style>
  <w:style w:type="paragraph" w:styleId="af">
    <w:name w:val="caption"/>
    <w:basedOn w:val="a0"/>
    <w:next w:val="a0"/>
    <w:qFormat/>
    <w:rsid w:val="00072E1B"/>
    <w:rPr>
      <w:rFonts w:ascii="Arial" w:eastAsia="黑体" w:hAnsi="Arial" w:cs="Arial"/>
      <w:sz w:val="20"/>
    </w:rPr>
  </w:style>
  <w:style w:type="paragraph" w:customStyle="1" w:styleId="Default">
    <w:name w:val="Default"/>
    <w:rsid w:val="00072E1B"/>
    <w:pPr>
      <w:autoSpaceDE w:val="0"/>
      <w:autoSpaceDN w:val="0"/>
      <w:adjustRightInd w:val="0"/>
    </w:pPr>
    <w:rPr>
      <w:rFonts w:ascii="宋体"/>
      <w:color w:val="000000"/>
      <w:sz w:val="24"/>
      <w:szCs w:val="24"/>
    </w:rPr>
  </w:style>
  <w:style w:type="paragraph" w:styleId="af0">
    <w:name w:val="Normal Indent"/>
    <w:basedOn w:val="a0"/>
    <w:link w:val="af1"/>
    <w:rsid w:val="00072E1B"/>
    <w:pPr>
      <w:spacing w:beforeLines="50" w:before="156" w:afterLines="50" w:after="156" w:line="240" w:lineRule="auto"/>
      <w:ind w:firstLineChars="200" w:firstLine="420"/>
    </w:pPr>
    <w:rPr>
      <w:rFonts w:ascii="Times New Roman" w:eastAsia="宋体" w:hAnsi="Times New Roman"/>
      <w:szCs w:val="24"/>
    </w:rPr>
  </w:style>
  <w:style w:type="character" w:styleId="af2">
    <w:name w:val="page number"/>
    <w:basedOn w:val="a1"/>
    <w:rsid w:val="00072E1B"/>
  </w:style>
  <w:style w:type="table" w:styleId="af3">
    <w:name w:val="Table Grid"/>
    <w:basedOn w:val="a2"/>
    <w:uiPriority w:val="39"/>
    <w:rsid w:val="00072E1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basedOn w:val="a1"/>
    <w:rsid w:val="001D2DCA"/>
    <w:rPr>
      <w:rFonts w:eastAsia="宋体"/>
      <w:kern w:val="2"/>
      <w:sz w:val="24"/>
      <w:szCs w:val="24"/>
      <w:lang w:val="en-US" w:eastAsia="zh-CN" w:bidi="ar-SA"/>
    </w:rPr>
  </w:style>
  <w:style w:type="table" w:styleId="71">
    <w:name w:val="Table Grid 7"/>
    <w:basedOn w:val="a2"/>
    <w:rsid w:val="00072E1B"/>
    <w:pPr>
      <w:widowControl w:val="0"/>
      <w:spacing w:line="40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ighlightedVariable">
    <w:name w:val="Highlighted Variable"/>
    <w:basedOn w:val="a1"/>
    <w:rsid w:val="00072E1B"/>
    <w:rPr>
      <w:color w:val="0000FF"/>
    </w:rPr>
  </w:style>
  <w:style w:type="paragraph" w:styleId="af4">
    <w:name w:val="Balloon Text"/>
    <w:basedOn w:val="a0"/>
    <w:semiHidden/>
    <w:rsid w:val="00072E1B"/>
    <w:rPr>
      <w:sz w:val="18"/>
      <w:szCs w:val="18"/>
    </w:rPr>
  </w:style>
  <w:style w:type="paragraph" w:customStyle="1" w:styleId="20">
    <w:name w:val="信息标题2"/>
    <w:basedOn w:val="af"/>
    <w:next w:val="af"/>
    <w:autoRedefine/>
    <w:rsid w:val="00EF1F64"/>
    <w:pPr>
      <w:spacing w:line="240" w:lineRule="auto"/>
      <w:jc w:val="center"/>
    </w:pPr>
    <w:rPr>
      <w:rFonts w:ascii="宋体" w:eastAsia="楷体_GB2312" w:hAnsi="宋体" w:cs="Times New Roman"/>
      <w:b/>
      <w:bCs/>
      <w:sz w:val="36"/>
      <w:szCs w:val="36"/>
    </w:rPr>
  </w:style>
  <w:style w:type="paragraph" w:customStyle="1" w:styleId="ISMS-1">
    <w:name w:val="ISMS-列表1"/>
    <w:basedOn w:val="a0"/>
    <w:rsid w:val="002A3042"/>
    <w:pPr>
      <w:widowControl/>
      <w:numPr>
        <w:numId w:val="4"/>
      </w:numPr>
      <w:spacing w:line="360" w:lineRule="auto"/>
    </w:pPr>
    <w:rPr>
      <w:rFonts w:ascii="宋体" w:eastAsia="宋体" w:hAnsi="宋体"/>
      <w:kern w:val="0"/>
      <w:szCs w:val="24"/>
      <w:lang w:val="en-GB"/>
    </w:rPr>
  </w:style>
  <w:style w:type="character" w:customStyle="1" w:styleId="af1">
    <w:name w:val="正文缩进 字符"/>
    <w:basedOn w:val="a1"/>
    <w:link w:val="af0"/>
    <w:rsid w:val="00072E1B"/>
    <w:rPr>
      <w:rFonts w:eastAsia="宋体"/>
      <w:kern w:val="2"/>
      <w:sz w:val="24"/>
      <w:szCs w:val="24"/>
      <w:lang w:val="en-US" w:eastAsia="zh-CN" w:bidi="ar-SA"/>
    </w:rPr>
  </w:style>
  <w:style w:type="paragraph" w:customStyle="1" w:styleId="ISMS-2">
    <w:name w:val="ISMS-列表2"/>
    <w:basedOn w:val="a0"/>
    <w:rsid w:val="003D1765"/>
    <w:pPr>
      <w:numPr>
        <w:numId w:val="6"/>
      </w:numPr>
      <w:spacing w:line="360" w:lineRule="auto"/>
    </w:pPr>
    <w:rPr>
      <w:rFonts w:ascii="宋体" w:eastAsia="宋体" w:hAnsi="宋体"/>
      <w:szCs w:val="24"/>
    </w:rPr>
  </w:style>
  <w:style w:type="paragraph" w:customStyle="1" w:styleId="ISMS-3">
    <w:name w:val="ISMS-列表3"/>
    <w:basedOn w:val="a0"/>
    <w:rsid w:val="003D1765"/>
    <w:pPr>
      <w:numPr>
        <w:numId w:val="5"/>
      </w:numPr>
      <w:autoSpaceDE w:val="0"/>
      <w:autoSpaceDN w:val="0"/>
      <w:adjustRightInd w:val="0"/>
      <w:spacing w:line="360" w:lineRule="auto"/>
    </w:pPr>
    <w:rPr>
      <w:rFonts w:ascii="宋体" w:eastAsia="宋体" w:hAnsi="宋体"/>
      <w:kern w:val="0"/>
      <w:szCs w:val="24"/>
    </w:rPr>
  </w:style>
  <w:style w:type="paragraph" w:styleId="af5">
    <w:name w:val="Document Map"/>
    <w:basedOn w:val="a0"/>
    <w:semiHidden/>
    <w:rsid w:val="001D13B9"/>
    <w:pPr>
      <w:shd w:val="clear" w:color="auto" w:fill="000080"/>
    </w:pPr>
  </w:style>
  <w:style w:type="paragraph" w:styleId="af6">
    <w:name w:val="List Paragraph"/>
    <w:basedOn w:val="a0"/>
    <w:uiPriority w:val="34"/>
    <w:qFormat/>
    <w:rsid w:val="004C0938"/>
    <w:pPr>
      <w:ind w:firstLineChars="200" w:firstLine="420"/>
    </w:pPr>
  </w:style>
  <w:style w:type="paragraph" w:styleId="af7">
    <w:name w:val="Normal (Web)"/>
    <w:basedOn w:val="a0"/>
    <w:uiPriority w:val="99"/>
    <w:semiHidden/>
    <w:unhideWhenUsed/>
    <w:rsid w:val="00A34993"/>
    <w:pPr>
      <w:widowControl/>
      <w:spacing w:before="100" w:beforeAutospacing="1" w:after="100" w:afterAutospacing="1" w:line="240" w:lineRule="auto"/>
      <w:jc w:val="left"/>
    </w:pPr>
    <w:rPr>
      <w:rFonts w:ascii="宋体" w:eastAsia="宋体" w:hAnsi="宋体" w:cs="宋体"/>
      <w:kern w:val="0"/>
      <w:szCs w:val="24"/>
    </w:rPr>
  </w:style>
  <w:style w:type="character" w:styleId="af8">
    <w:name w:val="annotation reference"/>
    <w:basedOn w:val="a1"/>
    <w:semiHidden/>
    <w:unhideWhenUsed/>
    <w:rsid w:val="00527293"/>
    <w:rPr>
      <w:sz w:val="21"/>
      <w:szCs w:val="21"/>
    </w:rPr>
  </w:style>
  <w:style w:type="paragraph" w:styleId="af9">
    <w:name w:val="annotation text"/>
    <w:basedOn w:val="a0"/>
    <w:link w:val="afa"/>
    <w:semiHidden/>
    <w:unhideWhenUsed/>
    <w:rsid w:val="00527293"/>
    <w:pPr>
      <w:jc w:val="left"/>
    </w:pPr>
  </w:style>
  <w:style w:type="character" w:customStyle="1" w:styleId="afa">
    <w:name w:val="批注文字 字符"/>
    <w:basedOn w:val="a1"/>
    <w:link w:val="af9"/>
    <w:semiHidden/>
    <w:rsid w:val="00527293"/>
    <w:rPr>
      <w:rFonts w:ascii="CG Times" w:eastAsia="楷体_GB2312" w:hAnsi="CG Times"/>
      <w:kern w:val="2"/>
      <w:sz w:val="24"/>
    </w:rPr>
  </w:style>
  <w:style w:type="paragraph" w:styleId="afb">
    <w:name w:val="annotation subject"/>
    <w:basedOn w:val="af9"/>
    <w:next w:val="af9"/>
    <w:link w:val="afc"/>
    <w:semiHidden/>
    <w:unhideWhenUsed/>
    <w:rsid w:val="00527293"/>
    <w:rPr>
      <w:b/>
      <w:bCs/>
    </w:rPr>
  </w:style>
  <w:style w:type="character" w:customStyle="1" w:styleId="afc">
    <w:name w:val="批注主题 字符"/>
    <w:basedOn w:val="afa"/>
    <w:link w:val="afb"/>
    <w:semiHidden/>
    <w:rsid w:val="00527293"/>
    <w:rPr>
      <w:rFonts w:ascii="CG Times" w:eastAsia="楷体_GB2312" w:hAnsi="CG Times"/>
      <w:b/>
      <w:bCs/>
      <w:kern w:val="2"/>
      <w:sz w:val="24"/>
    </w:rPr>
  </w:style>
  <w:style w:type="character" w:customStyle="1" w:styleId="30">
    <w:name w:val="标题 3 字符"/>
    <w:basedOn w:val="a1"/>
    <w:link w:val="3"/>
    <w:rsid w:val="002964EE"/>
    <w:rPr>
      <w:rFonts w:ascii="Arial" w:eastAsia="楷体_GB2312" w:hAnsi="Arial"/>
      <w:b/>
      <w:bCs/>
      <w:kern w:val="2"/>
      <w:sz w:val="24"/>
      <w:szCs w:val="24"/>
    </w:rPr>
  </w:style>
  <w:style w:type="character" w:customStyle="1" w:styleId="50">
    <w:name w:val="标题 5 字符"/>
    <w:basedOn w:val="a1"/>
    <w:link w:val="5"/>
    <w:rsid w:val="00F411A8"/>
    <w:rPr>
      <w:b/>
      <w:bCs/>
      <w:kern w:val="2"/>
      <w:sz w:val="28"/>
      <w:szCs w:val="28"/>
    </w:rPr>
  </w:style>
  <w:style w:type="character" w:customStyle="1" w:styleId="60">
    <w:name w:val="标题 6 字符"/>
    <w:basedOn w:val="a1"/>
    <w:link w:val="6"/>
    <w:rsid w:val="00F411A8"/>
    <w:rPr>
      <w:rFonts w:ascii="Arial" w:eastAsia="黑体" w:hAnsi="Arial"/>
      <w:b/>
      <w:bCs/>
      <w:kern w:val="2"/>
      <w:sz w:val="24"/>
      <w:szCs w:val="24"/>
    </w:rPr>
  </w:style>
  <w:style w:type="character" w:customStyle="1" w:styleId="70">
    <w:name w:val="标题 7 字符"/>
    <w:basedOn w:val="a1"/>
    <w:link w:val="7"/>
    <w:rsid w:val="00F411A8"/>
    <w:rPr>
      <w:b/>
      <w:bCs/>
      <w:kern w:val="2"/>
      <w:sz w:val="24"/>
      <w:szCs w:val="24"/>
    </w:rPr>
  </w:style>
  <w:style w:type="character" w:customStyle="1" w:styleId="80">
    <w:name w:val="标题 8 字符"/>
    <w:basedOn w:val="a1"/>
    <w:link w:val="8"/>
    <w:rsid w:val="00F411A8"/>
    <w:rPr>
      <w:rFonts w:ascii="Arial" w:eastAsia="黑体" w:hAnsi="Arial"/>
      <w:kern w:val="2"/>
      <w:sz w:val="24"/>
      <w:szCs w:val="24"/>
    </w:rPr>
  </w:style>
  <w:style w:type="character" w:customStyle="1" w:styleId="90">
    <w:name w:val="标题 9 字符"/>
    <w:basedOn w:val="a1"/>
    <w:link w:val="9"/>
    <w:rsid w:val="00F411A8"/>
    <w:rPr>
      <w:rFonts w:ascii="Arial" w:eastAsia="黑体" w:hAnsi="Arial"/>
      <w:kern w:val="2"/>
      <w:sz w:val="21"/>
      <w:szCs w:val="21"/>
    </w:rPr>
  </w:style>
  <w:style w:type="paragraph" w:styleId="afd">
    <w:name w:val="Title"/>
    <w:basedOn w:val="a0"/>
    <w:next w:val="a0"/>
    <w:link w:val="afe"/>
    <w:qFormat/>
    <w:rsid w:val="002964EE"/>
    <w:pPr>
      <w:spacing w:before="240" w:after="60"/>
      <w:jc w:val="center"/>
      <w:outlineLvl w:val="0"/>
    </w:pPr>
    <w:rPr>
      <w:rFonts w:asciiTheme="majorHAnsi" w:eastAsiaTheme="majorEastAsia" w:hAnsiTheme="majorHAnsi" w:cstheme="majorBidi"/>
      <w:b/>
      <w:bCs/>
      <w:sz w:val="32"/>
      <w:szCs w:val="32"/>
    </w:rPr>
  </w:style>
  <w:style w:type="character" w:customStyle="1" w:styleId="afe">
    <w:name w:val="标题 字符"/>
    <w:basedOn w:val="a1"/>
    <w:link w:val="afd"/>
    <w:rsid w:val="002964E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01">
      <w:bodyDiv w:val="1"/>
      <w:marLeft w:val="0"/>
      <w:marRight w:val="0"/>
      <w:marTop w:val="0"/>
      <w:marBottom w:val="0"/>
      <w:divBdr>
        <w:top w:val="none" w:sz="0" w:space="0" w:color="auto"/>
        <w:left w:val="none" w:sz="0" w:space="0" w:color="auto"/>
        <w:bottom w:val="none" w:sz="0" w:space="0" w:color="auto"/>
        <w:right w:val="none" w:sz="0" w:space="0" w:color="auto"/>
      </w:divBdr>
    </w:div>
    <w:div w:id="6910583">
      <w:bodyDiv w:val="1"/>
      <w:marLeft w:val="0"/>
      <w:marRight w:val="0"/>
      <w:marTop w:val="0"/>
      <w:marBottom w:val="0"/>
      <w:divBdr>
        <w:top w:val="none" w:sz="0" w:space="0" w:color="auto"/>
        <w:left w:val="none" w:sz="0" w:space="0" w:color="auto"/>
        <w:bottom w:val="none" w:sz="0" w:space="0" w:color="auto"/>
        <w:right w:val="none" w:sz="0" w:space="0" w:color="auto"/>
      </w:divBdr>
    </w:div>
    <w:div w:id="14156799">
      <w:bodyDiv w:val="1"/>
      <w:marLeft w:val="0"/>
      <w:marRight w:val="0"/>
      <w:marTop w:val="0"/>
      <w:marBottom w:val="0"/>
      <w:divBdr>
        <w:top w:val="none" w:sz="0" w:space="0" w:color="auto"/>
        <w:left w:val="none" w:sz="0" w:space="0" w:color="auto"/>
        <w:bottom w:val="none" w:sz="0" w:space="0" w:color="auto"/>
        <w:right w:val="none" w:sz="0" w:space="0" w:color="auto"/>
      </w:divBdr>
    </w:div>
    <w:div w:id="43916237">
      <w:bodyDiv w:val="1"/>
      <w:marLeft w:val="0"/>
      <w:marRight w:val="0"/>
      <w:marTop w:val="0"/>
      <w:marBottom w:val="0"/>
      <w:divBdr>
        <w:top w:val="none" w:sz="0" w:space="0" w:color="auto"/>
        <w:left w:val="none" w:sz="0" w:space="0" w:color="auto"/>
        <w:bottom w:val="none" w:sz="0" w:space="0" w:color="auto"/>
        <w:right w:val="none" w:sz="0" w:space="0" w:color="auto"/>
      </w:divBdr>
    </w:div>
    <w:div w:id="69425362">
      <w:bodyDiv w:val="1"/>
      <w:marLeft w:val="0"/>
      <w:marRight w:val="0"/>
      <w:marTop w:val="0"/>
      <w:marBottom w:val="0"/>
      <w:divBdr>
        <w:top w:val="none" w:sz="0" w:space="0" w:color="auto"/>
        <w:left w:val="none" w:sz="0" w:space="0" w:color="auto"/>
        <w:bottom w:val="none" w:sz="0" w:space="0" w:color="auto"/>
        <w:right w:val="none" w:sz="0" w:space="0" w:color="auto"/>
      </w:divBdr>
    </w:div>
    <w:div w:id="77336467">
      <w:bodyDiv w:val="1"/>
      <w:marLeft w:val="0"/>
      <w:marRight w:val="0"/>
      <w:marTop w:val="0"/>
      <w:marBottom w:val="0"/>
      <w:divBdr>
        <w:top w:val="none" w:sz="0" w:space="0" w:color="auto"/>
        <w:left w:val="none" w:sz="0" w:space="0" w:color="auto"/>
        <w:bottom w:val="none" w:sz="0" w:space="0" w:color="auto"/>
        <w:right w:val="none" w:sz="0" w:space="0" w:color="auto"/>
      </w:divBdr>
    </w:div>
    <w:div w:id="94785694">
      <w:bodyDiv w:val="1"/>
      <w:marLeft w:val="0"/>
      <w:marRight w:val="0"/>
      <w:marTop w:val="0"/>
      <w:marBottom w:val="0"/>
      <w:divBdr>
        <w:top w:val="none" w:sz="0" w:space="0" w:color="auto"/>
        <w:left w:val="none" w:sz="0" w:space="0" w:color="auto"/>
        <w:bottom w:val="none" w:sz="0" w:space="0" w:color="auto"/>
        <w:right w:val="none" w:sz="0" w:space="0" w:color="auto"/>
      </w:divBdr>
    </w:div>
    <w:div w:id="96950481">
      <w:bodyDiv w:val="1"/>
      <w:marLeft w:val="0"/>
      <w:marRight w:val="0"/>
      <w:marTop w:val="0"/>
      <w:marBottom w:val="0"/>
      <w:divBdr>
        <w:top w:val="none" w:sz="0" w:space="0" w:color="auto"/>
        <w:left w:val="none" w:sz="0" w:space="0" w:color="auto"/>
        <w:bottom w:val="none" w:sz="0" w:space="0" w:color="auto"/>
        <w:right w:val="none" w:sz="0" w:space="0" w:color="auto"/>
      </w:divBdr>
    </w:div>
    <w:div w:id="99181676">
      <w:bodyDiv w:val="1"/>
      <w:marLeft w:val="0"/>
      <w:marRight w:val="0"/>
      <w:marTop w:val="0"/>
      <w:marBottom w:val="0"/>
      <w:divBdr>
        <w:top w:val="none" w:sz="0" w:space="0" w:color="auto"/>
        <w:left w:val="none" w:sz="0" w:space="0" w:color="auto"/>
        <w:bottom w:val="none" w:sz="0" w:space="0" w:color="auto"/>
        <w:right w:val="none" w:sz="0" w:space="0" w:color="auto"/>
      </w:divBdr>
    </w:div>
    <w:div w:id="146021183">
      <w:bodyDiv w:val="1"/>
      <w:marLeft w:val="0"/>
      <w:marRight w:val="0"/>
      <w:marTop w:val="0"/>
      <w:marBottom w:val="0"/>
      <w:divBdr>
        <w:top w:val="none" w:sz="0" w:space="0" w:color="auto"/>
        <w:left w:val="none" w:sz="0" w:space="0" w:color="auto"/>
        <w:bottom w:val="none" w:sz="0" w:space="0" w:color="auto"/>
        <w:right w:val="none" w:sz="0" w:space="0" w:color="auto"/>
      </w:divBdr>
    </w:div>
    <w:div w:id="151456079">
      <w:bodyDiv w:val="1"/>
      <w:marLeft w:val="0"/>
      <w:marRight w:val="0"/>
      <w:marTop w:val="0"/>
      <w:marBottom w:val="0"/>
      <w:divBdr>
        <w:top w:val="none" w:sz="0" w:space="0" w:color="auto"/>
        <w:left w:val="none" w:sz="0" w:space="0" w:color="auto"/>
        <w:bottom w:val="none" w:sz="0" w:space="0" w:color="auto"/>
        <w:right w:val="none" w:sz="0" w:space="0" w:color="auto"/>
      </w:divBdr>
    </w:div>
    <w:div w:id="168520614">
      <w:bodyDiv w:val="1"/>
      <w:marLeft w:val="0"/>
      <w:marRight w:val="0"/>
      <w:marTop w:val="0"/>
      <w:marBottom w:val="0"/>
      <w:divBdr>
        <w:top w:val="none" w:sz="0" w:space="0" w:color="auto"/>
        <w:left w:val="none" w:sz="0" w:space="0" w:color="auto"/>
        <w:bottom w:val="none" w:sz="0" w:space="0" w:color="auto"/>
        <w:right w:val="none" w:sz="0" w:space="0" w:color="auto"/>
      </w:divBdr>
    </w:div>
    <w:div w:id="205532905">
      <w:bodyDiv w:val="1"/>
      <w:marLeft w:val="0"/>
      <w:marRight w:val="0"/>
      <w:marTop w:val="0"/>
      <w:marBottom w:val="0"/>
      <w:divBdr>
        <w:top w:val="none" w:sz="0" w:space="0" w:color="auto"/>
        <w:left w:val="none" w:sz="0" w:space="0" w:color="auto"/>
        <w:bottom w:val="none" w:sz="0" w:space="0" w:color="auto"/>
        <w:right w:val="none" w:sz="0" w:space="0" w:color="auto"/>
      </w:divBdr>
    </w:div>
    <w:div w:id="205919647">
      <w:bodyDiv w:val="1"/>
      <w:marLeft w:val="0"/>
      <w:marRight w:val="0"/>
      <w:marTop w:val="0"/>
      <w:marBottom w:val="0"/>
      <w:divBdr>
        <w:top w:val="none" w:sz="0" w:space="0" w:color="auto"/>
        <w:left w:val="none" w:sz="0" w:space="0" w:color="auto"/>
        <w:bottom w:val="none" w:sz="0" w:space="0" w:color="auto"/>
        <w:right w:val="none" w:sz="0" w:space="0" w:color="auto"/>
      </w:divBdr>
    </w:div>
    <w:div w:id="211843124">
      <w:bodyDiv w:val="1"/>
      <w:marLeft w:val="0"/>
      <w:marRight w:val="0"/>
      <w:marTop w:val="0"/>
      <w:marBottom w:val="0"/>
      <w:divBdr>
        <w:top w:val="none" w:sz="0" w:space="0" w:color="auto"/>
        <w:left w:val="none" w:sz="0" w:space="0" w:color="auto"/>
        <w:bottom w:val="none" w:sz="0" w:space="0" w:color="auto"/>
        <w:right w:val="none" w:sz="0" w:space="0" w:color="auto"/>
      </w:divBdr>
    </w:div>
    <w:div w:id="218588999">
      <w:bodyDiv w:val="1"/>
      <w:marLeft w:val="0"/>
      <w:marRight w:val="0"/>
      <w:marTop w:val="0"/>
      <w:marBottom w:val="0"/>
      <w:divBdr>
        <w:top w:val="none" w:sz="0" w:space="0" w:color="auto"/>
        <w:left w:val="none" w:sz="0" w:space="0" w:color="auto"/>
        <w:bottom w:val="none" w:sz="0" w:space="0" w:color="auto"/>
        <w:right w:val="none" w:sz="0" w:space="0" w:color="auto"/>
      </w:divBdr>
    </w:div>
    <w:div w:id="246498880">
      <w:bodyDiv w:val="1"/>
      <w:marLeft w:val="0"/>
      <w:marRight w:val="0"/>
      <w:marTop w:val="0"/>
      <w:marBottom w:val="0"/>
      <w:divBdr>
        <w:top w:val="none" w:sz="0" w:space="0" w:color="auto"/>
        <w:left w:val="none" w:sz="0" w:space="0" w:color="auto"/>
        <w:bottom w:val="none" w:sz="0" w:space="0" w:color="auto"/>
        <w:right w:val="none" w:sz="0" w:space="0" w:color="auto"/>
      </w:divBdr>
    </w:div>
    <w:div w:id="272828861">
      <w:bodyDiv w:val="1"/>
      <w:marLeft w:val="0"/>
      <w:marRight w:val="0"/>
      <w:marTop w:val="0"/>
      <w:marBottom w:val="0"/>
      <w:divBdr>
        <w:top w:val="none" w:sz="0" w:space="0" w:color="auto"/>
        <w:left w:val="none" w:sz="0" w:space="0" w:color="auto"/>
        <w:bottom w:val="none" w:sz="0" w:space="0" w:color="auto"/>
        <w:right w:val="none" w:sz="0" w:space="0" w:color="auto"/>
      </w:divBdr>
    </w:div>
    <w:div w:id="299458319">
      <w:bodyDiv w:val="1"/>
      <w:marLeft w:val="0"/>
      <w:marRight w:val="0"/>
      <w:marTop w:val="0"/>
      <w:marBottom w:val="0"/>
      <w:divBdr>
        <w:top w:val="none" w:sz="0" w:space="0" w:color="auto"/>
        <w:left w:val="none" w:sz="0" w:space="0" w:color="auto"/>
        <w:bottom w:val="none" w:sz="0" w:space="0" w:color="auto"/>
        <w:right w:val="none" w:sz="0" w:space="0" w:color="auto"/>
      </w:divBdr>
    </w:div>
    <w:div w:id="304748921">
      <w:bodyDiv w:val="1"/>
      <w:marLeft w:val="0"/>
      <w:marRight w:val="0"/>
      <w:marTop w:val="0"/>
      <w:marBottom w:val="0"/>
      <w:divBdr>
        <w:top w:val="none" w:sz="0" w:space="0" w:color="auto"/>
        <w:left w:val="none" w:sz="0" w:space="0" w:color="auto"/>
        <w:bottom w:val="none" w:sz="0" w:space="0" w:color="auto"/>
        <w:right w:val="none" w:sz="0" w:space="0" w:color="auto"/>
      </w:divBdr>
    </w:div>
    <w:div w:id="344014150">
      <w:bodyDiv w:val="1"/>
      <w:marLeft w:val="0"/>
      <w:marRight w:val="0"/>
      <w:marTop w:val="0"/>
      <w:marBottom w:val="0"/>
      <w:divBdr>
        <w:top w:val="none" w:sz="0" w:space="0" w:color="auto"/>
        <w:left w:val="none" w:sz="0" w:space="0" w:color="auto"/>
        <w:bottom w:val="none" w:sz="0" w:space="0" w:color="auto"/>
        <w:right w:val="none" w:sz="0" w:space="0" w:color="auto"/>
      </w:divBdr>
    </w:div>
    <w:div w:id="364451682">
      <w:bodyDiv w:val="1"/>
      <w:marLeft w:val="0"/>
      <w:marRight w:val="0"/>
      <w:marTop w:val="0"/>
      <w:marBottom w:val="0"/>
      <w:divBdr>
        <w:top w:val="none" w:sz="0" w:space="0" w:color="auto"/>
        <w:left w:val="none" w:sz="0" w:space="0" w:color="auto"/>
        <w:bottom w:val="none" w:sz="0" w:space="0" w:color="auto"/>
        <w:right w:val="none" w:sz="0" w:space="0" w:color="auto"/>
      </w:divBdr>
    </w:div>
    <w:div w:id="366149885">
      <w:bodyDiv w:val="1"/>
      <w:marLeft w:val="0"/>
      <w:marRight w:val="0"/>
      <w:marTop w:val="0"/>
      <w:marBottom w:val="0"/>
      <w:divBdr>
        <w:top w:val="none" w:sz="0" w:space="0" w:color="auto"/>
        <w:left w:val="none" w:sz="0" w:space="0" w:color="auto"/>
        <w:bottom w:val="none" w:sz="0" w:space="0" w:color="auto"/>
        <w:right w:val="none" w:sz="0" w:space="0" w:color="auto"/>
      </w:divBdr>
    </w:div>
    <w:div w:id="405540622">
      <w:bodyDiv w:val="1"/>
      <w:marLeft w:val="0"/>
      <w:marRight w:val="0"/>
      <w:marTop w:val="0"/>
      <w:marBottom w:val="0"/>
      <w:divBdr>
        <w:top w:val="none" w:sz="0" w:space="0" w:color="auto"/>
        <w:left w:val="none" w:sz="0" w:space="0" w:color="auto"/>
        <w:bottom w:val="none" w:sz="0" w:space="0" w:color="auto"/>
        <w:right w:val="none" w:sz="0" w:space="0" w:color="auto"/>
      </w:divBdr>
    </w:div>
    <w:div w:id="414860628">
      <w:bodyDiv w:val="1"/>
      <w:marLeft w:val="0"/>
      <w:marRight w:val="0"/>
      <w:marTop w:val="0"/>
      <w:marBottom w:val="0"/>
      <w:divBdr>
        <w:top w:val="none" w:sz="0" w:space="0" w:color="auto"/>
        <w:left w:val="none" w:sz="0" w:space="0" w:color="auto"/>
        <w:bottom w:val="none" w:sz="0" w:space="0" w:color="auto"/>
        <w:right w:val="none" w:sz="0" w:space="0" w:color="auto"/>
      </w:divBdr>
    </w:div>
    <w:div w:id="430667577">
      <w:bodyDiv w:val="1"/>
      <w:marLeft w:val="0"/>
      <w:marRight w:val="0"/>
      <w:marTop w:val="0"/>
      <w:marBottom w:val="0"/>
      <w:divBdr>
        <w:top w:val="none" w:sz="0" w:space="0" w:color="auto"/>
        <w:left w:val="none" w:sz="0" w:space="0" w:color="auto"/>
        <w:bottom w:val="none" w:sz="0" w:space="0" w:color="auto"/>
        <w:right w:val="none" w:sz="0" w:space="0" w:color="auto"/>
      </w:divBdr>
    </w:div>
    <w:div w:id="511719796">
      <w:bodyDiv w:val="1"/>
      <w:marLeft w:val="0"/>
      <w:marRight w:val="0"/>
      <w:marTop w:val="0"/>
      <w:marBottom w:val="0"/>
      <w:divBdr>
        <w:top w:val="none" w:sz="0" w:space="0" w:color="auto"/>
        <w:left w:val="none" w:sz="0" w:space="0" w:color="auto"/>
        <w:bottom w:val="none" w:sz="0" w:space="0" w:color="auto"/>
        <w:right w:val="none" w:sz="0" w:space="0" w:color="auto"/>
      </w:divBdr>
    </w:div>
    <w:div w:id="520780979">
      <w:bodyDiv w:val="1"/>
      <w:marLeft w:val="0"/>
      <w:marRight w:val="0"/>
      <w:marTop w:val="0"/>
      <w:marBottom w:val="0"/>
      <w:divBdr>
        <w:top w:val="none" w:sz="0" w:space="0" w:color="auto"/>
        <w:left w:val="none" w:sz="0" w:space="0" w:color="auto"/>
        <w:bottom w:val="none" w:sz="0" w:space="0" w:color="auto"/>
        <w:right w:val="none" w:sz="0" w:space="0" w:color="auto"/>
      </w:divBdr>
    </w:div>
    <w:div w:id="579601327">
      <w:bodyDiv w:val="1"/>
      <w:marLeft w:val="0"/>
      <w:marRight w:val="0"/>
      <w:marTop w:val="0"/>
      <w:marBottom w:val="0"/>
      <w:divBdr>
        <w:top w:val="none" w:sz="0" w:space="0" w:color="auto"/>
        <w:left w:val="none" w:sz="0" w:space="0" w:color="auto"/>
        <w:bottom w:val="none" w:sz="0" w:space="0" w:color="auto"/>
        <w:right w:val="none" w:sz="0" w:space="0" w:color="auto"/>
      </w:divBdr>
    </w:div>
    <w:div w:id="592671171">
      <w:bodyDiv w:val="1"/>
      <w:marLeft w:val="0"/>
      <w:marRight w:val="0"/>
      <w:marTop w:val="0"/>
      <w:marBottom w:val="0"/>
      <w:divBdr>
        <w:top w:val="none" w:sz="0" w:space="0" w:color="auto"/>
        <w:left w:val="none" w:sz="0" w:space="0" w:color="auto"/>
        <w:bottom w:val="none" w:sz="0" w:space="0" w:color="auto"/>
        <w:right w:val="none" w:sz="0" w:space="0" w:color="auto"/>
      </w:divBdr>
    </w:div>
    <w:div w:id="594553723">
      <w:bodyDiv w:val="1"/>
      <w:marLeft w:val="0"/>
      <w:marRight w:val="0"/>
      <w:marTop w:val="0"/>
      <w:marBottom w:val="0"/>
      <w:divBdr>
        <w:top w:val="none" w:sz="0" w:space="0" w:color="auto"/>
        <w:left w:val="none" w:sz="0" w:space="0" w:color="auto"/>
        <w:bottom w:val="none" w:sz="0" w:space="0" w:color="auto"/>
        <w:right w:val="none" w:sz="0" w:space="0" w:color="auto"/>
      </w:divBdr>
    </w:div>
    <w:div w:id="603540586">
      <w:bodyDiv w:val="1"/>
      <w:marLeft w:val="0"/>
      <w:marRight w:val="0"/>
      <w:marTop w:val="0"/>
      <w:marBottom w:val="0"/>
      <w:divBdr>
        <w:top w:val="none" w:sz="0" w:space="0" w:color="auto"/>
        <w:left w:val="none" w:sz="0" w:space="0" w:color="auto"/>
        <w:bottom w:val="none" w:sz="0" w:space="0" w:color="auto"/>
        <w:right w:val="none" w:sz="0" w:space="0" w:color="auto"/>
      </w:divBdr>
    </w:div>
    <w:div w:id="623386895">
      <w:bodyDiv w:val="1"/>
      <w:marLeft w:val="0"/>
      <w:marRight w:val="0"/>
      <w:marTop w:val="0"/>
      <w:marBottom w:val="0"/>
      <w:divBdr>
        <w:top w:val="none" w:sz="0" w:space="0" w:color="auto"/>
        <w:left w:val="none" w:sz="0" w:space="0" w:color="auto"/>
        <w:bottom w:val="none" w:sz="0" w:space="0" w:color="auto"/>
        <w:right w:val="none" w:sz="0" w:space="0" w:color="auto"/>
      </w:divBdr>
    </w:div>
    <w:div w:id="626736547">
      <w:bodyDiv w:val="1"/>
      <w:marLeft w:val="0"/>
      <w:marRight w:val="0"/>
      <w:marTop w:val="0"/>
      <w:marBottom w:val="0"/>
      <w:divBdr>
        <w:top w:val="none" w:sz="0" w:space="0" w:color="auto"/>
        <w:left w:val="none" w:sz="0" w:space="0" w:color="auto"/>
        <w:bottom w:val="none" w:sz="0" w:space="0" w:color="auto"/>
        <w:right w:val="none" w:sz="0" w:space="0" w:color="auto"/>
      </w:divBdr>
    </w:div>
    <w:div w:id="635723118">
      <w:bodyDiv w:val="1"/>
      <w:marLeft w:val="0"/>
      <w:marRight w:val="0"/>
      <w:marTop w:val="0"/>
      <w:marBottom w:val="0"/>
      <w:divBdr>
        <w:top w:val="none" w:sz="0" w:space="0" w:color="auto"/>
        <w:left w:val="none" w:sz="0" w:space="0" w:color="auto"/>
        <w:bottom w:val="none" w:sz="0" w:space="0" w:color="auto"/>
        <w:right w:val="none" w:sz="0" w:space="0" w:color="auto"/>
      </w:divBdr>
    </w:div>
    <w:div w:id="658577050">
      <w:bodyDiv w:val="1"/>
      <w:marLeft w:val="0"/>
      <w:marRight w:val="0"/>
      <w:marTop w:val="0"/>
      <w:marBottom w:val="0"/>
      <w:divBdr>
        <w:top w:val="none" w:sz="0" w:space="0" w:color="auto"/>
        <w:left w:val="none" w:sz="0" w:space="0" w:color="auto"/>
        <w:bottom w:val="none" w:sz="0" w:space="0" w:color="auto"/>
        <w:right w:val="none" w:sz="0" w:space="0" w:color="auto"/>
      </w:divBdr>
    </w:div>
    <w:div w:id="685596324">
      <w:bodyDiv w:val="1"/>
      <w:marLeft w:val="0"/>
      <w:marRight w:val="0"/>
      <w:marTop w:val="0"/>
      <w:marBottom w:val="0"/>
      <w:divBdr>
        <w:top w:val="none" w:sz="0" w:space="0" w:color="auto"/>
        <w:left w:val="none" w:sz="0" w:space="0" w:color="auto"/>
        <w:bottom w:val="none" w:sz="0" w:space="0" w:color="auto"/>
        <w:right w:val="none" w:sz="0" w:space="0" w:color="auto"/>
      </w:divBdr>
    </w:div>
    <w:div w:id="717824869">
      <w:bodyDiv w:val="1"/>
      <w:marLeft w:val="0"/>
      <w:marRight w:val="0"/>
      <w:marTop w:val="0"/>
      <w:marBottom w:val="0"/>
      <w:divBdr>
        <w:top w:val="none" w:sz="0" w:space="0" w:color="auto"/>
        <w:left w:val="none" w:sz="0" w:space="0" w:color="auto"/>
        <w:bottom w:val="none" w:sz="0" w:space="0" w:color="auto"/>
        <w:right w:val="none" w:sz="0" w:space="0" w:color="auto"/>
      </w:divBdr>
    </w:div>
    <w:div w:id="720708204">
      <w:bodyDiv w:val="1"/>
      <w:marLeft w:val="0"/>
      <w:marRight w:val="0"/>
      <w:marTop w:val="0"/>
      <w:marBottom w:val="0"/>
      <w:divBdr>
        <w:top w:val="none" w:sz="0" w:space="0" w:color="auto"/>
        <w:left w:val="none" w:sz="0" w:space="0" w:color="auto"/>
        <w:bottom w:val="none" w:sz="0" w:space="0" w:color="auto"/>
        <w:right w:val="none" w:sz="0" w:space="0" w:color="auto"/>
      </w:divBdr>
    </w:div>
    <w:div w:id="732970318">
      <w:bodyDiv w:val="1"/>
      <w:marLeft w:val="0"/>
      <w:marRight w:val="0"/>
      <w:marTop w:val="0"/>
      <w:marBottom w:val="0"/>
      <w:divBdr>
        <w:top w:val="none" w:sz="0" w:space="0" w:color="auto"/>
        <w:left w:val="none" w:sz="0" w:space="0" w:color="auto"/>
        <w:bottom w:val="none" w:sz="0" w:space="0" w:color="auto"/>
        <w:right w:val="none" w:sz="0" w:space="0" w:color="auto"/>
      </w:divBdr>
    </w:div>
    <w:div w:id="756898832">
      <w:bodyDiv w:val="1"/>
      <w:marLeft w:val="0"/>
      <w:marRight w:val="0"/>
      <w:marTop w:val="0"/>
      <w:marBottom w:val="0"/>
      <w:divBdr>
        <w:top w:val="none" w:sz="0" w:space="0" w:color="auto"/>
        <w:left w:val="none" w:sz="0" w:space="0" w:color="auto"/>
        <w:bottom w:val="none" w:sz="0" w:space="0" w:color="auto"/>
        <w:right w:val="none" w:sz="0" w:space="0" w:color="auto"/>
      </w:divBdr>
    </w:div>
    <w:div w:id="760760420">
      <w:bodyDiv w:val="1"/>
      <w:marLeft w:val="0"/>
      <w:marRight w:val="0"/>
      <w:marTop w:val="0"/>
      <w:marBottom w:val="0"/>
      <w:divBdr>
        <w:top w:val="none" w:sz="0" w:space="0" w:color="auto"/>
        <w:left w:val="none" w:sz="0" w:space="0" w:color="auto"/>
        <w:bottom w:val="none" w:sz="0" w:space="0" w:color="auto"/>
        <w:right w:val="none" w:sz="0" w:space="0" w:color="auto"/>
      </w:divBdr>
    </w:div>
    <w:div w:id="763258782">
      <w:bodyDiv w:val="1"/>
      <w:marLeft w:val="0"/>
      <w:marRight w:val="0"/>
      <w:marTop w:val="0"/>
      <w:marBottom w:val="0"/>
      <w:divBdr>
        <w:top w:val="none" w:sz="0" w:space="0" w:color="auto"/>
        <w:left w:val="none" w:sz="0" w:space="0" w:color="auto"/>
        <w:bottom w:val="none" w:sz="0" w:space="0" w:color="auto"/>
        <w:right w:val="none" w:sz="0" w:space="0" w:color="auto"/>
      </w:divBdr>
    </w:div>
    <w:div w:id="766269206">
      <w:bodyDiv w:val="1"/>
      <w:marLeft w:val="0"/>
      <w:marRight w:val="0"/>
      <w:marTop w:val="0"/>
      <w:marBottom w:val="0"/>
      <w:divBdr>
        <w:top w:val="none" w:sz="0" w:space="0" w:color="auto"/>
        <w:left w:val="none" w:sz="0" w:space="0" w:color="auto"/>
        <w:bottom w:val="none" w:sz="0" w:space="0" w:color="auto"/>
        <w:right w:val="none" w:sz="0" w:space="0" w:color="auto"/>
      </w:divBdr>
    </w:div>
    <w:div w:id="773792485">
      <w:bodyDiv w:val="1"/>
      <w:marLeft w:val="0"/>
      <w:marRight w:val="0"/>
      <w:marTop w:val="0"/>
      <w:marBottom w:val="0"/>
      <w:divBdr>
        <w:top w:val="none" w:sz="0" w:space="0" w:color="auto"/>
        <w:left w:val="none" w:sz="0" w:space="0" w:color="auto"/>
        <w:bottom w:val="none" w:sz="0" w:space="0" w:color="auto"/>
        <w:right w:val="none" w:sz="0" w:space="0" w:color="auto"/>
      </w:divBdr>
    </w:div>
    <w:div w:id="798886325">
      <w:bodyDiv w:val="1"/>
      <w:marLeft w:val="0"/>
      <w:marRight w:val="0"/>
      <w:marTop w:val="0"/>
      <w:marBottom w:val="0"/>
      <w:divBdr>
        <w:top w:val="none" w:sz="0" w:space="0" w:color="auto"/>
        <w:left w:val="none" w:sz="0" w:space="0" w:color="auto"/>
        <w:bottom w:val="none" w:sz="0" w:space="0" w:color="auto"/>
        <w:right w:val="none" w:sz="0" w:space="0" w:color="auto"/>
      </w:divBdr>
    </w:div>
    <w:div w:id="802576148">
      <w:bodyDiv w:val="1"/>
      <w:marLeft w:val="0"/>
      <w:marRight w:val="0"/>
      <w:marTop w:val="0"/>
      <w:marBottom w:val="0"/>
      <w:divBdr>
        <w:top w:val="none" w:sz="0" w:space="0" w:color="auto"/>
        <w:left w:val="none" w:sz="0" w:space="0" w:color="auto"/>
        <w:bottom w:val="none" w:sz="0" w:space="0" w:color="auto"/>
        <w:right w:val="none" w:sz="0" w:space="0" w:color="auto"/>
      </w:divBdr>
    </w:div>
    <w:div w:id="825635922">
      <w:bodyDiv w:val="1"/>
      <w:marLeft w:val="0"/>
      <w:marRight w:val="0"/>
      <w:marTop w:val="0"/>
      <w:marBottom w:val="0"/>
      <w:divBdr>
        <w:top w:val="none" w:sz="0" w:space="0" w:color="auto"/>
        <w:left w:val="none" w:sz="0" w:space="0" w:color="auto"/>
        <w:bottom w:val="none" w:sz="0" w:space="0" w:color="auto"/>
        <w:right w:val="none" w:sz="0" w:space="0" w:color="auto"/>
      </w:divBdr>
    </w:div>
    <w:div w:id="886451090">
      <w:bodyDiv w:val="1"/>
      <w:marLeft w:val="0"/>
      <w:marRight w:val="0"/>
      <w:marTop w:val="0"/>
      <w:marBottom w:val="0"/>
      <w:divBdr>
        <w:top w:val="none" w:sz="0" w:space="0" w:color="auto"/>
        <w:left w:val="none" w:sz="0" w:space="0" w:color="auto"/>
        <w:bottom w:val="none" w:sz="0" w:space="0" w:color="auto"/>
        <w:right w:val="none" w:sz="0" w:space="0" w:color="auto"/>
      </w:divBdr>
    </w:div>
    <w:div w:id="904993563">
      <w:bodyDiv w:val="1"/>
      <w:marLeft w:val="0"/>
      <w:marRight w:val="0"/>
      <w:marTop w:val="0"/>
      <w:marBottom w:val="0"/>
      <w:divBdr>
        <w:top w:val="none" w:sz="0" w:space="0" w:color="auto"/>
        <w:left w:val="none" w:sz="0" w:space="0" w:color="auto"/>
        <w:bottom w:val="none" w:sz="0" w:space="0" w:color="auto"/>
        <w:right w:val="none" w:sz="0" w:space="0" w:color="auto"/>
      </w:divBdr>
    </w:div>
    <w:div w:id="914247424">
      <w:bodyDiv w:val="1"/>
      <w:marLeft w:val="0"/>
      <w:marRight w:val="0"/>
      <w:marTop w:val="0"/>
      <w:marBottom w:val="0"/>
      <w:divBdr>
        <w:top w:val="none" w:sz="0" w:space="0" w:color="auto"/>
        <w:left w:val="none" w:sz="0" w:space="0" w:color="auto"/>
        <w:bottom w:val="none" w:sz="0" w:space="0" w:color="auto"/>
        <w:right w:val="none" w:sz="0" w:space="0" w:color="auto"/>
      </w:divBdr>
    </w:div>
    <w:div w:id="923806019">
      <w:bodyDiv w:val="1"/>
      <w:marLeft w:val="0"/>
      <w:marRight w:val="0"/>
      <w:marTop w:val="0"/>
      <w:marBottom w:val="0"/>
      <w:divBdr>
        <w:top w:val="none" w:sz="0" w:space="0" w:color="auto"/>
        <w:left w:val="none" w:sz="0" w:space="0" w:color="auto"/>
        <w:bottom w:val="none" w:sz="0" w:space="0" w:color="auto"/>
        <w:right w:val="none" w:sz="0" w:space="0" w:color="auto"/>
      </w:divBdr>
    </w:div>
    <w:div w:id="925311707">
      <w:bodyDiv w:val="1"/>
      <w:marLeft w:val="0"/>
      <w:marRight w:val="0"/>
      <w:marTop w:val="0"/>
      <w:marBottom w:val="0"/>
      <w:divBdr>
        <w:top w:val="none" w:sz="0" w:space="0" w:color="auto"/>
        <w:left w:val="none" w:sz="0" w:space="0" w:color="auto"/>
        <w:bottom w:val="none" w:sz="0" w:space="0" w:color="auto"/>
        <w:right w:val="none" w:sz="0" w:space="0" w:color="auto"/>
      </w:divBdr>
    </w:div>
    <w:div w:id="948122298">
      <w:bodyDiv w:val="1"/>
      <w:marLeft w:val="0"/>
      <w:marRight w:val="0"/>
      <w:marTop w:val="0"/>
      <w:marBottom w:val="0"/>
      <w:divBdr>
        <w:top w:val="none" w:sz="0" w:space="0" w:color="auto"/>
        <w:left w:val="none" w:sz="0" w:space="0" w:color="auto"/>
        <w:bottom w:val="none" w:sz="0" w:space="0" w:color="auto"/>
        <w:right w:val="none" w:sz="0" w:space="0" w:color="auto"/>
      </w:divBdr>
    </w:div>
    <w:div w:id="960189702">
      <w:bodyDiv w:val="1"/>
      <w:marLeft w:val="0"/>
      <w:marRight w:val="0"/>
      <w:marTop w:val="0"/>
      <w:marBottom w:val="0"/>
      <w:divBdr>
        <w:top w:val="none" w:sz="0" w:space="0" w:color="auto"/>
        <w:left w:val="none" w:sz="0" w:space="0" w:color="auto"/>
        <w:bottom w:val="none" w:sz="0" w:space="0" w:color="auto"/>
        <w:right w:val="none" w:sz="0" w:space="0" w:color="auto"/>
      </w:divBdr>
    </w:div>
    <w:div w:id="991106459">
      <w:bodyDiv w:val="1"/>
      <w:marLeft w:val="0"/>
      <w:marRight w:val="0"/>
      <w:marTop w:val="0"/>
      <w:marBottom w:val="0"/>
      <w:divBdr>
        <w:top w:val="none" w:sz="0" w:space="0" w:color="auto"/>
        <w:left w:val="none" w:sz="0" w:space="0" w:color="auto"/>
        <w:bottom w:val="none" w:sz="0" w:space="0" w:color="auto"/>
        <w:right w:val="none" w:sz="0" w:space="0" w:color="auto"/>
      </w:divBdr>
    </w:div>
    <w:div w:id="1024088285">
      <w:bodyDiv w:val="1"/>
      <w:marLeft w:val="0"/>
      <w:marRight w:val="0"/>
      <w:marTop w:val="0"/>
      <w:marBottom w:val="0"/>
      <w:divBdr>
        <w:top w:val="none" w:sz="0" w:space="0" w:color="auto"/>
        <w:left w:val="none" w:sz="0" w:space="0" w:color="auto"/>
        <w:bottom w:val="none" w:sz="0" w:space="0" w:color="auto"/>
        <w:right w:val="none" w:sz="0" w:space="0" w:color="auto"/>
      </w:divBdr>
    </w:div>
    <w:div w:id="1028992233">
      <w:bodyDiv w:val="1"/>
      <w:marLeft w:val="0"/>
      <w:marRight w:val="0"/>
      <w:marTop w:val="0"/>
      <w:marBottom w:val="0"/>
      <w:divBdr>
        <w:top w:val="none" w:sz="0" w:space="0" w:color="auto"/>
        <w:left w:val="none" w:sz="0" w:space="0" w:color="auto"/>
        <w:bottom w:val="none" w:sz="0" w:space="0" w:color="auto"/>
        <w:right w:val="none" w:sz="0" w:space="0" w:color="auto"/>
      </w:divBdr>
    </w:div>
    <w:div w:id="1039933339">
      <w:bodyDiv w:val="1"/>
      <w:marLeft w:val="0"/>
      <w:marRight w:val="0"/>
      <w:marTop w:val="0"/>
      <w:marBottom w:val="0"/>
      <w:divBdr>
        <w:top w:val="none" w:sz="0" w:space="0" w:color="auto"/>
        <w:left w:val="none" w:sz="0" w:space="0" w:color="auto"/>
        <w:bottom w:val="none" w:sz="0" w:space="0" w:color="auto"/>
        <w:right w:val="none" w:sz="0" w:space="0" w:color="auto"/>
      </w:divBdr>
    </w:div>
    <w:div w:id="1045257768">
      <w:bodyDiv w:val="1"/>
      <w:marLeft w:val="0"/>
      <w:marRight w:val="0"/>
      <w:marTop w:val="0"/>
      <w:marBottom w:val="0"/>
      <w:divBdr>
        <w:top w:val="none" w:sz="0" w:space="0" w:color="auto"/>
        <w:left w:val="none" w:sz="0" w:space="0" w:color="auto"/>
        <w:bottom w:val="none" w:sz="0" w:space="0" w:color="auto"/>
        <w:right w:val="none" w:sz="0" w:space="0" w:color="auto"/>
      </w:divBdr>
    </w:div>
    <w:div w:id="1086880430">
      <w:bodyDiv w:val="1"/>
      <w:marLeft w:val="0"/>
      <w:marRight w:val="0"/>
      <w:marTop w:val="0"/>
      <w:marBottom w:val="0"/>
      <w:divBdr>
        <w:top w:val="none" w:sz="0" w:space="0" w:color="auto"/>
        <w:left w:val="none" w:sz="0" w:space="0" w:color="auto"/>
        <w:bottom w:val="none" w:sz="0" w:space="0" w:color="auto"/>
        <w:right w:val="none" w:sz="0" w:space="0" w:color="auto"/>
      </w:divBdr>
    </w:div>
    <w:div w:id="1169176971">
      <w:bodyDiv w:val="1"/>
      <w:marLeft w:val="0"/>
      <w:marRight w:val="0"/>
      <w:marTop w:val="0"/>
      <w:marBottom w:val="0"/>
      <w:divBdr>
        <w:top w:val="none" w:sz="0" w:space="0" w:color="auto"/>
        <w:left w:val="none" w:sz="0" w:space="0" w:color="auto"/>
        <w:bottom w:val="none" w:sz="0" w:space="0" w:color="auto"/>
        <w:right w:val="none" w:sz="0" w:space="0" w:color="auto"/>
      </w:divBdr>
    </w:div>
    <w:div w:id="1170677001">
      <w:bodyDiv w:val="1"/>
      <w:marLeft w:val="0"/>
      <w:marRight w:val="0"/>
      <w:marTop w:val="0"/>
      <w:marBottom w:val="0"/>
      <w:divBdr>
        <w:top w:val="none" w:sz="0" w:space="0" w:color="auto"/>
        <w:left w:val="none" w:sz="0" w:space="0" w:color="auto"/>
        <w:bottom w:val="none" w:sz="0" w:space="0" w:color="auto"/>
        <w:right w:val="none" w:sz="0" w:space="0" w:color="auto"/>
      </w:divBdr>
    </w:div>
    <w:div w:id="1179124040">
      <w:bodyDiv w:val="1"/>
      <w:marLeft w:val="0"/>
      <w:marRight w:val="0"/>
      <w:marTop w:val="0"/>
      <w:marBottom w:val="0"/>
      <w:divBdr>
        <w:top w:val="none" w:sz="0" w:space="0" w:color="auto"/>
        <w:left w:val="none" w:sz="0" w:space="0" w:color="auto"/>
        <w:bottom w:val="none" w:sz="0" w:space="0" w:color="auto"/>
        <w:right w:val="none" w:sz="0" w:space="0" w:color="auto"/>
      </w:divBdr>
    </w:div>
    <w:div w:id="1211110927">
      <w:bodyDiv w:val="1"/>
      <w:marLeft w:val="0"/>
      <w:marRight w:val="0"/>
      <w:marTop w:val="0"/>
      <w:marBottom w:val="0"/>
      <w:divBdr>
        <w:top w:val="none" w:sz="0" w:space="0" w:color="auto"/>
        <w:left w:val="none" w:sz="0" w:space="0" w:color="auto"/>
        <w:bottom w:val="none" w:sz="0" w:space="0" w:color="auto"/>
        <w:right w:val="none" w:sz="0" w:space="0" w:color="auto"/>
      </w:divBdr>
    </w:div>
    <w:div w:id="1211498973">
      <w:bodyDiv w:val="1"/>
      <w:marLeft w:val="0"/>
      <w:marRight w:val="0"/>
      <w:marTop w:val="0"/>
      <w:marBottom w:val="0"/>
      <w:divBdr>
        <w:top w:val="none" w:sz="0" w:space="0" w:color="auto"/>
        <w:left w:val="none" w:sz="0" w:space="0" w:color="auto"/>
        <w:bottom w:val="none" w:sz="0" w:space="0" w:color="auto"/>
        <w:right w:val="none" w:sz="0" w:space="0" w:color="auto"/>
      </w:divBdr>
    </w:div>
    <w:div w:id="1223369488">
      <w:bodyDiv w:val="1"/>
      <w:marLeft w:val="0"/>
      <w:marRight w:val="0"/>
      <w:marTop w:val="0"/>
      <w:marBottom w:val="0"/>
      <w:divBdr>
        <w:top w:val="none" w:sz="0" w:space="0" w:color="auto"/>
        <w:left w:val="none" w:sz="0" w:space="0" w:color="auto"/>
        <w:bottom w:val="none" w:sz="0" w:space="0" w:color="auto"/>
        <w:right w:val="none" w:sz="0" w:space="0" w:color="auto"/>
      </w:divBdr>
    </w:div>
    <w:div w:id="1225140923">
      <w:bodyDiv w:val="1"/>
      <w:marLeft w:val="0"/>
      <w:marRight w:val="0"/>
      <w:marTop w:val="0"/>
      <w:marBottom w:val="0"/>
      <w:divBdr>
        <w:top w:val="none" w:sz="0" w:space="0" w:color="auto"/>
        <w:left w:val="none" w:sz="0" w:space="0" w:color="auto"/>
        <w:bottom w:val="none" w:sz="0" w:space="0" w:color="auto"/>
        <w:right w:val="none" w:sz="0" w:space="0" w:color="auto"/>
      </w:divBdr>
    </w:div>
    <w:div w:id="1249004492">
      <w:bodyDiv w:val="1"/>
      <w:marLeft w:val="0"/>
      <w:marRight w:val="0"/>
      <w:marTop w:val="0"/>
      <w:marBottom w:val="0"/>
      <w:divBdr>
        <w:top w:val="none" w:sz="0" w:space="0" w:color="auto"/>
        <w:left w:val="none" w:sz="0" w:space="0" w:color="auto"/>
        <w:bottom w:val="none" w:sz="0" w:space="0" w:color="auto"/>
        <w:right w:val="none" w:sz="0" w:space="0" w:color="auto"/>
      </w:divBdr>
    </w:div>
    <w:div w:id="1353921117">
      <w:bodyDiv w:val="1"/>
      <w:marLeft w:val="0"/>
      <w:marRight w:val="0"/>
      <w:marTop w:val="0"/>
      <w:marBottom w:val="0"/>
      <w:divBdr>
        <w:top w:val="none" w:sz="0" w:space="0" w:color="auto"/>
        <w:left w:val="none" w:sz="0" w:space="0" w:color="auto"/>
        <w:bottom w:val="none" w:sz="0" w:space="0" w:color="auto"/>
        <w:right w:val="none" w:sz="0" w:space="0" w:color="auto"/>
      </w:divBdr>
    </w:div>
    <w:div w:id="1374230008">
      <w:bodyDiv w:val="1"/>
      <w:marLeft w:val="0"/>
      <w:marRight w:val="0"/>
      <w:marTop w:val="0"/>
      <w:marBottom w:val="0"/>
      <w:divBdr>
        <w:top w:val="none" w:sz="0" w:space="0" w:color="auto"/>
        <w:left w:val="none" w:sz="0" w:space="0" w:color="auto"/>
        <w:bottom w:val="none" w:sz="0" w:space="0" w:color="auto"/>
        <w:right w:val="none" w:sz="0" w:space="0" w:color="auto"/>
      </w:divBdr>
    </w:div>
    <w:div w:id="1381978026">
      <w:bodyDiv w:val="1"/>
      <w:marLeft w:val="0"/>
      <w:marRight w:val="0"/>
      <w:marTop w:val="0"/>
      <w:marBottom w:val="0"/>
      <w:divBdr>
        <w:top w:val="none" w:sz="0" w:space="0" w:color="auto"/>
        <w:left w:val="none" w:sz="0" w:space="0" w:color="auto"/>
        <w:bottom w:val="none" w:sz="0" w:space="0" w:color="auto"/>
        <w:right w:val="none" w:sz="0" w:space="0" w:color="auto"/>
      </w:divBdr>
    </w:div>
    <w:div w:id="1455438666">
      <w:bodyDiv w:val="1"/>
      <w:marLeft w:val="0"/>
      <w:marRight w:val="0"/>
      <w:marTop w:val="0"/>
      <w:marBottom w:val="0"/>
      <w:divBdr>
        <w:top w:val="none" w:sz="0" w:space="0" w:color="auto"/>
        <w:left w:val="none" w:sz="0" w:space="0" w:color="auto"/>
        <w:bottom w:val="none" w:sz="0" w:space="0" w:color="auto"/>
        <w:right w:val="none" w:sz="0" w:space="0" w:color="auto"/>
      </w:divBdr>
    </w:div>
    <w:div w:id="1480270410">
      <w:bodyDiv w:val="1"/>
      <w:marLeft w:val="0"/>
      <w:marRight w:val="0"/>
      <w:marTop w:val="0"/>
      <w:marBottom w:val="0"/>
      <w:divBdr>
        <w:top w:val="none" w:sz="0" w:space="0" w:color="auto"/>
        <w:left w:val="none" w:sz="0" w:space="0" w:color="auto"/>
        <w:bottom w:val="none" w:sz="0" w:space="0" w:color="auto"/>
        <w:right w:val="none" w:sz="0" w:space="0" w:color="auto"/>
      </w:divBdr>
    </w:div>
    <w:div w:id="1537548650">
      <w:bodyDiv w:val="1"/>
      <w:marLeft w:val="0"/>
      <w:marRight w:val="0"/>
      <w:marTop w:val="0"/>
      <w:marBottom w:val="0"/>
      <w:divBdr>
        <w:top w:val="none" w:sz="0" w:space="0" w:color="auto"/>
        <w:left w:val="none" w:sz="0" w:space="0" w:color="auto"/>
        <w:bottom w:val="none" w:sz="0" w:space="0" w:color="auto"/>
        <w:right w:val="none" w:sz="0" w:space="0" w:color="auto"/>
      </w:divBdr>
    </w:div>
    <w:div w:id="1540315437">
      <w:bodyDiv w:val="1"/>
      <w:marLeft w:val="0"/>
      <w:marRight w:val="0"/>
      <w:marTop w:val="0"/>
      <w:marBottom w:val="0"/>
      <w:divBdr>
        <w:top w:val="none" w:sz="0" w:space="0" w:color="auto"/>
        <w:left w:val="none" w:sz="0" w:space="0" w:color="auto"/>
        <w:bottom w:val="none" w:sz="0" w:space="0" w:color="auto"/>
        <w:right w:val="none" w:sz="0" w:space="0" w:color="auto"/>
      </w:divBdr>
    </w:div>
    <w:div w:id="1575580685">
      <w:bodyDiv w:val="1"/>
      <w:marLeft w:val="0"/>
      <w:marRight w:val="0"/>
      <w:marTop w:val="0"/>
      <w:marBottom w:val="0"/>
      <w:divBdr>
        <w:top w:val="none" w:sz="0" w:space="0" w:color="auto"/>
        <w:left w:val="none" w:sz="0" w:space="0" w:color="auto"/>
        <w:bottom w:val="none" w:sz="0" w:space="0" w:color="auto"/>
        <w:right w:val="none" w:sz="0" w:space="0" w:color="auto"/>
      </w:divBdr>
    </w:div>
    <w:div w:id="1581140075">
      <w:bodyDiv w:val="1"/>
      <w:marLeft w:val="0"/>
      <w:marRight w:val="0"/>
      <w:marTop w:val="0"/>
      <w:marBottom w:val="0"/>
      <w:divBdr>
        <w:top w:val="none" w:sz="0" w:space="0" w:color="auto"/>
        <w:left w:val="none" w:sz="0" w:space="0" w:color="auto"/>
        <w:bottom w:val="none" w:sz="0" w:space="0" w:color="auto"/>
        <w:right w:val="none" w:sz="0" w:space="0" w:color="auto"/>
      </w:divBdr>
    </w:div>
    <w:div w:id="1583100115">
      <w:bodyDiv w:val="1"/>
      <w:marLeft w:val="0"/>
      <w:marRight w:val="0"/>
      <w:marTop w:val="0"/>
      <w:marBottom w:val="0"/>
      <w:divBdr>
        <w:top w:val="none" w:sz="0" w:space="0" w:color="auto"/>
        <w:left w:val="none" w:sz="0" w:space="0" w:color="auto"/>
        <w:bottom w:val="none" w:sz="0" w:space="0" w:color="auto"/>
        <w:right w:val="none" w:sz="0" w:space="0" w:color="auto"/>
      </w:divBdr>
    </w:div>
    <w:div w:id="1607736250">
      <w:bodyDiv w:val="1"/>
      <w:marLeft w:val="0"/>
      <w:marRight w:val="0"/>
      <w:marTop w:val="0"/>
      <w:marBottom w:val="0"/>
      <w:divBdr>
        <w:top w:val="none" w:sz="0" w:space="0" w:color="auto"/>
        <w:left w:val="none" w:sz="0" w:space="0" w:color="auto"/>
        <w:bottom w:val="none" w:sz="0" w:space="0" w:color="auto"/>
        <w:right w:val="none" w:sz="0" w:space="0" w:color="auto"/>
      </w:divBdr>
    </w:div>
    <w:div w:id="1668895762">
      <w:bodyDiv w:val="1"/>
      <w:marLeft w:val="0"/>
      <w:marRight w:val="0"/>
      <w:marTop w:val="0"/>
      <w:marBottom w:val="0"/>
      <w:divBdr>
        <w:top w:val="none" w:sz="0" w:space="0" w:color="auto"/>
        <w:left w:val="none" w:sz="0" w:space="0" w:color="auto"/>
        <w:bottom w:val="none" w:sz="0" w:space="0" w:color="auto"/>
        <w:right w:val="none" w:sz="0" w:space="0" w:color="auto"/>
      </w:divBdr>
    </w:div>
    <w:div w:id="1710177568">
      <w:bodyDiv w:val="1"/>
      <w:marLeft w:val="0"/>
      <w:marRight w:val="0"/>
      <w:marTop w:val="0"/>
      <w:marBottom w:val="0"/>
      <w:divBdr>
        <w:top w:val="none" w:sz="0" w:space="0" w:color="auto"/>
        <w:left w:val="none" w:sz="0" w:space="0" w:color="auto"/>
        <w:bottom w:val="none" w:sz="0" w:space="0" w:color="auto"/>
        <w:right w:val="none" w:sz="0" w:space="0" w:color="auto"/>
      </w:divBdr>
    </w:div>
    <w:div w:id="1719551844">
      <w:bodyDiv w:val="1"/>
      <w:marLeft w:val="0"/>
      <w:marRight w:val="0"/>
      <w:marTop w:val="0"/>
      <w:marBottom w:val="0"/>
      <w:divBdr>
        <w:top w:val="none" w:sz="0" w:space="0" w:color="auto"/>
        <w:left w:val="none" w:sz="0" w:space="0" w:color="auto"/>
        <w:bottom w:val="none" w:sz="0" w:space="0" w:color="auto"/>
        <w:right w:val="none" w:sz="0" w:space="0" w:color="auto"/>
      </w:divBdr>
    </w:div>
    <w:div w:id="1722054534">
      <w:bodyDiv w:val="1"/>
      <w:marLeft w:val="0"/>
      <w:marRight w:val="0"/>
      <w:marTop w:val="0"/>
      <w:marBottom w:val="0"/>
      <w:divBdr>
        <w:top w:val="none" w:sz="0" w:space="0" w:color="auto"/>
        <w:left w:val="none" w:sz="0" w:space="0" w:color="auto"/>
        <w:bottom w:val="none" w:sz="0" w:space="0" w:color="auto"/>
        <w:right w:val="none" w:sz="0" w:space="0" w:color="auto"/>
      </w:divBdr>
    </w:div>
    <w:div w:id="1735275545">
      <w:bodyDiv w:val="1"/>
      <w:marLeft w:val="0"/>
      <w:marRight w:val="0"/>
      <w:marTop w:val="0"/>
      <w:marBottom w:val="0"/>
      <w:divBdr>
        <w:top w:val="none" w:sz="0" w:space="0" w:color="auto"/>
        <w:left w:val="none" w:sz="0" w:space="0" w:color="auto"/>
        <w:bottom w:val="none" w:sz="0" w:space="0" w:color="auto"/>
        <w:right w:val="none" w:sz="0" w:space="0" w:color="auto"/>
      </w:divBdr>
    </w:div>
    <w:div w:id="1755128735">
      <w:bodyDiv w:val="1"/>
      <w:marLeft w:val="0"/>
      <w:marRight w:val="0"/>
      <w:marTop w:val="0"/>
      <w:marBottom w:val="0"/>
      <w:divBdr>
        <w:top w:val="none" w:sz="0" w:space="0" w:color="auto"/>
        <w:left w:val="none" w:sz="0" w:space="0" w:color="auto"/>
        <w:bottom w:val="none" w:sz="0" w:space="0" w:color="auto"/>
        <w:right w:val="none" w:sz="0" w:space="0" w:color="auto"/>
      </w:divBdr>
    </w:div>
    <w:div w:id="1765612316">
      <w:bodyDiv w:val="1"/>
      <w:marLeft w:val="0"/>
      <w:marRight w:val="0"/>
      <w:marTop w:val="0"/>
      <w:marBottom w:val="0"/>
      <w:divBdr>
        <w:top w:val="none" w:sz="0" w:space="0" w:color="auto"/>
        <w:left w:val="none" w:sz="0" w:space="0" w:color="auto"/>
        <w:bottom w:val="none" w:sz="0" w:space="0" w:color="auto"/>
        <w:right w:val="none" w:sz="0" w:space="0" w:color="auto"/>
      </w:divBdr>
    </w:div>
    <w:div w:id="1774935727">
      <w:bodyDiv w:val="1"/>
      <w:marLeft w:val="0"/>
      <w:marRight w:val="0"/>
      <w:marTop w:val="0"/>
      <w:marBottom w:val="0"/>
      <w:divBdr>
        <w:top w:val="none" w:sz="0" w:space="0" w:color="auto"/>
        <w:left w:val="none" w:sz="0" w:space="0" w:color="auto"/>
        <w:bottom w:val="none" w:sz="0" w:space="0" w:color="auto"/>
        <w:right w:val="none" w:sz="0" w:space="0" w:color="auto"/>
      </w:divBdr>
    </w:div>
    <w:div w:id="1802263748">
      <w:bodyDiv w:val="1"/>
      <w:marLeft w:val="0"/>
      <w:marRight w:val="0"/>
      <w:marTop w:val="0"/>
      <w:marBottom w:val="0"/>
      <w:divBdr>
        <w:top w:val="none" w:sz="0" w:space="0" w:color="auto"/>
        <w:left w:val="none" w:sz="0" w:space="0" w:color="auto"/>
        <w:bottom w:val="none" w:sz="0" w:space="0" w:color="auto"/>
        <w:right w:val="none" w:sz="0" w:space="0" w:color="auto"/>
      </w:divBdr>
    </w:div>
    <w:div w:id="1813518270">
      <w:bodyDiv w:val="1"/>
      <w:marLeft w:val="0"/>
      <w:marRight w:val="0"/>
      <w:marTop w:val="0"/>
      <w:marBottom w:val="0"/>
      <w:divBdr>
        <w:top w:val="none" w:sz="0" w:space="0" w:color="auto"/>
        <w:left w:val="none" w:sz="0" w:space="0" w:color="auto"/>
        <w:bottom w:val="none" w:sz="0" w:space="0" w:color="auto"/>
        <w:right w:val="none" w:sz="0" w:space="0" w:color="auto"/>
      </w:divBdr>
    </w:div>
    <w:div w:id="1821462696">
      <w:bodyDiv w:val="1"/>
      <w:marLeft w:val="0"/>
      <w:marRight w:val="0"/>
      <w:marTop w:val="0"/>
      <w:marBottom w:val="0"/>
      <w:divBdr>
        <w:top w:val="none" w:sz="0" w:space="0" w:color="auto"/>
        <w:left w:val="none" w:sz="0" w:space="0" w:color="auto"/>
        <w:bottom w:val="none" w:sz="0" w:space="0" w:color="auto"/>
        <w:right w:val="none" w:sz="0" w:space="0" w:color="auto"/>
      </w:divBdr>
    </w:div>
    <w:div w:id="1823964480">
      <w:bodyDiv w:val="1"/>
      <w:marLeft w:val="0"/>
      <w:marRight w:val="0"/>
      <w:marTop w:val="0"/>
      <w:marBottom w:val="0"/>
      <w:divBdr>
        <w:top w:val="none" w:sz="0" w:space="0" w:color="auto"/>
        <w:left w:val="none" w:sz="0" w:space="0" w:color="auto"/>
        <w:bottom w:val="none" w:sz="0" w:space="0" w:color="auto"/>
        <w:right w:val="none" w:sz="0" w:space="0" w:color="auto"/>
      </w:divBdr>
    </w:div>
    <w:div w:id="1827281497">
      <w:bodyDiv w:val="1"/>
      <w:marLeft w:val="0"/>
      <w:marRight w:val="0"/>
      <w:marTop w:val="0"/>
      <w:marBottom w:val="0"/>
      <w:divBdr>
        <w:top w:val="none" w:sz="0" w:space="0" w:color="auto"/>
        <w:left w:val="none" w:sz="0" w:space="0" w:color="auto"/>
        <w:bottom w:val="none" w:sz="0" w:space="0" w:color="auto"/>
        <w:right w:val="none" w:sz="0" w:space="0" w:color="auto"/>
      </w:divBdr>
    </w:div>
    <w:div w:id="1835954698">
      <w:bodyDiv w:val="1"/>
      <w:marLeft w:val="0"/>
      <w:marRight w:val="0"/>
      <w:marTop w:val="0"/>
      <w:marBottom w:val="0"/>
      <w:divBdr>
        <w:top w:val="none" w:sz="0" w:space="0" w:color="auto"/>
        <w:left w:val="none" w:sz="0" w:space="0" w:color="auto"/>
        <w:bottom w:val="none" w:sz="0" w:space="0" w:color="auto"/>
        <w:right w:val="none" w:sz="0" w:space="0" w:color="auto"/>
      </w:divBdr>
    </w:div>
    <w:div w:id="1880430334">
      <w:bodyDiv w:val="1"/>
      <w:marLeft w:val="0"/>
      <w:marRight w:val="0"/>
      <w:marTop w:val="0"/>
      <w:marBottom w:val="0"/>
      <w:divBdr>
        <w:top w:val="none" w:sz="0" w:space="0" w:color="auto"/>
        <w:left w:val="none" w:sz="0" w:space="0" w:color="auto"/>
        <w:bottom w:val="none" w:sz="0" w:space="0" w:color="auto"/>
        <w:right w:val="none" w:sz="0" w:space="0" w:color="auto"/>
      </w:divBdr>
    </w:div>
    <w:div w:id="1894728151">
      <w:bodyDiv w:val="1"/>
      <w:marLeft w:val="0"/>
      <w:marRight w:val="0"/>
      <w:marTop w:val="0"/>
      <w:marBottom w:val="0"/>
      <w:divBdr>
        <w:top w:val="none" w:sz="0" w:space="0" w:color="auto"/>
        <w:left w:val="none" w:sz="0" w:space="0" w:color="auto"/>
        <w:bottom w:val="none" w:sz="0" w:space="0" w:color="auto"/>
        <w:right w:val="none" w:sz="0" w:space="0" w:color="auto"/>
      </w:divBdr>
    </w:div>
    <w:div w:id="1914511247">
      <w:bodyDiv w:val="1"/>
      <w:marLeft w:val="0"/>
      <w:marRight w:val="0"/>
      <w:marTop w:val="0"/>
      <w:marBottom w:val="0"/>
      <w:divBdr>
        <w:top w:val="none" w:sz="0" w:space="0" w:color="auto"/>
        <w:left w:val="none" w:sz="0" w:space="0" w:color="auto"/>
        <w:bottom w:val="none" w:sz="0" w:space="0" w:color="auto"/>
        <w:right w:val="none" w:sz="0" w:space="0" w:color="auto"/>
      </w:divBdr>
    </w:div>
    <w:div w:id="1921988316">
      <w:bodyDiv w:val="1"/>
      <w:marLeft w:val="0"/>
      <w:marRight w:val="0"/>
      <w:marTop w:val="0"/>
      <w:marBottom w:val="0"/>
      <w:divBdr>
        <w:top w:val="none" w:sz="0" w:space="0" w:color="auto"/>
        <w:left w:val="none" w:sz="0" w:space="0" w:color="auto"/>
        <w:bottom w:val="none" w:sz="0" w:space="0" w:color="auto"/>
        <w:right w:val="none" w:sz="0" w:space="0" w:color="auto"/>
      </w:divBdr>
    </w:div>
    <w:div w:id="1928341225">
      <w:bodyDiv w:val="1"/>
      <w:marLeft w:val="0"/>
      <w:marRight w:val="0"/>
      <w:marTop w:val="0"/>
      <w:marBottom w:val="0"/>
      <w:divBdr>
        <w:top w:val="none" w:sz="0" w:space="0" w:color="auto"/>
        <w:left w:val="none" w:sz="0" w:space="0" w:color="auto"/>
        <w:bottom w:val="none" w:sz="0" w:space="0" w:color="auto"/>
        <w:right w:val="none" w:sz="0" w:space="0" w:color="auto"/>
      </w:divBdr>
    </w:div>
    <w:div w:id="1972402520">
      <w:bodyDiv w:val="1"/>
      <w:marLeft w:val="0"/>
      <w:marRight w:val="0"/>
      <w:marTop w:val="0"/>
      <w:marBottom w:val="0"/>
      <w:divBdr>
        <w:top w:val="none" w:sz="0" w:space="0" w:color="auto"/>
        <w:left w:val="none" w:sz="0" w:space="0" w:color="auto"/>
        <w:bottom w:val="none" w:sz="0" w:space="0" w:color="auto"/>
        <w:right w:val="none" w:sz="0" w:space="0" w:color="auto"/>
      </w:divBdr>
    </w:div>
    <w:div w:id="1978415580">
      <w:bodyDiv w:val="1"/>
      <w:marLeft w:val="0"/>
      <w:marRight w:val="0"/>
      <w:marTop w:val="0"/>
      <w:marBottom w:val="0"/>
      <w:divBdr>
        <w:top w:val="none" w:sz="0" w:space="0" w:color="auto"/>
        <w:left w:val="none" w:sz="0" w:space="0" w:color="auto"/>
        <w:bottom w:val="none" w:sz="0" w:space="0" w:color="auto"/>
        <w:right w:val="none" w:sz="0" w:space="0" w:color="auto"/>
      </w:divBdr>
    </w:div>
    <w:div w:id="1981300660">
      <w:bodyDiv w:val="1"/>
      <w:marLeft w:val="0"/>
      <w:marRight w:val="0"/>
      <w:marTop w:val="0"/>
      <w:marBottom w:val="0"/>
      <w:divBdr>
        <w:top w:val="none" w:sz="0" w:space="0" w:color="auto"/>
        <w:left w:val="none" w:sz="0" w:space="0" w:color="auto"/>
        <w:bottom w:val="none" w:sz="0" w:space="0" w:color="auto"/>
        <w:right w:val="none" w:sz="0" w:space="0" w:color="auto"/>
      </w:divBdr>
    </w:div>
    <w:div w:id="2030062194">
      <w:bodyDiv w:val="1"/>
      <w:marLeft w:val="0"/>
      <w:marRight w:val="0"/>
      <w:marTop w:val="0"/>
      <w:marBottom w:val="0"/>
      <w:divBdr>
        <w:top w:val="none" w:sz="0" w:space="0" w:color="auto"/>
        <w:left w:val="none" w:sz="0" w:space="0" w:color="auto"/>
        <w:bottom w:val="none" w:sz="0" w:space="0" w:color="auto"/>
        <w:right w:val="none" w:sz="0" w:space="0" w:color="auto"/>
      </w:divBdr>
    </w:div>
    <w:div w:id="2058043097">
      <w:bodyDiv w:val="1"/>
      <w:marLeft w:val="0"/>
      <w:marRight w:val="0"/>
      <w:marTop w:val="0"/>
      <w:marBottom w:val="0"/>
      <w:divBdr>
        <w:top w:val="none" w:sz="0" w:space="0" w:color="auto"/>
        <w:left w:val="none" w:sz="0" w:space="0" w:color="auto"/>
        <w:bottom w:val="none" w:sz="0" w:space="0" w:color="auto"/>
        <w:right w:val="none" w:sz="0" w:space="0" w:color="auto"/>
      </w:divBdr>
    </w:div>
    <w:div w:id="2060276114">
      <w:bodyDiv w:val="1"/>
      <w:marLeft w:val="0"/>
      <w:marRight w:val="0"/>
      <w:marTop w:val="0"/>
      <w:marBottom w:val="0"/>
      <w:divBdr>
        <w:top w:val="none" w:sz="0" w:space="0" w:color="auto"/>
        <w:left w:val="none" w:sz="0" w:space="0" w:color="auto"/>
        <w:bottom w:val="none" w:sz="0" w:space="0" w:color="auto"/>
        <w:right w:val="none" w:sz="0" w:space="0" w:color="auto"/>
      </w:divBdr>
    </w:div>
    <w:div w:id="2066758302">
      <w:bodyDiv w:val="1"/>
      <w:marLeft w:val="0"/>
      <w:marRight w:val="0"/>
      <w:marTop w:val="0"/>
      <w:marBottom w:val="0"/>
      <w:divBdr>
        <w:top w:val="none" w:sz="0" w:space="0" w:color="auto"/>
        <w:left w:val="none" w:sz="0" w:space="0" w:color="auto"/>
        <w:bottom w:val="none" w:sz="0" w:space="0" w:color="auto"/>
        <w:right w:val="none" w:sz="0" w:space="0" w:color="auto"/>
      </w:divBdr>
    </w:div>
    <w:div w:id="2084450701">
      <w:bodyDiv w:val="1"/>
      <w:marLeft w:val="0"/>
      <w:marRight w:val="0"/>
      <w:marTop w:val="0"/>
      <w:marBottom w:val="0"/>
      <w:divBdr>
        <w:top w:val="none" w:sz="0" w:space="0" w:color="auto"/>
        <w:left w:val="none" w:sz="0" w:space="0" w:color="auto"/>
        <w:bottom w:val="none" w:sz="0" w:space="0" w:color="auto"/>
        <w:right w:val="none" w:sz="0" w:space="0" w:color="auto"/>
      </w:divBdr>
    </w:div>
    <w:div w:id="2091002034">
      <w:bodyDiv w:val="1"/>
      <w:marLeft w:val="0"/>
      <w:marRight w:val="0"/>
      <w:marTop w:val="0"/>
      <w:marBottom w:val="0"/>
      <w:divBdr>
        <w:top w:val="none" w:sz="0" w:space="0" w:color="auto"/>
        <w:left w:val="none" w:sz="0" w:space="0" w:color="auto"/>
        <w:bottom w:val="none" w:sz="0" w:space="0" w:color="auto"/>
        <w:right w:val="none" w:sz="0" w:space="0" w:color="auto"/>
      </w:divBdr>
    </w:div>
    <w:div w:id="209913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D:\&#26032;&#19977;&#26495;&#20132;&#26131;&#31995;&#32479;1.0\&#37197;&#32622;&#24211;\Documents\D1.Requirements\&#30002;&#26041;&#36164;&#26009;\SEP-TP-E02-02&#27010;&#35201;&#35774;&#35745;&#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267F8-58E4-4CF0-9BF3-69FB2563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SEP-TP-E02-02概要设计报告模板.dot</Template>
  <TotalTime>6587</TotalTime>
  <Pages>9</Pages>
  <Words>460</Words>
  <Characters>2627</Characters>
  <Application>Microsoft Office Word</Application>
  <DocSecurity>0</DocSecurity>
  <Lines>21</Lines>
  <Paragraphs>6</Paragraphs>
  <ScaleCrop>false</ScaleCrop>
  <Company>szse</Company>
  <LinksUpToDate>false</LinksUpToDate>
  <CharactersWithSpaces>3081</CharactersWithSpaces>
  <SharedDoc>false</SharedDoc>
  <HLinks>
    <vt:vector size="228" baseType="variant">
      <vt:variant>
        <vt:i4>786497</vt:i4>
      </vt:variant>
      <vt:variant>
        <vt:i4>225</vt:i4>
      </vt:variant>
      <vt:variant>
        <vt:i4>0</vt:i4>
      </vt:variant>
      <vt:variant>
        <vt:i4>5</vt:i4>
      </vt:variant>
      <vt:variant>
        <vt:lpwstr>http://www.fineprint.com.cn/</vt:lpwstr>
      </vt:variant>
      <vt:variant>
        <vt:lpwstr/>
      </vt:variant>
      <vt:variant>
        <vt:i4>1310781</vt:i4>
      </vt:variant>
      <vt:variant>
        <vt:i4>218</vt:i4>
      </vt:variant>
      <vt:variant>
        <vt:i4>0</vt:i4>
      </vt:variant>
      <vt:variant>
        <vt:i4>5</vt:i4>
      </vt:variant>
      <vt:variant>
        <vt:lpwstr/>
      </vt:variant>
      <vt:variant>
        <vt:lpwstr>_Toc219532559</vt:lpwstr>
      </vt:variant>
      <vt:variant>
        <vt:i4>1310781</vt:i4>
      </vt:variant>
      <vt:variant>
        <vt:i4>212</vt:i4>
      </vt:variant>
      <vt:variant>
        <vt:i4>0</vt:i4>
      </vt:variant>
      <vt:variant>
        <vt:i4>5</vt:i4>
      </vt:variant>
      <vt:variant>
        <vt:lpwstr/>
      </vt:variant>
      <vt:variant>
        <vt:lpwstr>_Toc219532558</vt:lpwstr>
      </vt:variant>
      <vt:variant>
        <vt:i4>1310781</vt:i4>
      </vt:variant>
      <vt:variant>
        <vt:i4>206</vt:i4>
      </vt:variant>
      <vt:variant>
        <vt:i4>0</vt:i4>
      </vt:variant>
      <vt:variant>
        <vt:i4>5</vt:i4>
      </vt:variant>
      <vt:variant>
        <vt:lpwstr/>
      </vt:variant>
      <vt:variant>
        <vt:lpwstr>_Toc219532557</vt:lpwstr>
      </vt:variant>
      <vt:variant>
        <vt:i4>1310781</vt:i4>
      </vt:variant>
      <vt:variant>
        <vt:i4>200</vt:i4>
      </vt:variant>
      <vt:variant>
        <vt:i4>0</vt:i4>
      </vt:variant>
      <vt:variant>
        <vt:i4>5</vt:i4>
      </vt:variant>
      <vt:variant>
        <vt:lpwstr/>
      </vt:variant>
      <vt:variant>
        <vt:lpwstr>_Toc219532556</vt:lpwstr>
      </vt:variant>
      <vt:variant>
        <vt:i4>1310781</vt:i4>
      </vt:variant>
      <vt:variant>
        <vt:i4>194</vt:i4>
      </vt:variant>
      <vt:variant>
        <vt:i4>0</vt:i4>
      </vt:variant>
      <vt:variant>
        <vt:i4>5</vt:i4>
      </vt:variant>
      <vt:variant>
        <vt:lpwstr/>
      </vt:variant>
      <vt:variant>
        <vt:lpwstr>_Toc219532555</vt:lpwstr>
      </vt:variant>
      <vt:variant>
        <vt:i4>1310781</vt:i4>
      </vt:variant>
      <vt:variant>
        <vt:i4>188</vt:i4>
      </vt:variant>
      <vt:variant>
        <vt:i4>0</vt:i4>
      </vt:variant>
      <vt:variant>
        <vt:i4>5</vt:i4>
      </vt:variant>
      <vt:variant>
        <vt:lpwstr/>
      </vt:variant>
      <vt:variant>
        <vt:lpwstr>_Toc219532554</vt:lpwstr>
      </vt:variant>
      <vt:variant>
        <vt:i4>1310781</vt:i4>
      </vt:variant>
      <vt:variant>
        <vt:i4>182</vt:i4>
      </vt:variant>
      <vt:variant>
        <vt:i4>0</vt:i4>
      </vt:variant>
      <vt:variant>
        <vt:i4>5</vt:i4>
      </vt:variant>
      <vt:variant>
        <vt:lpwstr/>
      </vt:variant>
      <vt:variant>
        <vt:lpwstr>_Toc219532553</vt:lpwstr>
      </vt:variant>
      <vt:variant>
        <vt:i4>1310781</vt:i4>
      </vt:variant>
      <vt:variant>
        <vt:i4>176</vt:i4>
      </vt:variant>
      <vt:variant>
        <vt:i4>0</vt:i4>
      </vt:variant>
      <vt:variant>
        <vt:i4>5</vt:i4>
      </vt:variant>
      <vt:variant>
        <vt:lpwstr/>
      </vt:variant>
      <vt:variant>
        <vt:lpwstr>_Toc219532552</vt:lpwstr>
      </vt:variant>
      <vt:variant>
        <vt:i4>1310781</vt:i4>
      </vt:variant>
      <vt:variant>
        <vt:i4>170</vt:i4>
      </vt:variant>
      <vt:variant>
        <vt:i4>0</vt:i4>
      </vt:variant>
      <vt:variant>
        <vt:i4>5</vt:i4>
      </vt:variant>
      <vt:variant>
        <vt:lpwstr/>
      </vt:variant>
      <vt:variant>
        <vt:lpwstr>_Toc219532551</vt:lpwstr>
      </vt:variant>
      <vt:variant>
        <vt:i4>1310781</vt:i4>
      </vt:variant>
      <vt:variant>
        <vt:i4>164</vt:i4>
      </vt:variant>
      <vt:variant>
        <vt:i4>0</vt:i4>
      </vt:variant>
      <vt:variant>
        <vt:i4>5</vt:i4>
      </vt:variant>
      <vt:variant>
        <vt:lpwstr/>
      </vt:variant>
      <vt:variant>
        <vt:lpwstr>_Toc219532550</vt:lpwstr>
      </vt:variant>
      <vt:variant>
        <vt:i4>1376317</vt:i4>
      </vt:variant>
      <vt:variant>
        <vt:i4>158</vt:i4>
      </vt:variant>
      <vt:variant>
        <vt:i4>0</vt:i4>
      </vt:variant>
      <vt:variant>
        <vt:i4>5</vt:i4>
      </vt:variant>
      <vt:variant>
        <vt:lpwstr/>
      </vt:variant>
      <vt:variant>
        <vt:lpwstr>_Toc219532549</vt:lpwstr>
      </vt:variant>
      <vt:variant>
        <vt:i4>1376317</vt:i4>
      </vt:variant>
      <vt:variant>
        <vt:i4>152</vt:i4>
      </vt:variant>
      <vt:variant>
        <vt:i4>0</vt:i4>
      </vt:variant>
      <vt:variant>
        <vt:i4>5</vt:i4>
      </vt:variant>
      <vt:variant>
        <vt:lpwstr/>
      </vt:variant>
      <vt:variant>
        <vt:lpwstr>_Toc219532548</vt:lpwstr>
      </vt:variant>
      <vt:variant>
        <vt:i4>1376317</vt:i4>
      </vt:variant>
      <vt:variant>
        <vt:i4>146</vt:i4>
      </vt:variant>
      <vt:variant>
        <vt:i4>0</vt:i4>
      </vt:variant>
      <vt:variant>
        <vt:i4>5</vt:i4>
      </vt:variant>
      <vt:variant>
        <vt:lpwstr/>
      </vt:variant>
      <vt:variant>
        <vt:lpwstr>_Toc219532547</vt:lpwstr>
      </vt:variant>
      <vt:variant>
        <vt:i4>1376317</vt:i4>
      </vt:variant>
      <vt:variant>
        <vt:i4>140</vt:i4>
      </vt:variant>
      <vt:variant>
        <vt:i4>0</vt:i4>
      </vt:variant>
      <vt:variant>
        <vt:i4>5</vt:i4>
      </vt:variant>
      <vt:variant>
        <vt:lpwstr/>
      </vt:variant>
      <vt:variant>
        <vt:lpwstr>_Toc219532546</vt:lpwstr>
      </vt:variant>
      <vt:variant>
        <vt:i4>1376317</vt:i4>
      </vt:variant>
      <vt:variant>
        <vt:i4>134</vt:i4>
      </vt:variant>
      <vt:variant>
        <vt:i4>0</vt:i4>
      </vt:variant>
      <vt:variant>
        <vt:i4>5</vt:i4>
      </vt:variant>
      <vt:variant>
        <vt:lpwstr/>
      </vt:variant>
      <vt:variant>
        <vt:lpwstr>_Toc219532545</vt:lpwstr>
      </vt:variant>
      <vt:variant>
        <vt:i4>1376317</vt:i4>
      </vt:variant>
      <vt:variant>
        <vt:i4>128</vt:i4>
      </vt:variant>
      <vt:variant>
        <vt:i4>0</vt:i4>
      </vt:variant>
      <vt:variant>
        <vt:i4>5</vt:i4>
      </vt:variant>
      <vt:variant>
        <vt:lpwstr/>
      </vt:variant>
      <vt:variant>
        <vt:lpwstr>_Toc219532544</vt:lpwstr>
      </vt:variant>
      <vt:variant>
        <vt:i4>1376317</vt:i4>
      </vt:variant>
      <vt:variant>
        <vt:i4>122</vt:i4>
      </vt:variant>
      <vt:variant>
        <vt:i4>0</vt:i4>
      </vt:variant>
      <vt:variant>
        <vt:i4>5</vt:i4>
      </vt:variant>
      <vt:variant>
        <vt:lpwstr/>
      </vt:variant>
      <vt:variant>
        <vt:lpwstr>_Toc219532543</vt:lpwstr>
      </vt:variant>
      <vt:variant>
        <vt:i4>1376317</vt:i4>
      </vt:variant>
      <vt:variant>
        <vt:i4>116</vt:i4>
      </vt:variant>
      <vt:variant>
        <vt:i4>0</vt:i4>
      </vt:variant>
      <vt:variant>
        <vt:i4>5</vt:i4>
      </vt:variant>
      <vt:variant>
        <vt:lpwstr/>
      </vt:variant>
      <vt:variant>
        <vt:lpwstr>_Toc219532542</vt:lpwstr>
      </vt:variant>
      <vt:variant>
        <vt:i4>1376317</vt:i4>
      </vt:variant>
      <vt:variant>
        <vt:i4>110</vt:i4>
      </vt:variant>
      <vt:variant>
        <vt:i4>0</vt:i4>
      </vt:variant>
      <vt:variant>
        <vt:i4>5</vt:i4>
      </vt:variant>
      <vt:variant>
        <vt:lpwstr/>
      </vt:variant>
      <vt:variant>
        <vt:lpwstr>_Toc219532541</vt:lpwstr>
      </vt:variant>
      <vt:variant>
        <vt:i4>1376317</vt:i4>
      </vt:variant>
      <vt:variant>
        <vt:i4>104</vt:i4>
      </vt:variant>
      <vt:variant>
        <vt:i4>0</vt:i4>
      </vt:variant>
      <vt:variant>
        <vt:i4>5</vt:i4>
      </vt:variant>
      <vt:variant>
        <vt:lpwstr/>
      </vt:variant>
      <vt:variant>
        <vt:lpwstr>_Toc219532540</vt:lpwstr>
      </vt:variant>
      <vt:variant>
        <vt:i4>1179709</vt:i4>
      </vt:variant>
      <vt:variant>
        <vt:i4>98</vt:i4>
      </vt:variant>
      <vt:variant>
        <vt:i4>0</vt:i4>
      </vt:variant>
      <vt:variant>
        <vt:i4>5</vt:i4>
      </vt:variant>
      <vt:variant>
        <vt:lpwstr/>
      </vt:variant>
      <vt:variant>
        <vt:lpwstr>_Toc219532539</vt:lpwstr>
      </vt:variant>
      <vt:variant>
        <vt:i4>1179709</vt:i4>
      </vt:variant>
      <vt:variant>
        <vt:i4>92</vt:i4>
      </vt:variant>
      <vt:variant>
        <vt:i4>0</vt:i4>
      </vt:variant>
      <vt:variant>
        <vt:i4>5</vt:i4>
      </vt:variant>
      <vt:variant>
        <vt:lpwstr/>
      </vt:variant>
      <vt:variant>
        <vt:lpwstr>_Toc219532538</vt:lpwstr>
      </vt:variant>
      <vt:variant>
        <vt:i4>1179709</vt:i4>
      </vt:variant>
      <vt:variant>
        <vt:i4>86</vt:i4>
      </vt:variant>
      <vt:variant>
        <vt:i4>0</vt:i4>
      </vt:variant>
      <vt:variant>
        <vt:i4>5</vt:i4>
      </vt:variant>
      <vt:variant>
        <vt:lpwstr/>
      </vt:variant>
      <vt:variant>
        <vt:lpwstr>_Toc219532537</vt:lpwstr>
      </vt:variant>
      <vt:variant>
        <vt:i4>1179709</vt:i4>
      </vt:variant>
      <vt:variant>
        <vt:i4>80</vt:i4>
      </vt:variant>
      <vt:variant>
        <vt:i4>0</vt:i4>
      </vt:variant>
      <vt:variant>
        <vt:i4>5</vt:i4>
      </vt:variant>
      <vt:variant>
        <vt:lpwstr/>
      </vt:variant>
      <vt:variant>
        <vt:lpwstr>_Toc219532536</vt:lpwstr>
      </vt:variant>
      <vt:variant>
        <vt:i4>1179709</vt:i4>
      </vt:variant>
      <vt:variant>
        <vt:i4>74</vt:i4>
      </vt:variant>
      <vt:variant>
        <vt:i4>0</vt:i4>
      </vt:variant>
      <vt:variant>
        <vt:i4>5</vt:i4>
      </vt:variant>
      <vt:variant>
        <vt:lpwstr/>
      </vt:variant>
      <vt:variant>
        <vt:lpwstr>_Toc219532535</vt:lpwstr>
      </vt:variant>
      <vt:variant>
        <vt:i4>1179709</vt:i4>
      </vt:variant>
      <vt:variant>
        <vt:i4>68</vt:i4>
      </vt:variant>
      <vt:variant>
        <vt:i4>0</vt:i4>
      </vt:variant>
      <vt:variant>
        <vt:i4>5</vt:i4>
      </vt:variant>
      <vt:variant>
        <vt:lpwstr/>
      </vt:variant>
      <vt:variant>
        <vt:lpwstr>_Toc219532534</vt:lpwstr>
      </vt:variant>
      <vt:variant>
        <vt:i4>1179709</vt:i4>
      </vt:variant>
      <vt:variant>
        <vt:i4>62</vt:i4>
      </vt:variant>
      <vt:variant>
        <vt:i4>0</vt:i4>
      </vt:variant>
      <vt:variant>
        <vt:i4>5</vt:i4>
      </vt:variant>
      <vt:variant>
        <vt:lpwstr/>
      </vt:variant>
      <vt:variant>
        <vt:lpwstr>_Toc219532533</vt:lpwstr>
      </vt:variant>
      <vt:variant>
        <vt:i4>1179709</vt:i4>
      </vt:variant>
      <vt:variant>
        <vt:i4>56</vt:i4>
      </vt:variant>
      <vt:variant>
        <vt:i4>0</vt:i4>
      </vt:variant>
      <vt:variant>
        <vt:i4>5</vt:i4>
      </vt:variant>
      <vt:variant>
        <vt:lpwstr/>
      </vt:variant>
      <vt:variant>
        <vt:lpwstr>_Toc219532532</vt:lpwstr>
      </vt:variant>
      <vt:variant>
        <vt:i4>1179709</vt:i4>
      </vt:variant>
      <vt:variant>
        <vt:i4>50</vt:i4>
      </vt:variant>
      <vt:variant>
        <vt:i4>0</vt:i4>
      </vt:variant>
      <vt:variant>
        <vt:i4>5</vt:i4>
      </vt:variant>
      <vt:variant>
        <vt:lpwstr/>
      </vt:variant>
      <vt:variant>
        <vt:lpwstr>_Toc219532531</vt:lpwstr>
      </vt:variant>
      <vt:variant>
        <vt:i4>1179709</vt:i4>
      </vt:variant>
      <vt:variant>
        <vt:i4>44</vt:i4>
      </vt:variant>
      <vt:variant>
        <vt:i4>0</vt:i4>
      </vt:variant>
      <vt:variant>
        <vt:i4>5</vt:i4>
      </vt:variant>
      <vt:variant>
        <vt:lpwstr/>
      </vt:variant>
      <vt:variant>
        <vt:lpwstr>_Toc219532530</vt:lpwstr>
      </vt:variant>
      <vt:variant>
        <vt:i4>1245245</vt:i4>
      </vt:variant>
      <vt:variant>
        <vt:i4>38</vt:i4>
      </vt:variant>
      <vt:variant>
        <vt:i4>0</vt:i4>
      </vt:variant>
      <vt:variant>
        <vt:i4>5</vt:i4>
      </vt:variant>
      <vt:variant>
        <vt:lpwstr/>
      </vt:variant>
      <vt:variant>
        <vt:lpwstr>_Toc219532529</vt:lpwstr>
      </vt:variant>
      <vt:variant>
        <vt:i4>1245245</vt:i4>
      </vt:variant>
      <vt:variant>
        <vt:i4>32</vt:i4>
      </vt:variant>
      <vt:variant>
        <vt:i4>0</vt:i4>
      </vt:variant>
      <vt:variant>
        <vt:i4>5</vt:i4>
      </vt:variant>
      <vt:variant>
        <vt:lpwstr/>
      </vt:variant>
      <vt:variant>
        <vt:lpwstr>_Toc219532528</vt:lpwstr>
      </vt:variant>
      <vt:variant>
        <vt:i4>1245245</vt:i4>
      </vt:variant>
      <vt:variant>
        <vt:i4>26</vt:i4>
      </vt:variant>
      <vt:variant>
        <vt:i4>0</vt:i4>
      </vt:variant>
      <vt:variant>
        <vt:i4>5</vt:i4>
      </vt:variant>
      <vt:variant>
        <vt:lpwstr/>
      </vt:variant>
      <vt:variant>
        <vt:lpwstr>_Toc219532527</vt:lpwstr>
      </vt:variant>
      <vt:variant>
        <vt:i4>1245245</vt:i4>
      </vt:variant>
      <vt:variant>
        <vt:i4>20</vt:i4>
      </vt:variant>
      <vt:variant>
        <vt:i4>0</vt:i4>
      </vt:variant>
      <vt:variant>
        <vt:i4>5</vt:i4>
      </vt:variant>
      <vt:variant>
        <vt:lpwstr/>
      </vt:variant>
      <vt:variant>
        <vt:lpwstr>_Toc219532526</vt:lpwstr>
      </vt:variant>
      <vt:variant>
        <vt:i4>1245245</vt:i4>
      </vt:variant>
      <vt:variant>
        <vt:i4>14</vt:i4>
      </vt:variant>
      <vt:variant>
        <vt:i4>0</vt:i4>
      </vt:variant>
      <vt:variant>
        <vt:i4>5</vt:i4>
      </vt:variant>
      <vt:variant>
        <vt:lpwstr/>
      </vt:variant>
      <vt:variant>
        <vt:lpwstr>_Toc219532525</vt:lpwstr>
      </vt:variant>
      <vt:variant>
        <vt:i4>1245245</vt:i4>
      </vt:variant>
      <vt:variant>
        <vt:i4>8</vt:i4>
      </vt:variant>
      <vt:variant>
        <vt:i4>0</vt:i4>
      </vt:variant>
      <vt:variant>
        <vt:i4>5</vt:i4>
      </vt:variant>
      <vt:variant>
        <vt:lpwstr/>
      </vt:variant>
      <vt:variant>
        <vt:lpwstr>_Toc219532524</vt:lpwstr>
      </vt:variant>
      <vt:variant>
        <vt:i4>1245245</vt:i4>
      </vt:variant>
      <vt:variant>
        <vt:i4>2</vt:i4>
      </vt:variant>
      <vt:variant>
        <vt:i4>0</vt:i4>
      </vt:variant>
      <vt:variant>
        <vt:i4>5</vt:i4>
      </vt:variant>
      <vt:variant>
        <vt:lpwstr/>
      </vt:variant>
      <vt:variant>
        <vt:lpwstr>_Toc219532523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概要设计报告</dc:title>
  <dc:subject/>
  <dc:creator>hs</dc:creator>
  <cp:keywords/>
  <dc:description/>
  <cp:lastModifiedBy>Hao Lifeng</cp:lastModifiedBy>
  <cp:revision>642</cp:revision>
  <cp:lastPrinted>2007-11-23T09:21:00Z</cp:lastPrinted>
  <dcterms:created xsi:type="dcterms:W3CDTF">2013-06-06T08:17:00Z</dcterms:created>
  <dcterms:modified xsi:type="dcterms:W3CDTF">2018-07-16T08:42:00Z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顺序">
    <vt:lpwstr>10.0000000000000</vt:lpwstr>
  </property>
  <property fmtid="{D5CDD505-2E9C-101B-9397-08002B2CF9AE}" pid="3" name="SPSDescription">
    <vt:lpwstr/>
  </property>
  <property fmtid="{D5CDD505-2E9C-101B-9397-08002B2CF9AE}" pid="4" name="Owner">
    <vt:lpwstr/>
  </property>
  <property fmtid="{D5CDD505-2E9C-101B-9397-08002B2CF9AE}" pid="5" name="Status">
    <vt:lpwstr/>
  </property>
</Properties>
</file>